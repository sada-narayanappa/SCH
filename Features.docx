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C2E59" w14:textId="1F1D57E4" w:rsidR="008E5F75" w:rsidRDefault="00773B1D" w:rsidP="00773B1D">
      <w:r>
        <w:t>Features Android</w:t>
      </w:r>
    </w:p>
    <w:p w14:paraId="6778E13D" w14:textId="77777777" w:rsidR="00773B1D" w:rsidRDefault="00773B1D" w:rsidP="00773B1D"/>
    <w:p w14:paraId="147855FF" w14:textId="642343A1" w:rsidR="00773B1D" w:rsidRDefault="00773B1D" w:rsidP="00773B1D">
      <w:pPr>
        <w:pStyle w:val="ListParagraph"/>
        <w:numPr>
          <w:ilvl w:val="0"/>
          <w:numId w:val="50"/>
        </w:numPr>
      </w:pPr>
      <w:r>
        <w:t>Dynamically change the rate of sampling GPS based on speed. Suppose if speed is greater than some limit, change the sampling for every 15 seconds; If the speed is negligible, slow down the GPS reading by 2 or even more minutes.</w:t>
      </w:r>
      <w:r>
        <w:br/>
      </w:r>
    </w:p>
    <w:p w14:paraId="334EBC42" w14:textId="58D4508E" w:rsidR="00773B1D" w:rsidRDefault="00773B1D" w:rsidP="00773B1D">
      <w:pPr>
        <w:pStyle w:val="ListParagraph"/>
        <w:numPr>
          <w:ilvl w:val="0"/>
          <w:numId w:val="50"/>
        </w:numPr>
      </w:pPr>
      <w:r>
        <w:t>Allow sampling of GPS location faster or lesser manually. User could increase the sampling rate (every 15 second) by pressing “UP Arrow” button</w:t>
      </w:r>
      <w:r>
        <w:br/>
      </w:r>
    </w:p>
    <w:p w14:paraId="71C56DF1" w14:textId="77777777" w:rsidR="00311291" w:rsidRDefault="00773B1D" w:rsidP="00773B1D">
      <w:pPr>
        <w:pStyle w:val="ListParagraph"/>
        <w:numPr>
          <w:ilvl w:val="0"/>
          <w:numId w:val="50"/>
        </w:numPr>
      </w:pPr>
      <w:r>
        <w:t>Allow Detection of collocated devices and send notification to stop or start reporting.</w:t>
      </w:r>
      <w:r>
        <w:br/>
        <w:t>Make sure that not only the location but also all devices are exposed to same environmental condition as a part of implementation. (This means they should be reporting same environmental numbers)</w:t>
      </w:r>
      <w:r>
        <w:br/>
        <w:t>Allow users to continue monitoring or “auto” adjust</w:t>
      </w:r>
      <w:r w:rsidR="00311291">
        <w:br/>
      </w:r>
    </w:p>
    <w:p w14:paraId="2F12B88E" w14:textId="1F86E44F" w:rsidR="00311291" w:rsidRDefault="00311291" w:rsidP="00773B1D">
      <w:pPr>
        <w:pStyle w:val="ListParagraph"/>
        <w:numPr>
          <w:ilvl w:val="0"/>
          <w:numId w:val="50"/>
        </w:numPr>
      </w:pPr>
      <w:r>
        <w:t>Reduce the GPS sampling if the battery life is less than a threshold</w:t>
      </w:r>
      <w:r w:rsidR="009B4CF3">
        <w:br/>
      </w:r>
    </w:p>
    <w:p w14:paraId="302B4D51" w14:textId="77777777" w:rsidR="009B4CF3" w:rsidRDefault="009B4CF3" w:rsidP="00773B1D">
      <w:pPr>
        <w:pStyle w:val="ListParagraph"/>
        <w:numPr>
          <w:ilvl w:val="0"/>
          <w:numId w:val="50"/>
        </w:numPr>
      </w:pPr>
      <w:r>
        <w:t>Upload only when WIFI is available or user has chosen to use data service.</w:t>
      </w:r>
      <w:r>
        <w:br/>
      </w:r>
    </w:p>
    <w:p w14:paraId="46B73C2C" w14:textId="636C723B" w:rsidR="00350E3D" w:rsidRDefault="00350E3D" w:rsidP="00773B1D">
      <w:pPr>
        <w:pStyle w:val="ListParagraph"/>
        <w:numPr>
          <w:ilvl w:val="0"/>
          <w:numId w:val="50"/>
        </w:numPr>
      </w:pPr>
      <w:r>
        <w:t>Allow editing of routes by user or admin</w:t>
      </w:r>
      <w:r w:rsidR="00BE2DF9">
        <w:t xml:space="preserve"> (including delete)</w:t>
      </w:r>
      <w:r>
        <w:br/>
      </w:r>
    </w:p>
    <w:p w14:paraId="56E2E0BB" w14:textId="526730DA" w:rsidR="00773B1D" w:rsidRDefault="00BE2DF9" w:rsidP="00773B1D">
      <w:pPr>
        <w:pStyle w:val="ListParagraph"/>
        <w:numPr>
          <w:ilvl w:val="0"/>
          <w:numId w:val="50"/>
        </w:numPr>
      </w:pPr>
      <w:r>
        <w:t>Show Map online</w:t>
      </w:r>
      <w:r w:rsidR="00773B1D">
        <w:br/>
      </w:r>
    </w:p>
    <w:p w14:paraId="70BEF259" w14:textId="77777777" w:rsidR="00773B1D" w:rsidRDefault="00773B1D" w:rsidP="00773B1D"/>
    <w:p w14:paraId="506F87C8" w14:textId="77777777" w:rsidR="00773B1D" w:rsidRDefault="00773B1D" w:rsidP="00773B1D"/>
    <w:p w14:paraId="61B8D9BF" w14:textId="3E818A0E" w:rsidR="00773B1D" w:rsidRDefault="00773B1D" w:rsidP="00773B1D">
      <w:r>
        <w:t>Maps:</w:t>
      </w:r>
    </w:p>
    <w:p w14:paraId="0A9A1CF2" w14:textId="27C551ED" w:rsidR="00773B1D" w:rsidRDefault="00773B1D" w:rsidP="00773B1D"/>
    <w:p w14:paraId="57E4C3AB" w14:textId="10164E9F" w:rsidR="00773B1D" w:rsidRDefault="00773B1D" w:rsidP="00773B1D">
      <w:pPr>
        <w:pStyle w:val="ListParagraph"/>
        <w:numPr>
          <w:ilvl w:val="0"/>
          <w:numId w:val="50"/>
        </w:numPr>
      </w:pPr>
      <w:r>
        <w:t>Allow users to label a route.</w:t>
      </w:r>
    </w:p>
    <w:p w14:paraId="7E335767" w14:textId="6A14D1E4" w:rsidR="00773B1D" w:rsidRDefault="00773B1D" w:rsidP="00773B1D">
      <w:pPr>
        <w:pStyle w:val="ListParagraph"/>
        <w:numPr>
          <w:ilvl w:val="0"/>
          <w:numId w:val="50"/>
        </w:numPr>
      </w:pPr>
      <w:r>
        <w:t>Delete a route (Marking it as uninteresting)</w:t>
      </w:r>
    </w:p>
    <w:p w14:paraId="642E91FA" w14:textId="5CD4C84B" w:rsidR="00773B1D" w:rsidRDefault="00773B1D" w:rsidP="00773B1D">
      <w:pPr>
        <w:pStyle w:val="ListParagraph"/>
        <w:numPr>
          <w:ilvl w:val="0"/>
          <w:numId w:val="50"/>
        </w:numPr>
      </w:pPr>
      <w:r>
        <w:t xml:space="preserve">Mark a route as interesting </w:t>
      </w:r>
    </w:p>
    <w:p w14:paraId="30202915" w14:textId="5E14B8E9" w:rsidR="00773B1D" w:rsidRDefault="000A732C" w:rsidP="00773B1D">
      <w:pPr>
        <w:pStyle w:val="ListParagraph"/>
        <w:numPr>
          <w:ilvl w:val="0"/>
          <w:numId w:val="50"/>
        </w:numPr>
      </w:pPr>
      <w:r>
        <w:t>Show attacks/ inhaler use etc.</w:t>
      </w:r>
      <w:r w:rsidR="005C2C2B">
        <w:t xml:space="preserve"> on the route</w:t>
      </w:r>
    </w:p>
    <w:p w14:paraId="351E14E7" w14:textId="511E5129" w:rsidR="005C2C2B" w:rsidRDefault="005C2C2B" w:rsidP="00773B1D">
      <w:pPr>
        <w:pStyle w:val="ListParagraph"/>
        <w:numPr>
          <w:ilvl w:val="0"/>
          <w:numId w:val="50"/>
        </w:numPr>
      </w:pPr>
      <w:r>
        <w:t>Add colors to show exposure on the route</w:t>
      </w:r>
    </w:p>
    <w:p w14:paraId="542CAE0F" w14:textId="6CD342A6" w:rsidR="005C2C2B" w:rsidRDefault="005C2C2B" w:rsidP="00773B1D">
      <w:pPr>
        <w:pStyle w:val="ListParagraph"/>
        <w:numPr>
          <w:ilvl w:val="0"/>
          <w:numId w:val="50"/>
        </w:numPr>
      </w:pPr>
      <w:r>
        <w:t>Add security to not to show other’s route unless user chooses to share it</w:t>
      </w:r>
    </w:p>
    <w:p w14:paraId="2F6C67B4" w14:textId="77777777" w:rsidR="005C2C2B" w:rsidRDefault="005C2C2B" w:rsidP="005C2C2B"/>
    <w:p w14:paraId="4A5F5403" w14:textId="580DA472" w:rsidR="005C2C2B" w:rsidRDefault="005C2C2B" w:rsidP="005C2C2B">
      <w:r>
        <w:t>Web</w:t>
      </w:r>
    </w:p>
    <w:p w14:paraId="4626C2D8" w14:textId="113A360D" w:rsidR="005C2C2B" w:rsidRDefault="005C2C2B" w:rsidP="005C2C2B">
      <w:pPr>
        <w:pStyle w:val="ListParagraph"/>
        <w:numPr>
          <w:ilvl w:val="0"/>
          <w:numId w:val="50"/>
        </w:numPr>
      </w:pPr>
      <w:r>
        <w:t>Services</w:t>
      </w:r>
    </w:p>
    <w:p w14:paraId="1E6A8A4C" w14:textId="46849142" w:rsidR="005C2C2B" w:rsidRPr="00773B1D" w:rsidRDefault="005C2C2B" w:rsidP="005C2C2B">
      <w:pPr>
        <w:pStyle w:val="ListParagraph"/>
        <w:numPr>
          <w:ilvl w:val="0"/>
          <w:numId w:val="50"/>
        </w:numPr>
      </w:pPr>
      <w:r>
        <w:t xml:space="preserve">User </w:t>
      </w:r>
      <w:r w:rsidR="003A3E03">
        <w:t>security</w:t>
      </w:r>
      <w:bookmarkStart w:id="0" w:name="_GoBack"/>
      <w:bookmarkEnd w:id="0"/>
    </w:p>
    <w:sectPr w:rsidR="005C2C2B" w:rsidRPr="00773B1D" w:rsidSect="00841250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7EAE5" w14:textId="77777777" w:rsidR="005C2C2B" w:rsidRDefault="005C2C2B">
      <w:r>
        <w:separator/>
      </w:r>
    </w:p>
  </w:endnote>
  <w:endnote w:type="continuationSeparator" w:id="0">
    <w:p w14:paraId="2853E23C" w14:textId="77777777" w:rsidR="005C2C2B" w:rsidRDefault="005C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5C2C2B" w14:paraId="6D2E9709" w14:textId="77777777">
      <w:tc>
        <w:tcPr>
          <w:tcW w:w="2268" w:type="dxa"/>
        </w:tcPr>
        <w:p w14:paraId="0FA2060C" w14:textId="77777777" w:rsidR="005C2C2B" w:rsidRDefault="005C2C2B" w:rsidP="00D131AD">
          <w:pPr>
            <w:pStyle w:val="Footer"/>
          </w:pPr>
        </w:p>
      </w:tc>
      <w:tc>
        <w:tcPr>
          <w:tcW w:w="5040" w:type="dxa"/>
        </w:tcPr>
        <w:p w14:paraId="55CEAA50" w14:textId="1E59D76C" w:rsidR="005C2C2B" w:rsidRDefault="005C2C2B" w:rsidP="00B71E98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Smart and Connected Health Alert Systems (funded by ICT)</w:t>
          </w:r>
        </w:p>
      </w:tc>
      <w:tc>
        <w:tcPr>
          <w:tcW w:w="2160" w:type="dxa"/>
        </w:tcPr>
        <w:p w14:paraId="7468A27D" w14:textId="77777777" w:rsidR="005C2C2B" w:rsidRDefault="005C2C2B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A3E0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F651767" w14:textId="77777777" w:rsidR="005C2C2B" w:rsidRPr="00E170A8" w:rsidRDefault="005C2C2B" w:rsidP="00E170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E2EB3" w14:textId="77777777" w:rsidR="005C2C2B" w:rsidRDefault="005C2C2B">
      <w:r>
        <w:separator/>
      </w:r>
    </w:p>
  </w:footnote>
  <w:footnote w:type="continuationSeparator" w:id="0">
    <w:p w14:paraId="34ECCE53" w14:textId="77777777" w:rsidR="005C2C2B" w:rsidRDefault="005C2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5508"/>
      <w:gridCol w:w="3960"/>
    </w:tblGrid>
    <w:tr w:rsidR="005C2C2B" w14:paraId="4C5DBD2F" w14:textId="77777777">
      <w:tc>
        <w:tcPr>
          <w:tcW w:w="5508" w:type="dxa"/>
        </w:tcPr>
        <w:p w14:paraId="64E5D532" w14:textId="77777777" w:rsidR="005C2C2B" w:rsidRDefault="005C2C2B" w:rsidP="00D131AD">
          <w:pPr>
            <w:pStyle w:val="Header"/>
          </w:pPr>
          <w:fldSimple w:instr=" DOCPROPERTY  &quot;Document Title&quot;  \* MERGEFORMAT ">
            <w:r>
              <w:t>System Architecture Document</w:t>
            </w:r>
          </w:fldSimple>
        </w:p>
      </w:tc>
      <w:tc>
        <w:tcPr>
          <w:tcW w:w="3960" w:type="dxa"/>
        </w:tcPr>
        <w:p w14:paraId="6030D4BA" w14:textId="77777777" w:rsidR="005C2C2B" w:rsidRDefault="005C2C2B" w:rsidP="00D131AD">
          <w:pPr>
            <w:pStyle w:val="Header"/>
            <w:jc w:val="right"/>
          </w:pPr>
        </w:p>
      </w:tc>
    </w:tr>
  </w:tbl>
  <w:p w14:paraId="432F9734" w14:textId="77777777" w:rsidR="005C2C2B" w:rsidRDefault="005C2C2B" w:rsidP="00B71E98">
    <w:pPr>
      <w:pStyle w:val="Header"/>
      <w:tabs>
        <w:tab w:val="clear" w:pos="4320"/>
        <w:tab w:val="clear" w:pos="8640"/>
        <w:tab w:val="left" w:pos="5469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772C" w14:textId="77777777" w:rsidR="005C2C2B" w:rsidRPr="009A18C9" w:rsidRDefault="005C2C2B">
    <w:pPr>
      <w:pStyle w:val="Header"/>
      <w:rPr>
        <w:sz w:val="28"/>
        <w:szCs w:val="28"/>
      </w:rPr>
    </w:pPr>
    <w:r>
      <w:rPr>
        <w:sz w:val="28"/>
        <w:szCs w:val="28"/>
      </w:rPr>
      <w:t>System Architecture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609D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24B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3E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011667EF"/>
    <w:multiLevelType w:val="hybridMultilevel"/>
    <w:tmpl w:val="B90C943A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BD1323"/>
    <w:multiLevelType w:val="hybridMultilevel"/>
    <w:tmpl w:val="CA4E8D1C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F7B16E5"/>
    <w:multiLevelType w:val="hybridMultilevel"/>
    <w:tmpl w:val="B7F25696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14971772"/>
    <w:multiLevelType w:val="hybridMultilevel"/>
    <w:tmpl w:val="3B082AB4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502267B"/>
    <w:multiLevelType w:val="multilevel"/>
    <w:tmpl w:val="11E27F0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16D40541"/>
    <w:multiLevelType w:val="hybridMultilevel"/>
    <w:tmpl w:val="C114B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73A5038"/>
    <w:multiLevelType w:val="hybridMultilevel"/>
    <w:tmpl w:val="66D67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5F845A7"/>
    <w:multiLevelType w:val="hybridMultilevel"/>
    <w:tmpl w:val="DCFA12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F244DE"/>
    <w:multiLevelType w:val="hybridMultilevel"/>
    <w:tmpl w:val="6BA894EE"/>
    <w:lvl w:ilvl="0" w:tplc="F3F49F78">
      <w:start w:val="1"/>
      <w:numFmt w:val="bullet"/>
      <w:lvlText w:val=""/>
      <w:lvlJc w:val="left"/>
      <w:pPr>
        <w:tabs>
          <w:tab w:val="num" w:pos="720"/>
        </w:tabs>
        <w:ind w:left="86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F5C1ED4"/>
    <w:multiLevelType w:val="hybridMultilevel"/>
    <w:tmpl w:val="E496D89C"/>
    <w:lvl w:ilvl="0" w:tplc="9A6247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5A41D40"/>
    <w:multiLevelType w:val="hybridMultilevel"/>
    <w:tmpl w:val="19344B4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6F46B55"/>
    <w:multiLevelType w:val="hybridMultilevel"/>
    <w:tmpl w:val="68B68E2E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B974648"/>
    <w:multiLevelType w:val="hybridMultilevel"/>
    <w:tmpl w:val="07C67858"/>
    <w:lvl w:ilvl="0" w:tplc="4B321C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E3A71A4"/>
    <w:multiLevelType w:val="hybridMultilevel"/>
    <w:tmpl w:val="4A2CDBDE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2F874F7"/>
    <w:multiLevelType w:val="multilevel"/>
    <w:tmpl w:val="E1C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AF1871"/>
    <w:multiLevelType w:val="hybridMultilevel"/>
    <w:tmpl w:val="C04E04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745EDC"/>
    <w:multiLevelType w:val="hybridMultilevel"/>
    <w:tmpl w:val="C58AD78A"/>
    <w:lvl w:ilvl="0" w:tplc="3B6E747E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37">
    <w:nsid w:val="5E343900"/>
    <w:multiLevelType w:val="hybridMultilevel"/>
    <w:tmpl w:val="E76827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A53822"/>
    <w:multiLevelType w:val="hybridMultilevel"/>
    <w:tmpl w:val="63B6ADDE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93264F0"/>
    <w:multiLevelType w:val="hybridMultilevel"/>
    <w:tmpl w:val="1BDE72D0"/>
    <w:lvl w:ilvl="0" w:tplc="1DE0661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1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abstractNum w:abstractNumId="42">
    <w:nsid w:val="7944076F"/>
    <w:multiLevelType w:val="hybridMultilevel"/>
    <w:tmpl w:val="B1F479F0"/>
    <w:lvl w:ilvl="0" w:tplc="F392D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41"/>
  </w:num>
  <w:num w:numId="13">
    <w:abstractNumId w:val="22"/>
  </w:num>
  <w:num w:numId="14">
    <w:abstractNumId w:val="23"/>
  </w:num>
  <w:num w:numId="15">
    <w:abstractNumId w:val="10"/>
  </w:num>
  <w:num w:numId="16">
    <w:abstractNumId w:val="24"/>
  </w:num>
  <w:num w:numId="17">
    <w:abstractNumId w:val="39"/>
  </w:num>
  <w:num w:numId="18">
    <w:abstractNumId w:val="28"/>
  </w:num>
  <w:num w:numId="19">
    <w:abstractNumId w:val="32"/>
  </w:num>
  <w:num w:numId="20">
    <w:abstractNumId w:val="8"/>
  </w:num>
  <w:num w:numId="21">
    <w:abstractNumId w:val="40"/>
  </w:num>
  <w:num w:numId="22">
    <w:abstractNumId w:val="39"/>
  </w:num>
  <w:num w:numId="23">
    <w:abstractNumId w:val="32"/>
  </w:num>
  <w:num w:numId="24">
    <w:abstractNumId w:val="8"/>
  </w:num>
  <w:num w:numId="25">
    <w:abstractNumId w:val="24"/>
  </w:num>
  <w:num w:numId="26">
    <w:abstractNumId w:val="28"/>
  </w:num>
  <w:num w:numId="27">
    <w:abstractNumId w:val="35"/>
  </w:num>
  <w:num w:numId="28">
    <w:abstractNumId w:val="26"/>
  </w:num>
  <w:num w:numId="29">
    <w:abstractNumId w:val="12"/>
  </w:num>
  <w:num w:numId="30">
    <w:abstractNumId w:val="35"/>
  </w:num>
  <w:num w:numId="31">
    <w:abstractNumId w:val="33"/>
  </w:num>
  <w:num w:numId="32">
    <w:abstractNumId w:val="34"/>
  </w:num>
  <w:num w:numId="33">
    <w:abstractNumId w:val="36"/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30"/>
  </w:num>
  <w:num w:numId="38">
    <w:abstractNumId w:val="37"/>
  </w:num>
  <w:num w:numId="39">
    <w:abstractNumId w:val="0"/>
  </w:num>
  <w:num w:numId="40">
    <w:abstractNumId w:val="21"/>
  </w:num>
  <w:num w:numId="41">
    <w:abstractNumId w:val="29"/>
  </w:num>
  <w:num w:numId="42">
    <w:abstractNumId w:val="14"/>
  </w:num>
  <w:num w:numId="43">
    <w:abstractNumId w:val="38"/>
  </w:num>
  <w:num w:numId="44">
    <w:abstractNumId w:val="13"/>
  </w:num>
  <w:num w:numId="45">
    <w:abstractNumId w:val="16"/>
  </w:num>
  <w:num w:numId="46">
    <w:abstractNumId w:val="11"/>
  </w:num>
  <w:num w:numId="47">
    <w:abstractNumId w:val="42"/>
  </w:num>
  <w:num w:numId="48">
    <w:abstractNumId w:val="27"/>
  </w:num>
  <w:num w:numId="49">
    <w:abstractNumId w:val="17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81"/>
    <w:rsid w:val="000031E7"/>
    <w:rsid w:val="000143AA"/>
    <w:rsid w:val="000172E8"/>
    <w:rsid w:val="0002081F"/>
    <w:rsid w:val="0002259E"/>
    <w:rsid w:val="00022761"/>
    <w:rsid w:val="00024054"/>
    <w:rsid w:val="000301E3"/>
    <w:rsid w:val="000304E9"/>
    <w:rsid w:val="000307B1"/>
    <w:rsid w:val="00031E71"/>
    <w:rsid w:val="00032B42"/>
    <w:rsid w:val="000357F0"/>
    <w:rsid w:val="00036341"/>
    <w:rsid w:val="000413F6"/>
    <w:rsid w:val="00043185"/>
    <w:rsid w:val="00052907"/>
    <w:rsid w:val="000565B8"/>
    <w:rsid w:val="0006667F"/>
    <w:rsid w:val="0006669B"/>
    <w:rsid w:val="00085E33"/>
    <w:rsid w:val="00086730"/>
    <w:rsid w:val="000A6B7A"/>
    <w:rsid w:val="000A732C"/>
    <w:rsid w:val="000B5333"/>
    <w:rsid w:val="000C0E3C"/>
    <w:rsid w:val="000D6315"/>
    <w:rsid w:val="000F1ABD"/>
    <w:rsid w:val="001039DA"/>
    <w:rsid w:val="00111E37"/>
    <w:rsid w:val="0013635F"/>
    <w:rsid w:val="0013694F"/>
    <w:rsid w:val="0014416B"/>
    <w:rsid w:val="001549B5"/>
    <w:rsid w:val="00163A79"/>
    <w:rsid w:val="0016589A"/>
    <w:rsid w:val="001751CC"/>
    <w:rsid w:val="001765B4"/>
    <w:rsid w:val="00186DE0"/>
    <w:rsid w:val="0019117E"/>
    <w:rsid w:val="00194FE5"/>
    <w:rsid w:val="001960ED"/>
    <w:rsid w:val="001A0648"/>
    <w:rsid w:val="001A10EE"/>
    <w:rsid w:val="001A1F5E"/>
    <w:rsid w:val="001A3794"/>
    <w:rsid w:val="001A4A55"/>
    <w:rsid w:val="001B0312"/>
    <w:rsid w:val="001B4B08"/>
    <w:rsid w:val="001B5675"/>
    <w:rsid w:val="001C5644"/>
    <w:rsid w:val="001C7F88"/>
    <w:rsid w:val="001D0B9D"/>
    <w:rsid w:val="001D2469"/>
    <w:rsid w:val="001D30C7"/>
    <w:rsid w:val="001D4A8A"/>
    <w:rsid w:val="001D5088"/>
    <w:rsid w:val="001D695A"/>
    <w:rsid w:val="001E093C"/>
    <w:rsid w:val="001E3751"/>
    <w:rsid w:val="001F2892"/>
    <w:rsid w:val="00203896"/>
    <w:rsid w:val="002039B6"/>
    <w:rsid w:val="00203A06"/>
    <w:rsid w:val="002121A2"/>
    <w:rsid w:val="002127B9"/>
    <w:rsid w:val="00216F48"/>
    <w:rsid w:val="00231A4D"/>
    <w:rsid w:val="002442D4"/>
    <w:rsid w:val="0025179A"/>
    <w:rsid w:val="00252C77"/>
    <w:rsid w:val="002542AF"/>
    <w:rsid w:val="002644F5"/>
    <w:rsid w:val="0027063C"/>
    <w:rsid w:val="002710D3"/>
    <w:rsid w:val="0027465B"/>
    <w:rsid w:val="002756B8"/>
    <w:rsid w:val="002852E8"/>
    <w:rsid w:val="002A09C1"/>
    <w:rsid w:val="002A7888"/>
    <w:rsid w:val="002B4C32"/>
    <w:rsid w:val="002C1A26"/>
    <w:rsid w:val="002C220E"/>
    <w:rsid w:val="002C230C"/>
    <w:rsid w:val="002D354E"/>
    <w:rsid w:val="002E7B2C"/>
    <w:rsid w:val="00300503"/>
    <w:rsid w:val="00304DB8"/>
    <w:rsid w:val="00310248"/>
    <w:rsid w:val="00311291"/>
    <w:rsid w:val="00311B82"/>
    <w:rsid w:val="00325BB3"/>
    <w:rsid w:val="003340E9"/>
    <w:rsid w:val="00340800"/>
    <w:rsid w:val="00350E3D"/>
    <w:rsid w:val="00350F04"/>
    <w:rsid w:val="00352510"/>
    <w:rsid w:val="00353AB8"/>
    <w:rsid w:val="003540C0"/>
    <w:rsid w:val="00354F9C"/>
    <w:rsid w:val="00356E06"/>
    <w:rsid w:val="0037001C"/>
    <w:rsid w:val="0037530F"/>
    <w:rsid w:val="003933DC"/>
    <w:rsid w:val="00395828"/>
    <w:rsid w:val="003A0B1A"/>
    <w:rsid w:val="003A3E03"/>
    <w:rsid w:val="003B7AE1"/>
    <w:rsid w:val="003C0536"/>
    <w:rsid w:val="003C6F88"/>
    <w:rsid w:val="003C718B"/>
    <w:rsid w:val="003D0440"/>
    <w:rsid w:val="003D0546"/>
    <w:rsid w:val="003D245F"/>
    <w:rsid w:val="003D6EA4"/>
    <w:rsid w:val="003E5E51"/>
    <w:rsid w:val="003F1D54"/>
    <w:rsid w:val="003F521C"/>
    <w:rsid w:val="004037A2"/>
    <w:rsid w:val="004110BF"/>
    <w:rsid w:val="004119E8"/>
    <w:rsid w:val="00431542"/>
    <w:rsid w:val="0043622D"/>
    <w:rsid w:val="0043684E"/>
    <w:rsid w:val="00437E20"/>
    <w:rsid w:val="0045406B"/>
    <w:rsid w:val="00455516"/>
    <w:rsid w:val="004613F1"/>
    <w:rsid w:val="00463CCA"/>
    <w:rsid w:val="0046565A"/>
    <w:rsid w:val="00465C90"/>
    <w:rsid w:val="00466FE1"/>
    <w:rsid w:val="004672EC"/>
    <w:rsid w:val="00467B38"/>
    <w:rsid w:val="004726B2"/>
    <w:rsid w:val="00481571"/>
    <w:rsid w:val="004918B1"/>
    <w:rsid w:val="004A00DE"/>
    <w:rsid w:val="004A1CD1"/>
    <w:rsid w:val="004B54CD"/>
    <w:rsid w:val="004C3785"/>
    <w:rsid w:val="004C5746"/>
    <w:rsid w:val="004C5907"/>
    <w:rsid w:val="004D4BE6"/>
    <w:rsid w:val="004D67B0"/>
    <w:rsid w:val="004F1734"/>
    <w:rsid w:val="004F45DC"/>
    <w:rsid w:val="004F512F"/>
    <w:rsid w:val="004F78ED"/>
    <w:rsid w:val="00503598"/>
    <w:rsid w:val="00506B6B"/>
    <w:rsid w:val="00510935"/>
    <w:rsid w:val="00510988"/>
    <w:rsid w:val="00514A01"/>
    <w:rsid w:val="00531447"/>
    <w:rsid w:val="00535DF2"/>
    <w:rsid w:val="00535EC1"/>
    <w:rsid w:val="00554432"/>
    <w:rsid w:val="0055647F"/>
    <w:rsid w:val="0056615C"/>
    <w:rsid w:val="00566935"/>
    <w:rsid w:val="00570412"/>
    <w:rsid w:val="00587833"/>
    <w:rsid w:val="005A09D5"/>
    <w:rsid w:val="005A3A4B"/>
    <w:rsid w:val="005A74B8"/>
    <w:rsid w:val="005B092F"/>
    <w:rsid w:val="005B2A6B"/>
    <w:rsid w:val="005B3D48"/>
    <w:rsid w:val="005B5421"/>
    <w:rsid w:val="005B6D68"/>
    <w:rsid w:val="005B715F"/>
    <w:rsid w:val="005C20D2"/>
    <w:rsid w:val="005C2C2B"/>
    <w:rsid w:val="005C39D5"/>
    <w:rsid w:val="005C612E"/>
    <w:rsid w:val="005C7A1E"/>
    <w:rsid w:val="005D79A5"/>
    <w:rsid w:val="005E51F1"/>
    <w:rsid w:val="005E6450"/>
    <w:rsid w:val="005E7E18"/>
    <w:rsid w:val="005F0700"/>
    <w:rsid w:val="00601244"/>
    <w:rsid w:val="006014CB"/>
    <w:rsid w:val="006101B0"/>
    <w:rsid w:val="00613E93"/>
    <w:rsid w:val="0061523F"/>
    <w:rsid w:val="00617832"/>
    <w:rsid w:val="00623CAF"/>
    <w:rsid w:val="00626118"/>
    <w:rsid w:val="0063525D"/>
    <w:rsid w:val="006533B2"/>
    <w:rsid w:val="00677136"/>
    <w:rsid w:val="006858C5"/>
    <w:rsid w:val="006A34B1"/>
    <w:rsid w:val="006A3F53"/>
    <w:rsid w:val="006A44F1"/>
    <w:rsid w:val="006A4C93"/>
    <w:rsid w:val="006B5CD5"/>
    <w:rsid w:val="006B7363"/>
    <w:rsid w:val="006C6BEF"/>
    <w:rsid w:val="006C732F"/>
    <w:rsid w:val="006D0D61"/>
    <w:rsid w:val="006D2B81"/>
    <w:rsid w:val="006D45A6"/>
    <w:rsid w:val="006D71BF"/>
    <w:rsid w:val="006E0F62"/>
    <w:rsid w:val="006E2FF6"/>
    <w:rsid w:val="006E77D3"/>
    <w:rsid w:val="00701305"/>
    <w:rsid w:val="00705024"/>
    <w:rsid w:val="007103E4"/>
    <w:rsid w:val="00714CD6"/>
    <w:rsid w:val="0071741E"/>
    <w:rsid w:val="0073049D"/>
    <w:rsid w:val="007371A2"/>
    <w:rsid w:val="00744ED4"/>
    <w:rsid w:val="0075015B"/>
    <w:rsid w:val="007551DE"/>
    <w:rsid w:val="00755464"/>
    <w:rsid w:val="00760E55"/>
    <w:rsid w:val="00761CC9"/>
    <w:rsid w:val="00761D94"/>
    <w:rsid w:val="0076432B"/>
    <w:rsid w:val="00765B8A"/>
    <w:rsid w:val="00766DA5"/>
    <w:rsid w:val="00771832"/>
    <w:rsid w:val="00773B1D"/>
    <w:rsid w:val="0077546E"/>
    <w:rsid w:val="007766AD"/>
    <w:rsid w:val="007836BA"/>
    <w:rsid w:val="0078766C"/>
    <w:rsid w:val="0079542B"/>
    <w:rsid w:val="007A35CE"/>
    <w:rsid w:val="007A3FBE"/>
    <w:rsid w:val="007A7E4B"/>
    <w:rsid w:val="007B4AD8"/>
    <w:rsid w:val="007B693E"/>
    <w:rsid w:val="007B6A42"/>
    <w:rsid w:val="007B7732"/>
    <w:rsid w:val="007C15EA"/>
    <w:rsid w:val="007E0004"/>
    <w:rsid w:val="007E2F8A"/>
    <w:rsid w:val="007E795D"/>
    <w:rsid w:val="00806A8B"/>
    <w:rsid w:val="008100A8"/>
    <w:rsid w:val="00814B11"/>
    <w:rsid w:val="00816339"/>
    <w:rsid w:val="00832375"/>
    <w:rsid w:val="008360E3"/>
    <w:rsid w:val="00841250"/>
    <w:rsid w:val="008467D2"/>
    <w:rsid w:val="008524A2"/>
    <w:rsid w:val="008538B8"/>
    <w:rsid w:val="00854F1A"/>
    <w:rsid w:val="00857905"/>
    <w:rsid w:val="00872045"/>
    <w:rsid w:val="008741D9"/>
    <w:rsid w:val="00874EE2"/>
    <w:rsid w:val="00874FEF"/>
    <w:rsid w:val="0087541F"/>
    <w:rsid w:val="00877FF0"/>
    <w:rsid w:val="0088176A"/>
    <w:rsid w:val="0089048C"/>
    <w:rsid w:val="00892DD8"/>
    <w:rsid w:val="008942E3"/>
    <w:rsid w:val="008A4082"/>
    <w:rsid w:val="008A42D8"/>
    <w:rsid w:val="008A6BF7"/>
    <w:rsid w:val="008B0885"/>
    <w:rsid w:val="008C303D"/>
    <w:rsid w:val="008C3714"/>
    <w:rsid w:val="008C3BD9"/>
    <w:rsid w:val="008C51CE"/>
    <w:rsid w:val="008D6700"/>
    <w:rsid w:val="008E5F75"/>
    <w:rsid w:val="008F76B3"/>
    <w:rsid w:val="0090043D"/>
    <w:rsid w:val="00902B2D"/>
    <w:rsid w:val="00903892"/>
    <w:rsid w:val="00905550"/>
    <w:rsid w:val="00906B74"/>
    <w:rsid w:val="009120B0"/>
    <w:rsid w:val="00913FC2"/>
    <w:rsid w:val="00914C71"/>
    <w:rsid w:val="009204C9"/>
    <w:rsid w:val="00923639"/>
    <w:rsid w:val="00924E5A"/>
    <w:rsid w:val="00944410"/>
    <w:rsid w:val="00947802"/>
    <w:rsid w:val="00947F7A"/>
    <w:rsid w:val="00953EE7"/>
    <w:rsid w:val="00954B51"/>
    <w:rsid w:val="00970D3A"/>
    <w:rsid w:val="00972502"/>
    <w:rsid w:val="009758B2"/>
    <w:rsid w:val="009771F2"/>
    <w:rsid w:val="00981A47"/>
    <w:rsid w:val="0098275B"/>
    <w:rsid w:val="00982996"/>
    <w:rsid w:val="0099209E"/>
    <w:rsid w:val="00992607"/>
    <w:rsid w:val="00993EE9"/>
    <w:rsid w:val="009948E0"/>
    <w:rsid w:val="00995A18"/>
    <w:rsid w:val="009A18C9"/>
    <w:rsid w:val="009B211D"/>
    <w:rsid w:val="009B2CE2"/>
    <w:rsid w:val="009B4CF3"/>
    <w:rsid w:val="009C0860"/>
    <w:rsid w:val="009C1DE6"/>
    <w:rsid w:val="009C23D4"/>
    <w:rsid w:val="009E1AAF"/>
    <w:rsid w:val="009F4CC9"/>
    <w:rsid w:val="009F5109"/>
    <w:rsid w:val="009F55C9"/>
    <w:rsid w:val="009F6543"/>
    <w:rsid w:val="009F6849"/>
    <w:rsid w:val="009F6A46"/>
    <w:rsid w:val="00A109B6"/>
    <w:rsid w:val="00A11348"/>
    <w:rsid w:val="00A24A92"/>
    <w:rsid w:val="00A30269"/>
    <w:rsid w:val="00A338BA"/>
    <w:rsid w:val="00A434DA"/>
    <w:rsid w:val="00A52593"/>
    <w:rsid w:val="00A56067"/>
    <w:rsid w:val="00A733F0"/>
    <w:rsid w:val="00A77033"/>
    <w:rsid w:val="00A82309"/>
    <w:rsid w:val="00A924A4"/>
    <w:rsid w:val="00A92C2D"/>
    <w:rsid w:val="00AA41C3"/>
    <w:rsid w:val="00AB05AC"/>
    <w:rsid w:val="00AB21EA"/>
    <w:rsid w:val="00AB4C95"/>
    <w:rsid w:val="00AC12DC"/>
    <w:rsid w:val="00AC1444"/>
    <w:rsid w:val="00AC63B5"/>
    <w:rsid w:val="00AD197D"/>
    <w:rsid w:val="00AD52B3"/>
    <w:rsid w:val="00AD60F7"/>
    <w:rsid w:val="00AE298D"/>
    <w:rsid w:val="00AF3D92"/>
    <w:rsid w:val="00B036F6"/>
    <w:rsid w:val="00B17B3E"/>
    <w:rsid w:val="00B20D6D"/>
    <w:rsid w:val="00B241D0"/>
    <w:rsid w:val="00B31E54"/>
    <w:rsid w:val="00B457D0"/>
    <w:rsid w:val="00B55074"/>
    <w:rsid w:val="00B5650F"/>
    <w:rsid w:val="00B60BDC"/>
    <w:rsid w:val="00B62944"/>
    <w:rsid w:val="00B66F64"/>
    <w:rsid w:val="00B71E98"/>
    <w:rsid w:val="00B80D9C"/>
    <w:rsid w:val="00B85285"/>
    <w:rsid w:val="00B85E2E"/>
    <w:rsid w:val="00B8790B"/>
    <w:rsid w:val="00BA1ECA"/>
    <w:rsid w:val="00BA450C"/>
    <w:rsid w:val="00BA5EA3"/>
    <w:rsid w:val="00BA72FC"/>
    <w:rsid w:val="00BB082F"/>
    <w:rsid w:val="00BC3429"/>
    <w:rsid w:val="00BC4003"/>
    <w:rsid w:val="00BC7F04"/>
    <w:rsid w:val="00BE2DF9"/>
    <w:rsid w:val="00BE3234"/>
    <w:rsid w:val="00BF028B"/>
    <w:rsid w:val="00C006BF"/>
    <w:rsid w:val="00C0571A"/>
    <w:rsid w:val="00C20F3B"/>
    <w:rsid w:val="00C229B0"/>
    <w:rsid w:val="00C40FA5"/>
    <w:rsid w:val="00C46032"/>
    <w:rsid w:val="00C61415"/>
    <w:rsid w:val="00C660FA"/>
    <w:rsid w:val="00C7592E"/>
    <w:rsid w:val="00C75E46"/>
    <w:rsid w:val="00C84AD3"/>
    <w:rsid w:val="00C87D34"/>
    <w:rsid w:val="00C90AF4"/>
    <w:rsid w:val="00CA36A8"/>
    <w:rsid w:val="00CA6E73"/>
    <w:rsid w:val="00CB5EA9"/>
    <w:rsid w:val="00CC1F3B"/>
    <w:rsid w:val="00CC2B2A"/>
    <w:rsid w:val="00CC6137"/>
    <w:rsid w:val="00CD2E9A"/>
    <w:rsid w:val="00CD46AE"/>
    <w:rsid w:val="00CE37EC"/>
    <w:rsid w:val="00CE5757"/>
    <w:rsid w:val="00CE6809"/>
    <w:rsid w:val="00CF0686"/>
    <w:rsid w:val="00CF4A84"/>
    <w:rsid w:val="00CF68E3"/>
    <w:rsid w:val="00D004A6"/>
    <w:rsid w:val="00D00F77"/>
    <w:rsid w:val="00D05DB2"/>
    <w:rsid w:val="00D131AD"/>
    <w:rsid w:val="00D174A3"/>
    <w:rsid w:val="00D30971"/>
    <w:rsid w:val="00D37FD4"/>
    <w:rsid w:val="00D40232"/>
    <w:rsid w:val="00D4144B"/>
    <w:rsid w:val="00D41E7C"/>
    <w:rsid w:val="00D51F88"/>
    <w:rsid w:val="00D54134"/>
    <w:rsid w:val="00D55406"/>
    <w:rsid w:val="00D56B5F"/>
    <w:rsid w:val="00D77018"/>
    <w:rsid w:val="00D771D8"/>
    <w:rsid w:val="00D80879"/>
    <w:rsid w:val="00D83022"/>
    <w:rsid w:val="00D927BF"/>
    <w:rsid w:val="00DA3B09"/>
    <w:rsid w:val="00DA589D"/>
    <w:rsid w:val="00DB1A42"/>
    <w:rsid w:val="00DB2042"/>
    <w:rsid w:val="00DB4150"/>
    <w:rsid w:val="00DD5D03"/>
    <w:rsid w:val="00DD6309"/>
    <w:rsid w:val="00DD6BC3"/>
    <w:rsid w:val="00DD781D"/>
    <w:rsid w:val="00DE09F5"/>
    <w:rsid w:val="00DE617A"/>
    <w:rsid w:val="00DF1869"/>
    <w:rsid w:val="00DF6DD7"/>
    <w:rsid w:val="00E01276"/>
    <w:rsid w:val="00E0272D"/>
    <w:rsid w:val="00E06E51"/>
    <w:rsid w:val="00E10133"/>
    <w:rsid w:val="00E10D0E"/>
    <w:rsid w:val="00E12D1B"/>
    <w:rsid w:val="00E13285"/>
    <w:rsid w:val="00E170A8"/>
    <w:rsid w:val="00E1784A"/>
    <w:rsid w:val="00E22D83"/>
    <w:rsid w:val="00E27417"/>
    <w:rsid w:val="00E30F23"/>
    <w:rsid w:val="00E33485"/>
    <w:rsid w:val="00E343B1"/>
    <w:rsid w:val="00E42970"/>
    <w:rsid w:val="00E52DEF"/>
    <w:rsid w:val="00E53AD2"/>
    <w:rsid w:val="00E577D7"/>
    <w:rsid w:val="00E602DB"/>
    <w:rsid w:val="00E629BD"/>
    <w:rsid w:val="00E800F9"/>
    <w:rsid w:val="00E809F5"/>
    <w:rsid w:val="00E85B5C"/>
    <w:rsid w:val="00E90CE0"/>
    <w:rsid w:val="00E9538D"/>
    <w:rsid w:val="00E96979"/>
    <w:rsid w:val="00E978BC"/>
    <w:rsid w:val="00E97FB8"/>
    <w:rsid w:val="00EA0E7E"/>
    <w:rsid w:val="00EA49F5"/>
    <w:rsid w:val="00EA641A"/>
    <w:rsid w:val="00EA7223"/>
    <w:rsid w:val="00EB2128"/>
    <w:rsid w:val="00EB2274"/>
    <w:rsid w:val="00EB3D60"/>
    <w:rsid w:val="00EB5A2D"/>
    <w:rsid w:val="00EB7987"/>
    <w:rsid w:val="00EC2BF5"/>
    <w:rsid w:val="00EC326B"/>
    <w:rsid w:val="00EC51D6"/>
    <w:rsid w:val="00EC7007"/>
    <w:rsid w:val="00ED0B48"/>
    <w:rsid w:val="00ED41D7"/>
    <w:rsid w:val="00EE2E8D"/>
    <w:rsid w:val="00EE37D2"/>
    <w:rsid w:val="00EF1E41"/>
    <w:rsid w:val="00F07634"/>
    <w:rsid w:val="00F205D5"/>
    <w:rsid w:val="00F216B5"/>
    <w:rsid w:val="00F309CC"/>
    <w:rsid w:val="00F32049"/>
    <w:rsid w:val="00F330AF"/>
    <w:rsid w:val="00F3562E"/>
    <w:rsid w:val="00F4021B"/>
    <w:rsid w:val="00F42010"/>
    <w:rsid w:val="00F4281C"/>
    <w:rsid w:val="00F4729F"/>
    <w:rsid w:val="00F545D0"/>
    <w:rsid w:val="00F57C55"/>
    <w:rsid w:val="00F703FE"/>
    <w:rsid w:val="00F70B62"/>
    <w:rsid w:val="00F82C75"/>
    <w:rsid w:val="00FB3BCC"/>
    <w:rsid w:val="00FB7C81"/>
    <w:rsid w:val="00FC3993"/>
    <w:rsid w:val="00FD0A8D"/>
    <w:rsid w:val="00FD190A"/>
    <w:rsid w:val="00FE769C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277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1D6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30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28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21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4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29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31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32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33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Noraml">
    <w:name w:val="Noraml"/>
    <w:basedOn w:val="InfoText"/>
    <w:rsid w:val="009758B2"/>
  </w:style>
  <w:style w:type="paragraph" w:styleId="ListParagraph">
    <w:name w:val="List Paragraph"/>
    <w:basedOn w:val="Normal"/>
    <w:uiPriority w:val="72"/>
    <w:rsid w:val="001D2469"/>
    <w:pPr>
      <w:ind w:left="720"/>
      <w:contextualSpacing/>
    </w:pPr>
  </w:style>
  <w:style w:type="character" w:customStyle="1" w:styleId="searchword">
    <w:name w:val="searchword"/>
    <w:basedOn w:val="DefaultParagraphFont"/>
    <w:rsid w:val="00877F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1D6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30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28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21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4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29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31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32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33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Noraml">
    <w:name w:val="Noraml"/>
    <w:basedOn w:val="InfoText"/>
    <w:rsid w:val="009758B2"/>
  </w:style>
  <w:style w:type="paragraph" w:styleId="ListParagraph">
    <w:name w:val="List Paragraph"/>
    <w:basedOn w:val="Normal"/>
    <w:uiPriority w:val="72"/>
    <w:rsid w:val="001D2469"/>
    <w:pPr>
      <w:ind w:left="720"/>
      <w:contextualSpacing/>
    </w:pPr>
  </w:style>
  <w:style w:type="character" w:customStyle="1" w:styleId="searchword">
    <w:name w:val="searchword"/>
    <w:basedOn w:val="DefaultParagraphFont"/>
    <w:rsid w:val="0087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narayan:Dropbox:UAE-ICT:ICT_Architecture_v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ICT_Architecture_v01.dot</Template>
  <TotalTime>452</TotalTime>
  <Pages>1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Company>Jeppesen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/>
  <dc:creator>Sada Narayanappa</dc:creator>
  <cp:keywords/>
  <dc:description/>
  <cp:lastModifiedBy>Sada Narayanappa</cp:lastModifiedBy>
  <cp:revision>104</cp:revision>
  <cp:lastPrinted>2009-04-20T15:54:00Z</cp:lastPrinted>
  <dcterms:created xsi:type="dcterms:W3CDTF">2014-01-16T03:17:00Z</dcterms:created>
  <dcterms:modified xsi:type="dcterms:W3CDTF">2015-02-21T21:04:00Z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2.1</vt:lpwstr>
  </property>
  <property fmtid="{D5CDD505-2E9C-101B-9397-08002B2CF9AE}" pid="3" name="Document Version">
    <vt:lpwstr>0.1</vt:lpwstr>
  </property>
  <property fmtid="{D5CDD505-2E9C-101B-9397-08002B2CF9AE}" pid="4" name="Project Name">
    <vt:lpwstr>DTP</vt:lpwstr>
  </property>
  <property fmtid="{D5CDD505-2E9C-101B-9397-08002B2CF9AE}" pid="5" name="Document Title">
    <vt:lpwstr>System Architecture Document</vt:lpwstr>
  </property>
  <property fmtid="{D5CDD505-2E9C-101B-9397-08002B2CF9AE}" pid="6" name="Document ID">
    <vt:lpwstr>GNTS_DTP_SysArchDoc</vt:lpwstr>
  </property>
  <property fmtid="{D5CDD505-2E9C-101B-9397-08002B2CF9AE}" pid="7" name="Date">
    <vt:lpwstr>April, 04 2011</vt:lpwstr>
  </property>
</Properties>
</file>