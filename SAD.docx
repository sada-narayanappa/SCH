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690F54" w14:textId="77777777" w:rsidR="00D55406" w:rsidRPr="007F4E4D" w:rsidRDefault="00D55406" w:rsidP="00D55406">
      <w:pPr>
        <w:pStyle w:val="TitleCenter"/>
        <w:jc w:val="left"/>
        <w:rPr>
          <w:b w:val="0"/>
          <w:i/>
          <w:sz w:val="24"/>
        </w:rPr>
      </w:pPr>
      <w:r w:rsidRPr="007F4E4D">
        <w:rPr>
          <w:b w:val="0"/>
          <w:i/>
          <w:sz w:val="24"/>
        </w:rPr>
        <w:t xml:space="preserve">Architecture </w:t>
      </w:r>
      <w:r>
        <w:rPr>
          <w:b w:val="0"/>
          <w:i/>
          <w:sz w:val="24"/>
        </w:rPr>
        <w:t xml:space="preserve">Document </w:t>
      </w:r>
      <w:r w:rsidRPr="007F4E4D">
        <w:rPr>
          <w:b w:val="0"/>
          <w:i/>
          <w:sz w:val="24"/>
        </w:rPr>
        <w:t>for</w:t>
      </w:r>
    </w:p>
    <w:p w14:paraId="037DC610" w14:textId="77777777" w:rsidR="00D55406" w:rsidRDefault="00D55406" w:rsidP="00D55406">
      <w:pPr>
        <w:pStyle w:val="TitleCenter"/>
        <w:jc w:val="left"/>
      </w:pPr>
      <w:r>
        <w:t>Smart and Connected Health Alert System (SCHAS)</w:t>
      </w:r>
    </w:p>
    <w:p w14:paraId="0B23FE4D" w14:textId="77777777" w:rsidR="00D55406" w:rsidRDefault="00D55406" w:rsidP="00D55406">
      <w:pPr>
        <w:pStyle w:val="TitleCenter"/>
        <w:jc w:val="left"/>
      </w:pPr>
    </w:p>
    <w:p w14:paraId="7EDF8312" w14:textId="480093EA" w:rsidR="00D55406" w:rsidRPr="00D55406" w:rsidRDefault="00D55406" w:rsidP="00D55406">
      <w:r w:rsidRPr="00D55406">
        <w:t xml:space="preserve">Version: </w:t>
      </w:r>
      <w:r>
        <w:tab/>
      </w:r>
      <w:r w:rsidRPr="00D55406">
        <w:t>1.5</w:t>
      </w:r>
    </w:p>
    <w:p w14:paraId="475A9FA8" w14:textId="772A0428" w:rsidR="00E170A8" w:rsidRDefault="00D55406" w:rsidP="00D55406">
      <w:r w:rsidRPr="00D55406">
        <w:rPr>
          <w:rStyle w:val="Emphasis"/>
        </w:rPr>
        <w:t xml:space="preserve">Last Updated: </w:t>
      </w:r>
      <w:r w:rsidRPr="00D55406">
        <w:rPr>
          <w:rStyle w:val="Emphasis"/>
        </w:rPr>
        <w:tab/>
      </w:r>
      <w:r w:rsidR="00872045">
        <w:rPr>
          <w:rStyle w:val="Emphasis"/>
        </w:rPr>
        <w:t>01/10/2014</w:t>
      </w:r>
      <w:r w:rsidRPr="00D55406">
        <w:rPr>
          <w:rStyle w:val="Emphasis"/>
        </w:rPr>
        <w:tab/>
      </w:r>
      <w:r w:rsidR="00DD5D03" w:rsidRPr="00D55406">
        <w:rPr>
          <w:rStyle w:val="Emphasis"/>
        </w:rPr>
        <w:br w:type="page"/>
      </w:r>
      <w:r w:rsidR="00DD5D03">
        <w:lastRenderedPageBreak/>
        <w:t>Table of Contents</w:t>
      </w:r>
    </w:p>
    <w:p w14:paraId="562DD6BD" w14:textId="77777777" w:rsidR="00A924A4" w:rsidRDefault="00231A4D">
      <w:pPr>
        <w:pStyle w:val="TOC1"/>
        <w:tabs>
          <w:tab w:val="clear" w:pos="360"/>
          <w:tab w:val="left" w:pos="351"/>
        </w:tabs>
        <w:rPr>
          <w:rFonts w:asciiTheme="minorHAnsi" w:eastAsiaTheme="minorEastAsia" w:hAnsiTheme="minorHAnsi" w:cstheme="minorBidi"/>
          <w:b w:val="0"/>
          <w:noProof/>
          <w:sz w:val="24"/>
          <w:lang w:eastAsia="ja-JP"/>
        </w:rPr>
      </w:pPr>
      <w:r>
        <w:fldChar w:fldCharType="begin"/>
      </w:r>
      <w:r>
        <w:instrText xml:space="preserve"> TOC \o "1-3" \u </w:instrText>
      </w:r>
      <w:r>
        <w:fldChar w:fldCharType="separate"/>
      </w:r>
      <w:r w:rsidR="00A924A4" w:rsidRPr="00A66993">
        <w:rPr>
          <w:b w:val="0"/>
          <w:noProof/>
          <w:color w:val="000000"/>
        </w:rPr>
        <w:t>1</w:t>
      </w:r>
      <w:r w:rsidR="00A924A4">
        <w:rPr>
          <w:rFonts w:asciiTheme="minorHAnsi" w:eastAsiaTheme="minorEastAsia" w:hAnsiTheme="minorHAnsi" w:cstheme="minorBidi"/>
          <w:b w:val="0"/>
          <w:noProof/>
          <w:sz w:val="24"/>
          <w:lang w:eastAsia="ja-JP"/>
        </w:rPr>
        <w:tab/>
      </w:r>
      <w:r w:rsidR="00A924A4">
        <w:rPr>
          <w:noProof/>
        </w:rPr>
        <w:t>Introduction</w:t>
      </w:r>
      <w:r w:rsidR="00A924A4">
        <w:rPr>
          <w:noProof/>
        </w:rPr>
        <w:tab/>
      </w:r>
      <w:r w:rsidR="00A924A4">
        <w:rPr>
          <w:noProof/>
        </w:rPr>
        <w:fldChar w:fldCharType="begin"/>
      </w:r>
      <w:r w:rsidR="00A924A4">
        <w:rPr>
          <w:noProof/>
        </w:rPr>
        <w:instrText xml:space="preserve"> PAGEREF _Toc275088156 \h </w:instrText>
      </w:r>
      <w:r w:rsidR="00A924A4">
        <w:rPr>
          <w:noProof/>
        </w:rPr>
      </w:r>
      <w:r w:rsidR="00A924A4">
        <w:rPr>
          <w:noProof/>
        </w:rPr>
        <w:fldChar w:fldCharType="separate"/>
      </w:r>
      <w:r w:rsidR="00A924A4">
        <w:rPr>
          <w:noProof/>
        </w:rPr>
        <w:t>1</w:t>
      </w:r>
      <w:r w:rsidR="00A924A4">
        <w:rPr>
          <w:noProof/>
        </w:rPr>
        <w:fldChar w:fldCharType="end"/>
      </w:r>
    </w:p>
    <w:p w14:paraId="3793FD9B" w14:textId="77777777" w:rsidR="00A924A4" w:rsidRDefault="00A924A4">
      <w:pPr>
        <w:pStyle w:val="TOC2"/>
        <w:tabs>
          <w:tab w:val="left" w:pos="1800"/>
        </w:tabs>
        <w:rPr>
          <w:rFonts w:asciiTheme="minorHAnsi" w:eastAsiaTheme="minorEastAsia" w:hAnsiTheme="minorHAnsi" w:cstheme="minorBidi"/>
          <w:noProof/>
          <w:sz w:val="24"/>
          <w:lang w:eastAsia="ja-JP"/>
        </w:rPr>
      </w:pPr>
      <w:r>
        <w:rPr>
          <w:noProof/>
        </w:rPr>
        <w:t>1.1</w:t>
      </w:r>
      <w:r>
        <w:rPr>
          <w:rFonts w:asciiTheme="minorHAnsi" w:eastAsiaTheme="minorEastAsia" w:hAnsiTheme="minorHAnsi" w:cstheme="minorBidi"/>
          <w:noProof/>
          <w:sz w:val="24"/>
          <w:lang w:eastAsia="ja-JP"/>
        </w:rPr>
        <w:tab/>
      </w:r>
      <w:r>
        <w:rPr>
          <w:noProof/>
        </w:rPr>
        <w:t>Purpose</w:t>
      </w:r>
      <w:r>
        <w:rPr>
          <w:noProof/>
        </w:rPr>
        <w:tab/>
      </w:r>
      <w:r>
        <w:rPr>
          <w:noProof/>
        </w:rPr>
        <w:fldChar w:fldCharType="begin"/>
      </w:r>
      <w:r>
        <w:rPr>
          <w:noProof/>
        </w:rPr>
        <w:instrText xml:space="preserve"> PAGEREF _Toc275088157 \h </w:instrText>
      </w:r>
      <w:r>
        <w:rPr>
          <w:noProof/>
        </w:rPr>
      </w:r>
      <w:r>
        <w:rPr>
          <w:noProof/>
        </w:rPr>
        <w:fldChar w:fldCharType="separate"/>
      </w:r>
      <w:r>
        <w:rPr>
          <w:noProof/>
        </w:rPr>
        <w:t>1</w:t>
      </w:r>
      <w:r>
        <w:rPr>
          <w:noProof/>
        </w:rPr>
        <w:fldChar w:fldCharType="end"/>
      </w:r>
    </w:p>
    <w:p w14:paraId="43750132" w14:textId="77777777" w:rsidR="00A924A4" w:rsidRDefault="00A924A4">
      <w:pPr>
        <w:pStyle w:val="TOC2"/>
        <w:tabs>
          <w:tab w:val="left" w:pos="1800"/>
        </w:tabs>
        <w:rPr>
          <w:rFonts w:asciiTheme="minorHAnsi" w:eastAsiaTheme="minorEastAsia" w:hAnsiTheme="minorHAnsi" w:cstheme="minorBidi"/>
          <w:noProof/>
          <w:sz w:val="24"/>
          <w:lang w:eastAsia="ja-JP"/>
        </w:rPr>
      </w:pPr>
      <w:r>
        <w:rPr>
          <w:noProof/>
        </w:rPr>
        <w:t>1.2</w:t>
      </w:r>
      <w:r>
        <w:rPr>
          <w:rFonts w:asciiTheme="minorHAnsi" w:eastAsiaTheme="minorEastAsia" w:hAnsiTheme="minorHAnsi" w:cstheme="minorBidi"/>
          <w:noProof/>
          <w:sz w:val="24"/>
          <w:lang w:eastAsia="ja-JP"/>
        </w:rPr>
        <w:tab/>
      </w:r>
      <w:r>
        <w:rPr>
          <w:noProof/>
        </w:rPr>
        <w:t>Scope</w:t>
      </w:r>
      <w:r>
        <w:rPr>
          <w:noProof/>
        </w:rPr>
        <w:tab/>
      </w:r>
      <w:r>
        <w:rPr>
          <w:noProof/>
        </w:rPr>
        <w:fldChar w:fldCharType="begin"/>
      </w:r>
      <w:r>
        <w:rPr>
          <w:noProof/>
        </w:rPr>
        <w:instrText xml:space="preserve"> PAGEREF _Toc275088158 \h </w:instrText>
      </w:r>
      <w:r>
        <w:rPr>
          <w:noProof/>
        </w:rPr>
      </w:r>
      <w:r>
        <w:rPr>
          <w:noProof/>
        </w:rPr>
        <w:fldChar w:fldCharType="separate"/>
      </w:r>
      <w:r>
        <w:rPr>
          <w:noProof/>
        </w:rPr>
        <w:t>1</w:t>
      </w:r>
      <w:r>
        <w:rPr>
          <w:noProof/>
        </w:rPr>
        <w:fldChar w:fldCharType="end"/>
      </w:r>
    </w:p>
    <w:p w14:paraId="7ABBA57D" w14:textId="77777777" w:rsidR="00A924A4" w:rsidRDefault="00A924A4">
      <w:pPr>
        <w:pStyle w:val="TOC2"/>
        <w:tabs>
          <w:tab w:val="left" w:pos="1800"/>
        </w:tabs>
        <w:rPr>
          <w:rFonts w:asciiTheme="minorHAnsi" w:eastAsiaTheme="minorEastAsia" w:hAnsiTheme="minorHAnsi" w:cstheme="minorBidi"/>
          <w:noProof/>
          <w:sz w:val="24"/>
          <w:lang w:eastAsia="ja-JP"/>
        </w:rPr>
      </w:pPr>
      <w:r>
        <w:rPr>
          <w:noProof/>
        </w:rPr>
        <w:t>1.3</w:t>
      </w:r>
      <w:r>
        <w:rPr>
          <w:rFonts w:asciiTheme="minorHAnsi" w:eastAsiaTheme="minorEastAsia" w:hAnsiTheme="minorHAnsi" w:cstheme="minorBidi"/>
          <w:noProof/>
          <w:sz w:val="24"/>
          <w:lang w:eastAsia="ja-JP"/>
        </w:rPr>
        <w:tab/>
      </w:r>
      <w:r>
        <w:rPr>
          <w:noProof/>
        </w:rPr>
        <w:t>Definitions, Acronyms and Abbreviations</w:t>
      </w:r>
      <w:r>
        <w:rPr>
          <w:noProof/>
        </w:rPr>
        <w:tab/>
      </w:r>
      <w:r>
        <w:rPr>
          <w:noProof/>
        </w:rPr>
        <w:fldChar w:fldCharType="begin"/>
      </w:r>
      <w:r>
        <w:rPr>
          <w:noProof/>
        </w:rPr>
        <w:instrText xml:space="preserve"> PAGEREF _Toc275088159 \h </w:instrText>
      </w:r>
      <w:r>
        <w:rPr>
          <w:noProof/>
        </w:rPr>
      </w:r>
      <w:r>
        <w:rPr>
          <w:noProof/>
        </w:rPr>
        <w:fldChar w:fldCharType="separate"/>
      </w:r>
      <w:r>
        <w:rPr>
          <w:noProof/>
        </w:rPr>
        <w:t>1</w:t>
      </w:r>
      <w:r>
        <w:rPr>
          <w:noProof/>
        </w:rPr>
        <w:fldChar w:fldCharType="end"/>
      </w:r>
    </w:p>
    <w:p w14:paraId="0BC8B3CF" w14:textId="77777777" w:rsidR="00A924A4" w:rsidRDefault="00A924A4">
      <w:pPr>
        <w:pStyle w:val="TOC2"/>
        <w:tabs>
          <w:tab w:val="left" w:pos="1800"/>
        </w:tabs>
        <w:rPr>
          <w:rFonts w:asciiTheme="minorHAnsi" w:eastAsiaTheme="minorEastAsia" w:hAnsiTheme="minorHAnsi" w:cstheme="minorBidi"/>
          <w:noProof/>
          <w:sz w:val="24"/>
          <w:lang w:eastAsia="ja-JP"/>
        </w:rPr>
      </w:pPr>
      <w:r>
        <w:rPr>
          <w:noProof/>
        </w:rPr>
        <w:t>1.4</w:t>
      </w:r>
      <w:r>
        <w:rPr>
          <w:rFonts w:asciiTheme="minorHAnsi" w:eastAsiaTheme="minorEastAsia" w:hAnsiTheme="minorHAnsi" w:cstheme="minorBidi"/>
          <w:noProof/>
          <w:sz w:val="24"/>
          <w:lang w:eastAsia="ja-JP"/>
        </w:rPr>
        <w:tab/>
      </w:r>
      <w:r>
        <w:rPr>
          <w:noProof/>
        </w:rPr>
        <w:t>References</w:t>
      </w:r>
      <w:r>
        <w:rPr>
          <w:noProof/>
        </w:rPr>
        <w:tab/>
      </w:r>
      <w:r>
        <w:rPr>
          <w:noProof/>
        </w:rPr>
        <w:fldChar w:fldCharType="begin"/>
      </w:r>
      <w:r>
        <w:rPr>
          <w:noProof/>
        </w:rPr>
        <w:instrText xml:space="preserve"> PAGEREF _Toc275088160 \h </w:instrText>
      </w:r>
      <w:r>
        <w:rPr>
          <w:noProof/>
        </w:rPr>
      </w:r>
      <w:r>
        <w:rPr>
          <w:noProof/>
        </w:rPr>
        <w:fldChar w:fldCharType="separate"/>
      </w:r>
      <w:r>
        <w:rPr>
          <w:noProof/>
        </w:rPr>
        <w:t>1</w:t>
      </w:r>
      <w:r>
        <w:rPr>
          <w:noProof/>
        </w:rPr>
        <w:fldChar w:fldCharType="end"/>
      </w:r>
    </w:p>
    <w:p w14:paraId="2DA6C85E" w14:textId="77777777" w:rsidR="00A924A4" w:rsidRDefault="00A924A4">
      <w:pPr>
        <w:pStyle w:val="TOC1"/>
        <w:tabs>
          <w:tab w:val="clear" w:pos="360"/>
          <w:tab w:val="left" w:pos="351"/>
        </w:tabs>
        <w:rPr>
          <w:rFonts w:asciiTheme="minorHAnsi" w:eastAsiaTheme="minorEastAsia" w:hAnsiTheme="minorHAnsi" w:cstheme="minorBidi"/>
          <w:b w:val="0"/>
          <w:noProof/>
          <w:sz w:val="24"/>
          <w:lang w:eastAsia="ja-JP"/>
        </w:rPr>
      </w:pPr>
      <w:r w:rsidRPr="00A66993">
        <w:rPr>
          <w:b w:val="0"/>
          <w:noProof/>
          <w:color w:val="000000"/>
        </w:rPr>
        <w:t>2</w:t>
      </w:r>
      <w:r>
        <w:rPr>
          <w:rFonts w:asciiTheme="minorHAnsi" w:eastAsiaTheme="minorEastAsia" w:hAnsiTheme="minorHAnsi" w:cstheme="minorBidi"/>
          <w:b w:val="0"/>
          <w:noProof/>
          <w:sz w:val="24"/>
          <w:lang w:eastAsia="ja-JP"/>
        </w:rPr>
        <w:tab/>
      </w:r>
      <w:r>
        <w:rPr>
          <w:noProof/>
        </w:rPr>
        <w:t>Architectural Goals and Constraints</w:t>
      </w:r>
      <w:r>
        <w:rPr>
          <w:noProof/>
        </w:rPr>
        <w:tab/>
      </w:r>
      <w:r>
        <w:rPr>
          <w:noProof/>
        </w:rPr>
        <w:fldChar w:fldCharType="begin"/>
      </w:r>
      <w:r>
        <w:rPr>
          <w:noProof/>
        </w:rPr>
        <w:instrText xml:space="preserve"> PAGEREF _Toc275088161 \h </w:instrText>
      </w:r>
      <w:r>
        <w:rPr>
          <w:noProof/>
        </w:rPr>
      </w:r>
      <w:r>
        <w:rPr>
          <w:noProof/>
        </w:rPr>
        <w:fldChar w:fldCharType="separate"/>
      </w:r>
      <w:r>
        <w:rPr>
          <w:noProof/>
        </w:rPr>
        <w:t>1</w:t>
      </w:r>
      <w:r>
        <w:rPr>
          <w:noProof/>
        </w:rPr>
        <w:fldChar w:fldCharType="end"/>
      </w:r>
    </w:p>
    <w:p w14:paraId="72619284" w14:textId="77777777" w:rsidR="00A924A4" w:rsidRDefault="00A924A4">
      <w:pPr>
        <w:pStyle w:val="TOC2"/>
        <w:tabs>
          <w:tab w:val="left" w:pos="1800"/>
        </w:tabs>
        <w:rPr>
          <w:rFonts w:asciiTheme="minorHAnsi" w:eastAsiaTheme="minorEastAsia" w:hAnsiTheme="minorHAnsi" w:cstheme="minorBidi"/>
          <w:noProof/>
          <w:sz w:val="24"/>
          <w:lang w:eastAsia="ja-JP"/>
        </w:rPr>
      </w:pPr>
      <w:r>
        <w:rPr>
          <w:noProof/>
        </w:rPr>
        <w:t>2.1</w:t>
      </w:r>
      <w:r>
        <w:rPr>
          <w:rFonts w:asciiTheme="minorHAnsi" w:eastAsiaTheme="minorEastAsia" w:hAnsiTheme="minorHAnsi" w:cstheme="minorBidi"/>
          <w:noProof/>
          <w:sz w:val="24"/>
          <w:lang w:eastAsia="ja-JP"/>
        </w:rPr>
        <w:tab/>
      </w:r>
      <w:r>
        <w:rPr>
          <w:noProof/>
        </w:rPr>
        <w:t>Goals</w:t>
      </w:r>
      <w:r>
        <w:rPr>
          <w:noProof/>
        </w:rPr>
        <w:tab/>
      </w:r>
      <w:r>
        <w:rPr>
          <w:noProof/>
        </w:rPr>
        <w:fldChar w:fldCharType="begin"/>
      </w:r>
      <w:r>
        <w:rPr>
          <w:noProof/>
        </w:rPr>
        <w:instrText xml:space="preserve"> PAGEREF _Toc275088162 \h </w:instrText>
      </w:r>
      <w:r>
        <w:rPr>
          <w:noProof/>
        </w:rPr>
      </w:r>
      <w:r>
        <w:rPr>
          <w:noProof/>
        </w:rPr>
        <w:fldChar w:fldCharType="separate"/>
      </w:r>
      <w:r>
        <w:rPr>
          <w:noProof/>
        </w:rPr>
        <w:t>1</w:t>
      </w:r>
      <w:r>
        <w:rPr>
          <w:noProof/>
        </w:rPr>
        <w:fldChar w:fldCharType="end"/>
      </w:r>
    </w:p>
    <w:p w14:paraId="243EC006" w14:textId="77777777" w:rsidR="00A924A4" w:rsidRDefault="00A924A4">
      <w:pPr>
        <w:pStyle w:val="TOC2"/>
        <w:tabs>
          <w:tab w:val="left" w:pos="1800"/>
        </w:tabs>
        <w:rPr>
          <w:rFonts w:asciiTheme="minorHAnsi" w:eastAsiaTheme="minorEastAsia" w:hAnsiTheme="minorHAnsi" w:cstheme="minorBidi"/>
          <w:noProof/>
          <w:sz w:val="24"/>
          <w:lang w:eastAsia="ja-JP"/>
        </w:rPr>
      </w:pPr>
      <w:r>
        <w:rPr>
          <w:noProof/>
        </w:rPr>
        <w:t>2.2</w:t>
      </w:r>
      <w:r>
        <w:rPr>
          <w:rFonts w:asciiTheme="minorHAnsi" w:eastAsiaTheme="minorEastAsia" w:hAnsiTheme="minorHAnsi" w:cstheme="minorBidi"/>
          <w:noProof/>
          <w:sz w:val="24"/>
          <w:lang w:eastAsia="ja-JP"/>
        </w:rPr>
        <w:tab/>
      </w:r>
      <w:r>
        <w:rPr>
          <w:noProof/>
        </w:rPr>
        <w:t>Constraints</w:t>
      </w:r>
      <w:r>
        <w:rPr>
          <w:noProof/>
        </w:rPr>
        <w:tab/>
      </w:r>
      <w:r>
        <w:rPr>
          <w:noProof/>
        </w:rPr>
        <w:fldChar w:fldCharType="begin"/>
      </w:r>
      <w:r>
        <w:rPr>
          <w:noProof/>
        </w:rPr>
        <w:instrText xml:space="preserve"> PAGEREF _Toc275088163 \h </w:instrText>
      </w:r>
      <w:r>
        <w:rPr>
          <w:noProof/>
        </w:rPr>
      </w:r>
      <w:r>
        <w:rPr>
          <w:noProof/>
        </w:rPr>
        <w:fldChar w:fldCharType="separate"/>
      </w:r>
      <w:r>
        <w:rPr>
          <w:noProof/>
        </w:rPr>
        <w:t>2</w:t>
      </w:r>
      <w:r>
        <w:rPr>
          <w:noProof/>
        </w:rPr>
        <w:fldChar w:fldCharType="end"/>
      </w:r>
    </w:p>
    <w:p w14:paraId="16597994" w14:textId="77777777" w:rsidR="00A924A4" w:rsidRDefault="00A924A4">
      <w:pPr>
        <w:pStyle w:val="TOC1"/>
        <w:tabs>
          <w:tab w:val="clear" w:pos="360"/>
          <w:tab w:val="left" w:pos="351"/>
        </w:tabs>
        <w:rPr>
          <w:rFonts w:asciiTheme="minorHAnsi" w:eastAsiaTheme="minorEastAsia" w:hAnsiTheme="minorHAnsi" w:cstheme="minorBidi"/>
          <w:b w:val="0"/>
          <w:noProof/>
          <w:sz w:val="24"/>
          <w:lang w:eastAsia="ja-JP"/>
        </w:rPr>
      </w:pPr>
      <w:r w:rsidRPr="00A66993">
        <w:rPr>
          <w:b w:val="0"/>
          <w:noProof/>
          <w:color w:val="000000"/>
        </w:rPr>
        <w:t>3</w:t>
      </w:r>
      <w:r>
        <w:rPr>
          <w:rFonts w:asciiTheme="minorHAnsi" w:eastAsiaTheme="minorEastAsia" w:hAnsiTheme="minorHAnsi" w:cstheme="minorBidi"/>
          <w:b w:val="0"/>
          <w:noProof/>
          <w:sz w:val="24"/>
          <w:lang w:eastAsia="ja-JP"/>
        </w:rPr>
        <w:tab/>
      </w:r>
      <w:r>
        <w:rPr>
          <w:noProof/>
        </w:rPr>
        <w:t>System Context</w:t>
      </w:r>
      <w:r>
        <w:rPr>
          <w:noProof/>
        </w:rPr>
        <w:tab/>
      </w:r>
      <w:r>
        <w:rPr>
          <w:noProof/>
        </w:rPr>
        <w:fldChar w:fldCharType="begin"/>
      </w:r>
      <w:r>
        <w:rPr>
          <w:noProof/>
        </w:rPr>
        <w:instrText xml:space="preserve"> PAGEREF _Toc275088164 \h </w:instrText>
      </w:r>
      <w:r>
        <w:rPr>
          <w:noProof/>
        </w:rPr>
      </w:r>
      <w:r>
        <w:rPr>
          <w:noProof/>
        </w:rPr>
        <w:fldChar w:fldCharType="separate"/>
      </w:r>
      <w:r>
        <w:rPr>
          <w:noProof/>
        </w:rPr>
        <w:t>2</w:t>
      </w:r>
      <w:r>
        <w:rPr>
          <w:noProof/>
        </w:rPr>
        <w:fldChar w:fldCharType="end"/>
      </w:r>
    </w:p>
    <w:p w14:paraId="0199DC9D" w14:textId="77777777" w:rsidR="00A924A4" w:rsidRDefault="00A924A4">
      <w:pPr>
        <w:pStyle w:val="TOC1"/>
        <w:tabs>
          <w:tab w:val="clear" w:pos="360"/>
          <w:tab w:val="left" w:pos="351"/>
        </w:tabs>
        <w:rPr>
          <w:rFonts w:asciiTheme="minorHAnsi" w:eastAsiaTheme="minorEastAsia" w:hAnsiTheme="minorHAnsi" w:cstheme="minorBidi"/>
          <w:b w:val="0"/>
          <w:noProof/>
          <w:sz w:val="24"/>
          <w:lang w:eastAsia="ja-JP"/>
        </w:rPr>
      </w:pPr>
      <w:r w:rsidRPr="00A66993">
        <w:rPr>
          <w:b w:val="0"/>
          <w:noProof/>
          <w:color w:val="000000"/>
        </w:rPr>
        <w:t>4</w:t>
      </w:r>
      <w:r>
        <w:rPr>
          <w:rFonts w:asciiTheme="minorHAnsi" w:eastAsiaTheme="minorEastAsia" w:hAnsiTheme="minorHAnsi" w:cstheme="minorBidi"/>
          <w:b w:val="0"/>
          <w:noProof/>
          <w:sz w:val="24"/>
          <w:lang w:eastAsia="ja-JP"/>
        </w:rPr>
        <w:tab/>
      </w:r>
      <w:r>
        <w:rPr>
          <w:noProof/>
        </w:rPr>
        <w:t>Business Process View</w:t>
      </w:r>
      <w:r>
        <w:rPr>
          <w:noProof/>
        </w:rPr>
        <w:tab/>
      </w:r>
      <w:r>
        <w:rPr>
          <w:noProof/>
        </w:rPr>
        <w:fldChar w:fldCharType="begin"/>
      </w:r>
      <w:r>
        <w:rPr>
          <w:noProof/>
        </w:rPr>
        <w:instrText xml:space="preserve"> PAGEREF _Toc275088165 \h </w:instrText>
      </w:r>
      <w:r>
        <w:rPr>
          <w:noProof/>
        </w:rPr>
      </w:r>
      <w:r>
        <w:rPr>
          <w:noProof/>
        </w:rPr>
        <w:fldChar w:fldCharType="separate"/>
      </w:r>
      <w:r>
        <w:rPr>
          <w:noProof/>
        </w:rPr>
        <w:t>2</w:t>
      </w:r>
      <w:r>
        <w:rPr>
          <w:noProof/>
        </w:rPr>
        <w:fldChar w:fldCharType="end"/>
      </w:r>
    </w:p>
    <w:p w14:paraId="06B12F35" w14:textId="77777777" w:rsidR="00A924A4" w:rsidRDefault="00A924A4">
      <w:pPr>
        <w:pStyle w:val="TOC1"/>
        <w:tabs>
          <w:tab w:val="clear" w:pos="360"/>
          <w:tab w:val="left" w:pos="351"/>
        </w:tabs>
        <w:rPr>
          <w:rFonts w:asciiTheme="minorHAnsi" w:eastAsiaTheme="minorEastAsia" w:hAnsiTheme="minorHAnsi" w:cstheme="minorBidi"/>
          <w:b w:val="0"/>
          <w:noProof/>
          <w:sz w:val="24"/>
          <w:lang w:eastAsia="ja-JP"/>
        </w:rPr>
      </w:pPr>
      <w:r w:rsidRPr="00A66993">
        <w:rPr>
          <w:b w:val="0"/>
          <w:noProof/>
          <w:color w:val="000000"/>
        </w:rPr>
        <w:t>5</w:t>
      </w:r>
      <w:r>
        <w:rPr>
          <w:rFonts w:asciiTheme="minorHAnsi" w:eastAsiaTheme="minorEastAsia" w:hAnsiTheme="minorHAnsi" w:cstheme="minorBidi"/>
          <w:b w:val="0"/>
          <w:noProof/>
          <w:sz w:val="24"/>
          <w:lang w:eastAsia="ja-JP"/>
        </w:rPr>
        <w:tab/>
      </w:r>
      <w:r>
        <w:rPr>
          <w:noProof/>
        </w:rPr>
        <w:t>Use Case View</w:t>
      </w:r>
      <w:r>
        <w:rPr>
          <w:noProof/>
        </w:rPr>
        <w:tab/>
      </w:r>
      <w:r>
        <w:rPr>
          <w:noProof/>
        </w:rPr>
        <w:fldChar w:fldCharType="begin"/>
      </w:r>
      <w:r>
        <w:rPr>
          <w:noProof/>
        </w:rPr>
        <w:instrText xml:space="preserve"> PAGEREF _Toc275088166 \h </w:instrText>
      </w:r>
      <w:r>
        <w:rPr>
          <w:noProof/>
        </w:rPr>
      </w:r>
      <w:r>
        <w:rPr>
          <w:noProof/>
        </w:rPr>
        <w:fldChar w:fldCharType="separate"/>
      </w:r>
      <w:r>
        <w:rPr>
          <w:noProof/>
        </w:rPr>
        <w:t>2</w:t>
      </w:r>
      <w:r>
        <w:rPr>
          <w:noProof/>
        </w:rPr>
        <w:fldChar w:fldCharType="end"/>
      </w:r>
    </w:p>
    <w:p w14:paraId="566CB243" w14:textId="77777777" w:rsidR="00A924A4" w:rsidRDefault="00A924A4">
      <w:pPr>
        <w:pStyle w:val="TOC2"/>
        <w:tabs>
          <w:tab w:val="left" w:pos="1800"/>
        </w:tabs>
        <w:rPr>
          <w:rFonts w:asciiTheme="minorHAnsi" w:eastAsiaTheme="minorEastAsia" w:hAnsiTheme="minorHAnsi" w:cstheme="minorBidi"/>
          <w:noProof/>
          <w:sz w:val="24"/>
          <w:lang w:eastAsia="ja-JP"/>
        </w:rPr>
      </w:pPr>
      <w:r>
        <w:rPr>
          <w:noProof/>
        </w:rPr>
        <w:t>5.1</w:t>
      </w:r>
      <w:r>
        <w:rPr>
          <w:rFonts w:asciiTheme="minorHAnsi" w:eastAsiaTheme="minorEastAsia" w:hAnsiTheme="minorHAnsi" w:cstheme="minorBidi"/>
          <w:noProof/>
          <w:sz w:val="24"/>
          <w:lang w:eastAsia="ja-JP"/>
        </w:rPr>
        <w:tab/>
      </w:r>
      <w:r>
        <w:rPr>
          <w:noProof/>
        </w:rPr>
        <w:t>Main Actors</w:t>
      </w:r>
      <w:r>
        <w:rPr>
          <w:noProof/>
        </w:rPr>
        <w:tab/>
      </w:r>
      <w:r>
        <w:rPr>
          <w:noProof/>
        </w:rPr>
        <w:fldChar w:fldCharType="begin"/>
      </w:r>
      <w:r>
        <w:rPr>
          <w:noProof/>
        </w:rPr>
        <w:instrText xml:space="preserve"> PAGEREF _Toc275088167 \h </w:instrText>
      </w:r>
      <w:r>
        <w:rPr>
          <w:noProof/>
        </w:rPr>
      </w:r>
      <w:r>
        <w:rPr>
          <w:noProof/>
        </w:rPr>
        <w:fldChar w:fldCharType="separate"/>
      </w:r>
      <w:r>
        <w:rPr>
          <w:noProof/>
        </w:rPr>
        <w:t>4</w:t>
      </w:r>
      <w:r>
        <w:rPr>
          <w:noProof/>
        </w:rPr>
        <w:fldChar w:fldCharType="end"/>
      </w:r>
    </w:p>
    <w:p w14:paraId="22FF878D" w14:textId="77777777" w:rsidR="00A924A4" w:rsidRDefault="00A924A4">
      <w:pPr>
        <w:pStyle w:val="TOC1"/>
        <w:tabs>
          <w:tab w:val="clear" w:pos="360"/>
          <w:tab w:val="left" w:pos="351"/>
        </w:tabs>
        <w:rPr>
          <w:rFonts w:asciiTheme="minorHAnsi" w:eastAsiaTheme="minorEastAsia" w:hAnsiTheme="minorHAnsi" w:cstheme="minorBidi"/>
          <w:b w:val="0"/>
          <w:noProof/>
          <w:sz w:val="24"/>
          <w:lang w:eastAsia="ja-JP"/>
        </w:rPr>
      </w:pPr>
      <w:r w:rsidRPr="00A66993">
        <w:rPr>
          <w:b w:val="0"/>
          <w:noProof/>
          <w:color w:val="000000"/>
        </w:rPr>
        <w:t>6</w:t>
      </w:r>
      <w:r>
        <w:rPr>
          <w:rFonts w:asciiTheme="minorHAnsi" w:eastAsiaTheme="minorEastAsia" w:hAnsiTheme="minorHAnsi" w:cstheme="minorBidi"/>
          <w:b w:val="0"/>
          <w:noProof/>
          <w:sz w:val="24"/>
          <w:lang w:eastAsia="ja-JP"/>
        </w:rPr>
        <w:tab/>
      </w:r>
      <w:r>
        <w:rPr>
          <w:noProof/>
        </w:rPr>
        <w:t>Logical Architecture View</w:t>
      </w:r>
      <w:r>
        <w:rPr>
          <w:noProof/>
        </w:rPr>
        <w:tab/>
      </w:r>
      <w:r>
        <w:rPr>
          <w:noProof/>
        </w:rPr>
        <w:fldChar w:fldCharType="begin"/>
      </w:r>
      <w:r>
        <w:rPr>
          <w:noProof/>
        </w:rPr>
        <w:instrText xml:space="preserve"> PAGEREF _Toc275088168 \h </w:instrText>
      </w:r>
      <w:r>
        <w:rPr>
          <w:noProof/>
        </w:rPr>
      </w:r>
      <w:r>
        <w:rPr>
          <w:noProof/>
        </w:rPr>
        <w:fldChar w:fldCharType="separate"/>
      </w:r>
      <w:r>
        <w:rPr>
          <w:noProof/>
        </w:rPr>
        <w:t>4</w:t>
      </w:r>
      <w:r>
        <w:rPr>
          <w:noProof/>
        </w:rPr>
        <w:fldChar w:fldCharType="end"/>
      </w:r>
    </w:p>
    <w:p w14:paraId="3FFFE7DE" w14:textId="77777777" w:rsidR="00A924A4" w:rsidRDefault="00A924A4">
      <w:pPr>
        <w:pStyle w:val="TOC1"/>
        <w:tabs>
          <w:tab w:val="clear" w:pos="360"/>
          <w:tab w:val="left" w:pos="351"/>
        </w:tabs>
        <w:rPr>
          <w:rFonts w:asciiTheme="minorHAnsi" w:eastAsiaTheme="minorEastAsia" w:hAnsiTheme="minorHAnsi" w:cstheme="minorBidi"/>
          <w:b w:val="0"/>
          <w:noProof/>
          <w:sz w:val="24"/>
          <w:lang w:eastAsia="ja-JP"/>
        </w:rPr>
      </w:pPr>
      <w:r w:rsidRPr="00A66993">
        <w:rPr>
          <w:b w:val="0"/>
          <w:noProof/>
          <w:color w:val="000000"/>
        </w:rPr>
        <w:t>7</w:t>
      </w:r>
      <w:r>
        <w:rPr>
          <w:rFonts w:asciiTheme="minorHAnsi" w:eastAsiaTheme="minorEastAsia" w:hAnsiTheme="minorHAnsi" w:cstheme="minorBidi"/>
          <w:b w:val="0"/>
          <w:noProof/>
          <w:sz w:val="24"/>
          <w:lang w:eastAsia="ja-JP"/>
        </w:rPr>
        <w:tab/>
      </w:r>
      <w:r>
        <w:rPr>
          <w:noProof/>
        </w:rPr>
        <w:t>Deployment Architecture View</w:t>
      </w:r>
      <w:r>
        <w:rPr>
          <w:noProof/>
        </w:rPr>
        <w:tab/>
      </w:r>
      <w:r>
        <w:rPr>
          <w:noProof/>
        </w:rPr>
        <w:fldChar w:fldCharType="begin"/>
      </w:r>
      <w:r>
        <w:rPr>
          <w:noProof/>
        </w:rPr>
        <w:instrText xml:space="preserve"> PAGEREF _Toc275088169 \h </w:instrText>
      </w:r>
      <w:r>
        <w:rPr>
          <w:noProof/>
        </w:rPr>
      </w:r>
      <w:r>
        <w:rPr>
          <w:noProof/>
        </w:rPr>
        <w:fldChar w:fldCharType="separate"/>
      </w:r>
      <w:r>
        <w:rPr>
          <w:noProof/>
        </w:rPr>
        <w:t>5</w:t>
      </w:r>
      <w:r>
        <w:rPr>
          <w:noProof/>
        </w:rPr>
        <w:fldChar w:fldCharType="end"/>
      </w:r>
    </w:p>
    <w:p w14:paraId="576EF99A" w14:textId="77777777" w:rsidR="00A924A4" w:rsidRDefault="00A924A4">
      <w:pPr>
        <w:pStyle w:val="TOC1"/>
        <w:tabs>
          <w:tab w:val="clear" w:pos="360"/>
          <w:tab w:val="left" w:pos="351"/>
        </w:tabs>
        <w:rPr>
          <w:rFonts w:asciiTheme="minorHAnsi" w:eastAsiaTheme="minorEastAsia" w:hAnsiTheme="minorHAnsi" w:cstheme="minorBidi"/>
          <w:b w:val="0"/>
          <w:noProof/>
          <w:sz w:val="24"/>
          <w:lang w:eastAsia="ja-JP"/>
        </w:rPr>
      </w:pPr>
      <w:r w:rsidRPr="00A66993">
        <w:rPr>
          <w:b w:val="0"/>
          <w:noProof/>
          <w:color w:val="000000"/>
        </w:rPr>
        <w:t>8</w:t>
      </w:r>
      <w:r>
        <w:rPr>
          <w:rFonts w:asciiTheme="minorHAnsi" w:eastAsiaTheme="minorEastAsia" w:hAnsiTheme="minorHAnsi" w:cstheme="minorBidi"/>
          <w:b w:val="0"/>
          <w:noProof/>
          <w:sz w:val="24"/>
          <w:lang w:eastAsia="ja-JP"/>
        </w:rPr>
        <w:tab/>
      </w:r>
      <w:r>
        <w:rPr>
          <w:noProof/>
        </w:rPr>
        <w:t>Data Architecture View</w:t>
      </w:r>
      <w:r>
        <w:rPr>
          <w:noProof/>
        </w:rPr>
        <w:tab/>
      </w:r>
      <w:r>
        <w:rPr>
          <w:noProof/>
        </w:rPr>
        <w:fldChar w:fldCharType="begin"/>
      </w:r>
      <w:r>
        <w:rPr>
          <w:noProof/>
        </w:rPr>
        <w:instrText xml:space="preserve"> PAGEREF _Toc275088170 \h </w:instrText>
      </w:r>
      <w:r>
        <w:rPr>
          <w:noProof/>
        </w:rPr>
      </w:r>
      <w:r>
        <w:rPr>
          <w:noProof/>
        </w:rPr>
        <w:fldChar w:fldCharType="separate"/>
      </w:r>
      <w:r>
        <w:rPr>
          <w:noProof/>
        </w:rPr>
        <w:t>5</w:t>
      </w:r>
      <w:r>
        <w:rPr>
          <w:noProof/>
        </w:rPr>
        <w:fldChar w:fldCharType="end"/>
      </w:r>
    </w:p>
    <w:p w14:paraId="576A6D7F" w14:textId="77777777" w:rsidR="00A924A4" w:rsidRDefault="00A924A4">
      <w:pPr>
        <w:pStyle w:val="TOC1"/>
        <w:tabs>
          <w:tab w:val="clear" w:pos="360"/>
          <w:tab w:val="left" w:pos="351"/>
        </w:tabs>
        <w:rPr>
          <w:rFonts w:asciiTheme="minorHAnsi" w:eastAsiaTheme="minorEastAsia" w:hAnsiTheme="minorHAnsi" w:cstheme="minorBidi"/>
          <w:b w:val="0"/>
          <w:noProof/>
          <w:sz w:val="24"/>
          <w:lang w:eastAsia="ja-JP"/>
        </w:rPr>
      </w:pPr>
      <w:r w:rsidRPr="00A66993">
        <w:rPr>
          <w:b w:val="0"/>
          <w:noProof/>
          <w:color w:val="000000"/>
        </w:rPr>
        <w:t>9</w:t>
      </w:r>
      <w:r>
        <w:rPr>
          <w:rFonts w:asciiTheme="minorHAnsi" w:eastAsiaTheme="minorEastAsia" w:hAnsiTheme="minorHAnsi" w:cstheme="minorBidi"/>
          <w:b w:val="0"/>
          <w:noProof/>
          <w:sz w:val="24"/>
          <w:lang w:eastAsia="ja-JP"/>
        </w:rPr>
        <w:tab/>
      </w:r>
      <w:r>
        <w:rPr>
          <w:noProof/>
        </w:rPr>
        <w:t>System Process View</w:t>
      </w:r>
      <w:r>
        <w:rPr>
          <w:noProof/>
        </w:rPr>
        <w:tab/>
      </w:r>
      <w:r>
        <w:rPr>
          <w:noProof/>
        </w:rPr>
        <w:fldChar w:fldCharType="begin"/>
      </w:r>
      <w:r>
        <w:rPr>
          <w:noProof/>
        </w:rPr>
        <w:instrText xml:space="preserve"> PAGEREF _Toc275088171 \h </w:instrText>
      </w:r>
      <w:r>
        <w:rPr>
          <w:noProof/>
        </w:rPr>
      </w:r>
      <w:r>
        <w:rPr>
          <w:noProof/>
        </w:rPr>
        <w:fldChar w:fldCharType="separate"/>
      </w:r>
      <w:r>
        <w:rPr>
          <w:noProof/>
        </w:rPr>
        <w:t>5</w:t>
      </w:r>
      <w:r>
        <w:rPr>
          <w:noProof/>
        </w:rPr>
        <w:fldChar w:fldCharType="end"/>
      </w:r>
    </w:p>
    <w:p w14:paraId="28F79833" w14:textId="77777777" w:rsidR="00A924A4" w:rsidRDefault="00A924A4">
      <w:pPr>
        <w:pStyle w:val="TOC1"/>
        <w:tabs>
          <w:tab w:val="left" w:pos="462"/>
        </w:tabs>
        <w:rPr>
          <w:rFonts w:asciiTheme="minorHAnsi" w:eastAsiaTheme="minorEastAsia" w:hAnsiTheme="minorHAnsi" w:cstheme="minorBidi"/>
          <w:b w:val="0"/>
          <w:noProof/>
          <w:sz w:val="24"/>
          <w:lang w:eastAsia="ja-JP"/>
        </w:rPr>
      </w:pPr>
      <w:r w:rsidRPr="00A66993">
        <w:rPr>
          <w:b w:val="0"/>
          <w:noProof/>
          <w:color w:val="000000"/>
        </w:rPr>
        <w:t>10</w:t>
      </w:r>
      <w:r>
        <w:rPr>
          <w:rFonts w:asciiTheme="minorHAnsi" w:eastAsiaTheme="minorEastAsia" w:hAnsiTheme="minorHAnsi" w:cstheme="minorBidi"/>
          <w:b w:val="0"/>
          <w:noProof/>
          <w:sz w:val="24"/>
          <w:lang w:eastAsia="ja-JP"/>
        </w:rPr>
        <w:tab/>
      </w:r>
      <w:r>
        <w:rPr>
          <w:noProof/>
        </w:rPr>
        <w:t>Implementation Architecture View</w:t>
      </w:r>
      <w:r>
        <w:rPr>
          <w:noProof/>
        </w:rPr>
        <w:tab/>
      </w:r>
      <w:r>
        <w:rPr>
          <w:noProof/>
        </w:rPr>
        <w:fldChar w:fldCharType="begin"/>
      </w:r>
      <w:r>
        <w:rPr>
          <w:noProof/>
        </w:rPr>
        <w:instrText xml:space="preserve"> PAGEREF _Toc275088172 \h </w:instrText>
      </w:r>
      <w:r>
        <w:rPr>
          <w:noProof/>
        </w:rPr>
      </w:r>
      <w:r>
        <w:rPr>
          <w:noProof/>
        </w:rPr>
        <w:fldChar w:fldCharType="separate"/>
      </w:r>
      <w:r>
        <w:rPr>
          <w:noProof/>
        </w:rPr>
        <w:t>5</w:t>
      </w:r>
      <w:r>
        <w:rPr>
          <w:noProof/>
        </w:rPr>
        <w:fldChar w:fldCharType="end"/>
      </w:r>
    </w:p>
    <w:p w14:paraId="3D96A80E" w14:textId="77777777" w:rsidR="00A924A4" w:rsidRDefault="00A924A4">
      <w:pPr>
        <w:pStyle w:val="TOC2"/>
        <w:tabs>
          <w:tab w:val="left" w:pos="1800"/>
        </w:tabs>
        <w:rPr>
          <w:rFonts w:asciiTheme="minorHAnsi" w:eastAsiaTheme="minorEastAsia" w:hAnsiTheme="minorHAnsi" w:cstheme="minorBidi"/>
          <w:noProof/>
          <w:sz w:val="24"/>
          <w:lang w:eastAsia="ja-JP"/>
        </w:rPr>
      </w:pPr>
      <w:r>
        <w:rPr>
          <w:noProof/>
        </w:rPr>
        <w:t>10.1</w:t>
      </w:r>
      <w:r>
        <w:rPr>
          <w:rFonts w:asciiTheme="minorHAnsi" w:eastAsiaTheme="minorEastAsia" w:hAnsiTheme="minorHAnsi" w:cstheme="minorBidi"/>
          <w:noProof/>
          <w:sz w:val="24"/>
          <w:lang w:eastAsia="ja-JP"/>
        </w:rPr>
        <w:tab/>
      </w:r>
      <w:r>
        <w:rPr>
          <w:noProof/>
        </w:rPr>
        <w:t>Database Design</w:t>
      </w:r>
      <w:r>
        <w:rPr>
          <w:noProof/>
        </w:rPr>
        <w:tab/>
      </w:r>
      <w:r>
        <w:rPr>
          <w:noProof/>
        </w:rPr>
        <w:fldChar w:fldCharType="begin"/>
      </w:r>
      <w:r>
        <w:rPr>
          <w:noProof/>
        </w:rPr>
        <w:instrText xml:space="preserve"> PAGEREF _Toc275088173 \h </w:instrText>
      </w:r>
      <w:r>
        <w:rPr>
          <w:noProof/>
        </w:rPr>
      </w:r>
      <w:r>
        <w:rPr>
          <w:noProof/>
        </w:rPr>
        <w:fldChar w:fldCharType="separate"/>
      </w:r>
      <w:r>
        <w:rPr>
          <w:noProof/>
        </w:rPr>
        <w:t>6</w:t>
      </w:r>
      <w:r>
        <w:rPr>
          <w:noProof/>
        </w:rPr>
        <w:fldChar w:fldCharType="end"/>
      </w:r>
    </w:p>
    <w:p w14:paraId="57B9FE85" w14:textId="77777777" w:rsidR="00A924A4" w:rsidRDefault="00A924A4">
      <w:pPr>
        <w:pStyle w:val="TOC1"/>
        <w:tabs>
          <w:tab w:val="left" w:pos="462"/>
        </w:tabs>
        <w:rPr>
          <w:rFonts w:asciiTheme="minorHAnsi" w:eastAsiaTheme="minorEastAsia" w:hAnsiTheme="minorHAnsi" w:cstheme="minorBidi"/>
          <w:b w:val="0"/>
          <w:noProof/>
          <w:sz w:val="24"/>
          <w:lang w:eastAsia="ja-JP"/>
        </w:rPr>
      </w:pPr>
      <w:r w:rsidRPr="00A66993">
        <w:rPr>
          <w:b w:val="0"/>
          <w:noProof/>
          <w:color w:val="000000"/>
        </w:rPr>
        <w:t>11</w:t>
      </w:r>
      <w:r>
        <w:rPr>
          <w:rFonts w:asciiTheme="minorHAnsi" w:eastAsiaTheme="minorEastAsia" w:hAnsiTheme="minorHAnsi" w:cstheme="minorBidi"/>
          <w:b w:val="0"/>
          <w:noProof/>
          <w:sz w:val="24"/>
          <w:lang w:eastAsia="ja-JP"/>
        </w:rPr>
        <w:tab/>
      </w:r>
      <w:r>
        <w:rPr>
          <w:noProof/>
        </w:rPr>
        <w:t>Component Architecture View</w:t>
      </w:r>
      <w:r>
        <w:rPr>
          <w:noProof/>
        </w:rPr>
        <w:tab/>
      </w:r>
      <w:r>
        <w:rPr>
          <w:noProof/>
        </w:rPr>
        <w:fldChar w:fldCharType="begin"/>
      </w:r>
      <w:r>
        <w:rPr>
          <w:noProof/>
        </w:rPr>
        <w:instrText xml:space="preserve"> PAGEREF _Toc275088174 \h </w:instrText>
      </w:r>
      <w:r>
        <w:rPr>
          <w:noProof/>
        </w:rPr>
      </w:r>
      <w:r>
        <w:rPr>
          <w:noProof/>
        </w:rPr>
        <w:fldChar w:fldCharType="separate"/>
      </w:r>
      <w:r>
        <w:rPr>
          <w:noProof/>
        </w:rPr>
        <w:t>6</w:t>
      </w:r>
      <w:r>
        <w:rPr>
          <w:noProof/>
        </w:rPr>
        <w:fldChar w:fldCharType="end"/>
      </w:r>
    </w:p>
    <w:p w14:paraId="15662191" w14:textId="77777777" w:rsidR="00A924A4" w:rsidRDefault="00A924A4">
      <w:pPr>
        <w:pStyle w:val="TOC1"/>
        <w:tabs>
          <w:tab w:val="left" w:pos="462"/>
        </w:tabs>
        <w:rPr>
          <w:rFonts w:asciiTheme="minorHAnsi" w:eastAsiaTheme="minorEastAsia" w:hAnsiTheme="minorHAnsi" w:cstheme="minorBidi"/>
          <w:b w:val="0"/>
          <w:noProof/>
          <w:sz w:val="24"/>
          <w:lang w:eastAsia="ja-JP"/>
        </w:rPr>
      </w:pPr>
      <w:r w:rsidRPr="00A66993">
        <w:rPr>
          <w:b w:val="0"/>
          <w:noProof/>
          <w:color w:val="000000"/>
        </w:rPr>
        <w:t>12</w:t>
      </w:r>
      <w:r>
        <w:rPr>
          <w:rFonts w:asciiTheme="minorHAnsi" w:eastAsiaTheme="minorEastAsia" w:hAnsiTheme="minorHAnsi" w:cstheme="minorBidi"/>
          <w:b w:val="0"/>
          <w:noProof/>
          <w:sz w:val="24"/>
          <w:lang w:eastAsia="ja-JP"/>
        </w:rPr>
        <w:tab/>
      </w:r>
      <w:r>
        <w:rPr>
          <w:noProof/>
        </w:rPr>
        <w:t>Architecture Road Map</w:t>
      </w:r>
      <w:r>
        <w:rPr>
          <w:noProof/>
        </w:rPr>
        <w:tab/>
      </w:r>
      <w:r>
        <w:rPr>
          <w:noProof/>
        </w:rPr>
        <w:fldChar w:fldCharType="begin"/>
      </w:r>
      <w:r>
        <w:rPr>
          <w:noProof/>
        </w:rPr>
        <w:instrText xml:space="preserve"> PAGEREF _Toc275088175 \h </w:instrText>
      </w:r>
      <w:r>
        <w:rPr>
          <w:noProof/>
        </w:rPr>
      </w:r>
      <w:r>
        <w:rPr>
          <w:noProof/>
        </w:rPr>
        <w:fldChar w:fldCharType="separate"/>
      </w:r>
      <w:r>
        <w:rPr>
          <w:noProof/>
        </w:rPr>
        <w:t>6</w:t>
      </w:r>
      <w:r>
        <w:rPr>
          <w:noProof/>
        </w:rPr>
        <w:fldChar w:fldCharType="end"/>
      </w:r>
    </w:p>
    <w:p w14:paraId="0A2264B6" w14:textId="77777777" w:rsidR="00A924A4" w:rsidRDefault="00A924A4">
      <w:pPr>
        <w:pStyle w:val="TOC1"/>
        <w:tabs>
          <w:tab w:val="left" w:pos="462"/>
        </w:tabs>
        <w:rPr>
          <w:rFonts w:asciiTheme="minorHAnsi" w:eastAsiaTheme="minorEastAsia" w:hAnsiTheme="minorHAnsi" w:cstheme="minorBidi"/>
          <w:b w:val="0"/>
          <w:noProof/>
          <w:sz w:val="24"/>
          <w:lang w:eastAsia="ja-JP"/>
        </w:rPr>
      </w:pPr>
      <w:r w:rsidRPr="00A66993">
        <w:rPr>
          <w:b w:val="0"/>
          <w:noProof/>
          <w:color w:val="000000"/>
        </w:rPr>
        <w:t>13</w:t>
      </w:r>
      <w:r>
        <w:rPr>
          <w:rFonts w:asciiTheme="minorHAnsi" w:eastAsiaTheme="minorEastAsia" w:hAnsiTheme="minorHAnsi" w:cstheme="minorBidi"/>
          <w:b w:val="0"/>
          <w:noProof/>
          <w:sz w:val="24"/>
          <w:lang w:eastAsia="ja-JP"/>
        </w:rPr>
        <w:tab/>
      </w:r>
      <w:r>
        <w:rPr>
          <w:noProof/>
        </w:rPr>
        <w:t>Architecturally Significant Risks</w:t>
      </w:r>
      <w:r>
        <w:rPr>
          <w:noProof/>
        </w:rPr>
        <w:tab/>
      </w:r>
      <w:r>
        <w:rPr>
          <w:noProof/>
        </w:rPr>
        <w:fldChar w:fldCharType="begin"/>
      </w:r>
      <w:r>
        <w:rPr>
          <w:noProof/>
        </w:rPr>
        <w:instrText xml:space="preserve"> PAGEREF _Toc275088176 \h </w:instrText>
      </w:r>
      <w:r>
        <w:rPr>
          <w:noProof/>
        </w:rPr>
      </w:r>
      <w:r>
        <w:rPr>
          <w:noProof/>
        </w:rPr>
        <w:fldChar w:fldCharType="separate"/>
      </w:r>
      <w:r>
        <w:rPr>
          <w:noProof/>
        </w:rPr>
        <w:t>7</w:t>
      </w:r>
      <w:r>
        <w:rPr>
          <w:noProof/>
        </w:rPr>
        <w:fldChar w:fldCharType="end"/>
      </w:r>
    </w:p>
    <w:p w14:paraId="647E53F6" w14:textId="77777777" w:rsidR="00A924A4" w:rsidRDefault="00A924A4">
      <w:pPr>
        <w:pStyle w:val="TOC1"/>
        <w:tabs>
          <w:tab w:val="left" w:pos="462"/>
        </w:tabs>
        <w:rPr>
          <w:rFonts w:asciiTheme="minorHAnsi" w:eastAsiaTheme="minorEastAsia" w:hAnsiTheme="minorHAnsi" w:cstheme="minorBidi"/>
          <w:b w:val="0"/>
          <w:noProof/>
          <w:sz w:val="24"/>
          <w:lang w:eastAsia="ja-JP"/>
        </w:rPr>
      </w:pPr>
      <w:r w:rsidRPr="00A66993">
        <w:rPr>
          <w:b w:val="0"/>
          <w:noProof/>
          <w:color w:val="000000"/>
        </w:rPr>
        <w:t>14</w:t>
      </w:r>
      <w:r>
        <w:rPr>
          <w:rFonts w:asciiTheme="minorHAnsi" w:eastAsiaTheme="minorEastAsia" w:hAnsiTheme="minorHAnsi" w:cstheme="minorBidi"/>
          <w:b w:val="0"/>
          <w:noProof/>
          <w:sz w:val="24"/>
          <w:lang w:eastAsia="ja-JP"/>
        </w:rPr>
        <w:tab/>
      </w:r>
      <w:r>
        <w:rPr>
          <w:noProof/>
        </w:rPr>
        <w:t>Steel Threads</w:t>
      </w:r>
      <w:r>
        <w:rPr>
          <w:noProof/>
        </w:rPr>
        <w:tab/>
      </w:r>
      <w:r>
        <w:rPr>
          <w:noProof/>
        </w:rPr>
        <w:fldChar w:fldCharType="begin"/>
      </w:r>
      <w:r>
        <w:rPr>
          <w:noProof/>
        </w:rPr>
        <w:instrText xml:space="preserve"> PAGEREF _Toc275088177 \h </w:instrText>
      </w:r>
      <w:r>
        <w:rPr>
          <w:noProof/>
        </w:rPr>
      </w:r>
      <w:r>
        <w:rPr>
          <w:noProof/>
        </w:rPr>
        <w:fldChar w:fldCharType="separate"/>
      </w:r>
      <w:r>
        <w:rPr>
          <w:noProof/>
        </w:rPr>
        <w:t>8</w:t>
      </w:r>
      <w:r>
        <w:rPr>
          <w:noProof/>
        </w:rPr>
        <w:fldChar w:fldCharType="end"/>
      </w:r>
    </w:p>
    <w:p w14:paraId="5D67E6E5" w14:textId="77777777" w:rsidR="00A924A4" w:rsidRDefault="00A924A4">
      <w:pPr>
        <w:pStyle w:val="TOC1"/>
        <w:tabs>
          <w:tab w:val="left" w:pos="462"/>
        </w:tabs>
        <w:rPr>
          <w:rFonts w:asciiTheme="minorHAnsi" w:eastAsiaTheme="minorEastAsia" w:hAnsiTheme="minorHAnsi" w:cstheme="minorBidi"/>
          <w:b w:val="0"/>
          <w:noProof/>
          <w:sz w:val="24"/>
          <w:lang w:eastAsia="ja-JP"/>
        </w:rPr>
      </w:pPr>
      <w:r w:rsidRPr="00A66993">
        <w:rPr>
          <w:b w:val="0"/>
          <w:noProof/>
          <w:color w:val="000000"/>
        </w:rPr>
        <w:t>15</w:t>
      </w:r>
      <w:r>
        <w:rPr>
          <w:rFonts w:asciiTheme="minorHAnsi" w:eastAsiaTheme="minorEastAsia" w:hAnsiTheme="minorHAnsi" w:cstheme="minorBidi"/>
          <w:b w:val="0"/>
          <w:noProof/>
          <w:sz w:val="24"/>
          <w:lang w:eastAsia="ja-JP"/>
        </w:rPr>
        <w:tab/>
      </w:r>
      <w:r>
        <w:rPr>
          <w:noProof/>
        </w:rPr>
        <w:t>Architectural Open Issues</w:t>
      </w:r>
      <w:r>
        <w:rPr>
          <w:noProof/>
        </w:rPr>
        <w:tab/>
      </w:r>
      <w:r>
        <w:rPr>
          <w:noProof/>
        </w:rPr>
        <w:fldChar w:fldCharType="begin"/>
      </w:r>
      <w:r>
        <w:rPr>
          <w:noProof/>
        </w:rPr>
        <w:instrText xml:space="preserve"> PAGEREF _Toc275088178 \h </w:instrText>
      </w:r>
      <w:r>
        <w:rPr>
          <w:noProof/>
        </w:rPr>
      </w:r>
      <w:r>
        <w:rPr>
          <w:noProof/>
        </w:rPr>
        <w:fldChar w:fldCharType="separate"/>
      </w:r>
      <w:r>
        <w:rPr>
          <w:noProof/>
        </w:rPr>
        <w:t>8</w:t>
      </w:r>
      <w:r>
        <w:rPr>
          <w:noProof/>
        </w:rPr>
        <w:fldChar w:fldCharType="end"/>
      </w:r>
    </w:p>
    <w:p w14:paraId="5925568E" w14:textId="77777777" w:rsidR="00DD5D03" w:rsidRDefault="00231A4D" w:rsidP="00DD5D03">
      <w:r>
        <w:fldChar w:fldCharType="end"/>
      </w:r>
    </w:p>
    <w:p w14:paraId="0876748F" w14:textId="77777777" w:rsidR="00DD5D03" w:rsidRDefault="00DD5D03" w:rsidP="00DD5D03"/>
    <w:p w14:paraId="436245CD" w14:textId="77777777" w:rsidR="00DD5D03" w:rsidRDefault="00DD5D03" w:rsidP="00DD5D03">
      <w:pPr>
        <w:sectPr w:rsidR="00DD5D03" w:rsidSect="00231A4D">
          <w:headerReference w:type="default" r:id="rId8"/>
          <w:footerReference w:type="default" r:id="rId9"/>
          <w:headerReference w:type="first" r:id="rId10"/>
          <w:pgSz w:w="12240" w:h="15840"/>
          <w:pgMar w:top="1440" w:right="1440" w:bottom="1440" w:left="1440" w:header="720" w:footer="720" w:gutter="0"/>
          <w:pgNumType w:fmt="lowerRoman"/>
          <w:cols w:space="720"/>
          <w:titlePg/>
          <w:docGrid w:linePitch="360"/>
        </w:sectPr>
      </w:pPr>
    </w:p>
    <w:p w14:paraId="2C1C97A0" w14:textId="77777777" w:rsidR="00231A4D" w:rsidRDefault="00231A4D" w:rsidP="00231A4D">
      <w:pPr>
        <w:pStyle w:val="Heading1"/>
      </w:pPr>
      <w:bookmarkStart w:id="0" w:name="_Toc275088156"/>
      <w:r>
        <w:lastRenderedPageBreak/>
        <w:t>Introduction</w:t>
      </w:r>
      <w:bookmarkEnd w:id="0"/>
    </w:p>
    <w:p w14:paraId="5FF199E8" w14:textId="77777777" w:rsidR="004672EC" w:rsidRDefault="00231A4D" w:rsidP="00231A4D">
      <w:pPr>
        <w:pStyle w:val="Heading2"/>
      </w:pPr>
      <w:bookmarkStart w:id="1" w:name="_Toc275088157"/>
      <w:r>
        <w:t>Purpos</w:t>
      </w:r>
      <w:r w:rsidR="004672EC">
        <w:t>e</w:t>
      </w:r>
      <w:bookmarkEnd w:id="1"/>
    </w:p>
    <w:p w14:paraId="52AA4FBE" w14:textId="32CD36ED" w:rsidR="004A00DE" w:rsidRDefault="008F76B3" w:rsidP="008F76B3">
      <w:r>
        <w:t>The purpose of this System Architecture Document (SAD) is to provide a</w:t>
      </w:r>
      <w:r w:rsidR="004A1CD1">
        <w:t>n</w:t>
      </w:r>
      <w:r>
        <w:t xml:space="preserve"> </w:t>
      </w:r>
      <w:r w:rsidR="007C15EA">
        <w:t xml:space="preserve">overview of the </w:t>
      </w:r>
      <w:r w:rsidR="001D2469">
        <w:t xml:space="preserve">ICT </w:t>
      </w:r>
      <w:r w:rsidR="007C15EA">
        <w:t>project</w:t>
      </w:r>
      <w:r w:rsidR="001D2469">
        <w:t>, brief overview of the architectural components</w:t>
      </w:r>
      <w:r w:rsidR="007C15EA">
        <w:t xml:space="preserve"> and implementation details</w:t>
      </w:r>
      <w:r w:rsidR="001D2469">
        <w:t xml:space="preserve">. This document should be considered as a vision for system future state and all decisions are captured. This document contents will </w:t>
      </w:r>
      <w:r w:rsidR="00B17B3E">
        <w:t>change,</w:t>
      </w:r>
      <w:r w:rsidR="001D2469">
        <w:t xml:space="preserve"> as implementation needs to be calibrated.</w:t>
      </w:r>
    </w:p>
    <w:p w14:paraId="6AC20C87" w14:textId="77777777" w:rsidR="00E577D7" w:rsidRDefault="00231A4D" w:rsidP="00E1784A">
      <w:pPr>
        <w:pStyle w:val="Heading2"/>
      </w:pPr>
      <w:bookmarkStart w:id="2" w:name="_Toc275088158"/>
      <w:r>
        <w:t>Scope</w:t>
      </w:r>
      <w:bookmarkEnd w:id="2"/>
    </w:p>
    <w:p w14:paraId="0EBD830B" w14:textId="77777777" w:rsidR="001D2469" w:rsidRDefault="001D2469" w:rsidP="008B0885">
      <w:r>
        <w:t>This document can be used by:</w:t>
      </w:r>
    </w:p>
    <w:p w14:paraId="31679573" w14:textId="18DE5F3D" w:rsidR="008B0885" w:rsidRDefault="007C15EA" w:rsidP="001D2469">
      <w:pPr>
        <w:pStyle w:val="ListParagraph"/>
        <w:numPr>
          <w:ilvl w:val="0"/>
          <w:numId w:val="40"/>
        </w:numPr>
      </w:pPr>
      <w:r>
        <w:t>System implementers</w:t>
      </w:r>
      <w:r w:rsidR="001D2469">
        <w:t>: as implementation guideline.</w:t>
      </w:r>
    </w:p>
    <w:p w14:paraId="4612EF83" w14:textId="715C2B50" w:rsidR="001D2469" w:rsidRDefault="001D2469" w:rsidP="001D2469">
      <w:pPr>
        <w:pStyle w:val="ListParagraph"/>
        <w:numPr>
          <w:ilvl w:val="0"/>
          <w:numId w:val="40"/>
        </w:numPr>
      </w:pPr>
      <w:r>
        <w:t>Project Managers: To create roadmap of work and to ensure implementation progress.</w:t>
      </w:r>
    </w:p>
    <w:p w14:paraId="07D23E97" w14:textId="49AABBE6" w:rsidR="001D2469" w:rsidRDefault="001D2469" w:rsidP="001D2469">
      <w:pPr>
        <w:pStyle w:val="ListParagraph"/>
        <w:numPr>
          <w:ilvl w:val="0"/>
          <w:numId w:val="40"/>
        </w:numPr>
      </w:pPr>
      <w:r>
        <w:t>System owners: To understand the system boundaries.</w:t>
      </w:r>
    </w:p>
    <w:p w14:paraId="77F69478" w14:textId="35F74D95" w:rsidR="001D2469" w:rsidRPr="008B0885" w:rsidRDefault="001D2469" w:rsidP="001D2469">
      <w:pPr>
        <w:pStyle w:val="ListParagraph"/>
        <w:numPr>
          <w:ilvl w:val="0"/>
          <w:numId w:val="40"/>
        </w:numPr>
      </w:pPr>
      <w:r>
        <w:t>System Architects: To evolve the system as it is built and to integrate to other external systems.</w:t>
      </w:r>
    </w:p>
    <w:p w14:paraId="6DDD20A9" w14:textId="77777777" w:rsidR="00231A4D" w:rsidRDefault="00231A4D" w:rsidP="00231A4D">
      <w:pPr>
        <w:pStyle w:val="Heading2"/>
      </w:pPr>
      <w:bookmarkStart w:id="3" w:name="_Toc275088159"/>
      <w:r>
        <w:t>Definitions, Acronyms and Abbreviations</w:t>
      </w:r>
      <w:bookmarkEnd w:id="3"/>
    </w:p>
    <w:tbl>
      <w:tblPr>
        <w:tblStyle w:val="TableGrid"/>
        <w:tblW w:w="0" w:type="auto"/>
        <w:tblLook w:val="04A0" w:firstRow="1" w:lastRow="0" w:firstColumn="1" w:lastColumn="0" w:noHBand="0" w:noVBand="1"/>
      </w:tblPr>
      <w:tblGrid>
        <w:gridCol w:w="2088"/>
        <w:gridCol w:w="7488"/>
      </w:tblGrid>
      <w:tr w:rsidR="00216F48" w:rsidRPr="00216F48" w14:paraId="2630529F" w14:textId="77777777" w:rsidTr="00216F48">
        <w:tc>
          <w:tcPr>
            <w:tcW w:w="2088" w:type="dxa"/>
          </w:tcPr>
          <w:p w14:paraId="1CAF78FF" w14:textId="77777777" w:rsidR="00216F48" w:rsidRPr="00216F48" w:rsidRDefault="00216F48" w:rsidP="00B17B3E">
            <w:r w:rsidRPr="00216F48">
              <w:t>Triggers</w:t>
            </w:r>
          </w:p>
        </w:tc>
        <w:tc>
          <w:tcPr>
            <w:tcW w:w="7488" w:type="dxa"/>
          </w:tcPr>
          <w:p w14:paraId="12C18C4E" w14:textId="58E62E94" w:rsidR="00216F48" w:rsidRPr="00216F48" w:rsidRDefault="00EC2BF5" w:rsidP="00B17B3E">
            <w:r w:rsidRPr="00216F48">
              <w:t>Symptoms</w:t>
            </w:r>
            <w:r w:rsidR="00216F48" w:rsidRPr="00216F48">
              <w:t xml:space="preserve"> that cause an attack</w:t>
            </w:r>
          </w:p>
        </w:tc>
      </w:tr>
      <w:tr w:rsidR="00216F48" w:rsidRPr="00216F48" w14:paraId="5B3B9D8E" w14:textId="77777777" w:rsidTr="00216F48">
        <w:tc>
          <w:tcPr>
            <w:tcW w:w="2088" w:type="dxa"/>
          </w:tcPr>
          <w:p w14:paraId="26DE5FC7" w14:textId="77777777" w:rsidR="00216F48" w:rsidRPr="00216F48" w:rsidRDefault="00216F48" w:rsidP="00B17B3E">
            <w:r w:rsidRPr="00216F48">
              <w:t>PFM</w:t>
            </w:r>
          </w:p>
        </w:tc>
        <w:tc>
          <w:tcPr>
            <w:tcW w:w="7488" w:type="dxa"/>
          </w:tcPr>
          <w:p w14:paraId="3C0D09BE" w14:textId="2E45FBA1" w:rsidR="00216F48" w:rsidRPr="00216F48" w:rsidRDefault="00216F48" w:rsidP="00B17B3E">
            <w:r w:rsidRPr="00216F48">
              <w:t>Peak Flow Meter</w:t>
            </w:r>
          </w:p>
        </w:tc>
      </w:tr>
      <w:tr w:rsidR="00216F48" w:rsidRPr="00216F48" w14:paraId="2ECAAA54" w14:textId="77777777" w:rsidTr="00216F48">
        <w:tc>
          <w:tcPr>
            <w:tcW w:w="2088" w:type="dxa"/>
          </w:tcPr>
          <w:p w14:paraId="19184122" w14:textId="4DD311B9" w:rsidR="00216F48" w:rsidRPr="00216F48" w:rsidRDefault="00216F48" w:rsidP="00B17B3E">
            <w:r>
              <w:t>SCH</w:t>
            </w:r>
          </w:p>
        </w:tc>
        <w:tc>
          <w:tcPr>
            <w:tcW w:w="7488" w:type="dxa"/>
          </w:tcPr>
          <w:p w14:paraId="52876215" w14:textId="355BD5ED" w:rsidR="00216F48" w:rsidRPr="00216F48" w:rsidRDefault="00216F48" w:rsidP="00B17B3E">
            <w:r>
              <w:t xml:space="preserve">Smart and Connected Health </w:t>
            </w:r>
          </w:p>
        </w:tc>
      </w:tr>
      <w:tr w:rsidR="00216F48" w:rsidRPr="00216F48" w14:paraId="0C027892" w14:textId="77777777" w:rsidTr="00216F48">
        <w:tc>
          <w:tcPr>
            <w:tcW w:w="2088" w:type="dxa"/>
          </w:tcPr>
          <w:p w14:paraId="2FF5252B" w14:textId="77777777" w:rsidR="00216F48" w:rsidRPr="00216F48" w:rsidRDefault="00216F48" w:rsidP="00B17B3E">
            <w:r w:rsidRPr="00216F48">
              <w:t>Inhaler</w:t>
            </w:r>
          </w:p>
        </w:tc>
        <w:tc>
          <w:tcPr>
            <w:tcW w:w="7488" w:type="dxa"/>
          </w:tcPr>
          <w:p w14:paraId="6A9FB57D" w14:textId="40813B3D" w:rsidR="00216F48" w:rsidRPr="00216F48" w:rsidRDefault="00216F48" w:rsidP="00B17B3E">
            <w:r w:rsidRPr="00216F48">
              <w:t>A device used to increase the airflow</w:t>
            </w:r>
          </w:p>
        </w:tc>
      </w:tr>
      <w:tr w:rsidR="00216F48" w:rsidRPr="00216F48" w14:paraId="62E267B7" w14:textId="77777777" w:rsidTr="00216F48">
        <w:tc>
          <w:tcPr>
            <w:tcW w:w="2088" w:type="dxa"/>
          </w:tcPr>
          <w:p w14:paraId="55D82BB1" w14:textId="1F2AB845" w:rsidR="00216F48" w:rsidRPr="00216F48" w:rsidRDefault="00216F48" w:rsidP="00B17B3E">
            <w:r>
              <w:t>SCHAS</w:t>
            </w:r>
          </w:p>
        </w:tc>
        <w:tc>
          <w:tcPr>
            <w:tcW w:w="7488" w:type="dxa"/>
          </w:tcPr>
          <w:p w14:paraId="6110F70C" w14:textId="44EBFA5F" w:rsidR="00216F48" w:rsidRPr="00216F48" w:rsidRDefault="00216F48" w:rsidP="00B17B3E">
            <w:r>
              <w:t>Smart and connected health alert system.</w:t>
            </w:r>
          </w:p>
        </w:tc>
      </w:tr>
    </w:tbl>
    <w:p w14:paraId="0921E30B" w14:textId="77777777" w:rsidR="00231A4D" w:rsidRDefault="00231A4D" w:rsidP="00231A4D">
      <w:pPr>
        <w:pStyle w:val="Heading2"/>
      </w:pPr>
      <w:bookmarkStart w:id="4" w:name="_Toc275088160"/>
      <w:r>
        <w:t>References</w:t>
      </w:r>
      <w:bookmarkEnd w:id="4"/>
    </w:p>
    <w:tbl>
      <w:tblPr>
        <w:tblW w:w="0" w:type="auto"/>
        <w:tblLook w:val="0000" w:firstRow="0" w:lastRow="0" w:firstColumn="0" w:lastColumn="0" w:noHBand="0" w:noVBand="0"/>
      </w:tblPr>
      <w:tblGrid>
        <w:gridCol w:w="1908"/>
        <w:gridCol w:w="7560"/>
      </w:tblGrid>
      <w:tr w:rsidR="001D0B9D" w:rsidRPr="001D0B9D" w14:paraId="6AE949F7" w14:textId="77777777">
        <w:tc>
          <w:tcPr>
            <w:tcW w:w="1908" w:type="dxa"/>
          </w:tcPr>
          <w:p w14:paraId="740FD125" w14:textId="77777777" w:rsidR="001D0B9D" w:rsidRPr="001D0B9D" w:rsidRDefault="007C15EA" w:rsidP="001D0B9D">
            <w:pPr>
              <w:rPr>
                <w:sz w:val="18"/>
                <w:szCs w:val="18"/>
              </w:rPr>
            </w:pPr>
            <w:r>
              <w:rPr>
                <w:sz w:val="18"/>
                <w:szCs w:val="18"/>
              </w:rPr>
              <w:t>ICT Fund Document</w:t>
            </w:r>
          </w:p>
        </w:tc>
        <w:tc>
          <w:tcPr>
            <w:tcW w:w="7560" w:type="dxa"/>
          </w:tcPr>
          <w:p w14:paraId="1DD76278" w14:textId="77777777" w:rsidR="001D0B9D" w:rsidRDefault="007C15EA" w:rsidP="001D0B9D">
            <w:pPr>
              <w:rPr>
                <w:sz w:val="18"/>
                <w:szCs w:val="18"/>
              </w:rPr>
            </w:pPr>
            <w:r>
              <w:rPr>
                <w:sz w:val="18"/>
                <w:szCs w:val="18"/>
              </w:rPr>
              <w:t xml:space="preserve">See ICT Fund document </w:t>
            </w:r>
          </w:p>
        </w:tc>
      </w:tr>
    </w:tbl>
    <w:p w14:paraId="12C787A9" w14:textId="77777777" w:rsidR="00231A4D" w:rsidRDefault="00231A4D" w:rsidP="00231A4D">
      <w:pPr>
        <w:pStyle w:val="Heading1"/>
      </w:pPr>
      <w:bookmarkStart w:id="5" w:name="_Toc275088161"/>
      <w:r>
        <w:t>Architectural Goals and Constraints</w:t>
      </w:r>
      <w:bookmarkEnd w:id="5"/>
    </w:p>
    <w:p w14:paraId="0BAC2CD9" w14:textId="77777777" w:rsidR="00231A4D" w:rsidRDefault="00231A4D" w:rsidP="00231A4D">
      <w:pPr>
        <w:pStyle w:val="Heading2"/>
      </w:pPr>
      <w:bookmarkStart w:id="6" w:name="_Toc275088162"/>
      <w:r>
        <w:t>Goals</w:t>
      </w:r>
      <w:bookmarkEnd w:id="6"/>
    </w:p>
    <w:p w14:paraId="67413B20" w14:textId="7B1AB554" w:rsidR="007A3FBE" w:rsidRDefault="007A3FBE" w:rsidP="007A3FBE">
      <w:r>
        <w:t xml:space="preserve">This section provides goals in terms of architectural qualities that must be exhibited by the </w:t>
      </w:r>
      <w:r w:rsidR="00A52593">
        <w:t>SCH</w:t>
      </w:r>
      <w:r w:rsidR="002127B9">
        <w:t>AS</w:t>
      </w:r>
      <w:r w:rsidR="00A52593">
        <w:t xml:space="preserve"> </w:t>
      </w:r>
      <w:r>
        <w:t>system.</w:t>
      </w:r>
      <w:r w:rsidR="000F1ABD">
        <w:t xml:space="preserve"> </w:t>
      </w:r>
    </w:p>
    <w:p w14:paraId="4C86209A" w14:textId="77777777" w:rsidR="007A3FBE" w:rsidRDefault="007A3FBE" w:rsidP="007A3FBE">
      <w:r>
        <w:t>The top three qualities of the system must be:</w:t>
      </w:r>
      <w:r>
        <w:br/>
      </w:r>
    </w:p>
    <w:p w14:paraId="509D95F3" w14:textId="2E28D280" w:rsidR="007A3FBE" w:rsidRDefault="00C0571A" w:rsidP="007A3FBE">
      <w:pPr>
        <w:pStyle w:val="ListBullet10Pt"/>
      </w:pPr>
      <w:r>
        <w:t>Simplicity: t</w:t>
      </w:r>
      <w:r w:rsidR="007A3FBE">
        <w:t xml:space="preserve">he system must be </w:t>
      </w:r>
      <w:r>
        <w:t>Simple</w:t>
      </w:r>
    </w:p>
    <w:p w14:paraId="1970E4F4" w14:textId="4E06F9FF" w:rsidR="00C0571A" w:rsidRDefault="00C0571A" w:rsidP="007A3FBE">
      <w:pPr>
        <w:pStyle w:val="ListBullet10Pt"/>
        <w:numPr>
          <w:ilvl w:val="1"/>
          <w:numId w:val="28"/>
        </w:numPr>
      </w:pPr>
      <w:r>
        <w:t>Simplicity</w:t>
      </w:r>
      <w:r w:rsidR="007A3FBE">
        <w:t xml:space="preserve"> </w:t>
      </w:r>
      <w:r>
        <w:t xml:space="preserve">includes the system will choose to implement components simplicity and readability over the efficiency. </w:t>
      </w:r>
    </w:p>
    <w:p w14:paraId="488E7B98" w14:textId="40BF405D" w:rsidR="007A3FBE" w:rsidRDefault="00C0571A" w:rsidP="007A3FBE">
      <w:pPr>
        <w:pStyle w:val="ListBullet10Pt"/>
        <w:numPr>
          <w:ilvl w:val="1"/>
          <w:numId w:val="28"/>
        </w:numPr>
      </w:pPr>
      <w:r>
        <w:t>It must be easily understood and provide ability to add new components easily</w:t>
      </w:r>
    </w:p>
    <w:p w14:paraId="3F332C2A" w14:textId="028E74DF" w:rsidR="00510988" w:rsidRDefault="00C0571A" w:rsidP="007A3FBE">
      <w:pPr>
        <w:pStyle w:val="ListBullet10Pt"/>
        <w:numPr>
          <w:ilvl w:val="1"/>
          <w:numId w:val="28"/>
        </w:numPr>
      </w:pPr>
      <w:r>
        <w:t xml:space="preserve">System uses simple frameworks including any third party tools </w:t>
      </w:r>
    </w:p>
    <w:p w14:paraId="5BB17071" w14:textId="77777777" w:rsidR="00510988" w:rsidRDefault="00510988" w:rsidP="007A3FBE">
      <w:pPr>
        <w:pStyle w:val="ListBullet10Pt"/>
        <w:numPr>
          <w:ilvl w:val="1"/>
          <w:numId w:val="28"/>
        </w:numPr>
      </w:pPr>
      <w:r>
        <w:t>Data is managed in a way that allows it to be used for many purposes</w:t>
      </w:r>
    </w:p>
    <w:p w14:paraId="1D285AC6" w14:textId="71D3906A" w:rsidR="007A3FBE" w:rsidRDefault="00510988" w:rsidP="007A3FBE">
      <w:pPr>
        <w:pStyle w:val="ListBullet10Pt"/>
        <w:numPr>
          <w:ilvl w:val="1"/>
          <w:numId w:val="28"/>
        </w:numPr>
      </w:pPr>
      <w:r>
        <w:t>The system uses open source frameworks such as Linux O.S. and simple file systems</w:t>
      </w:r>
      <w:r w:rsidR="00D40232">
        <w:br/>
      </w:r>
    </w:p>
    <w:p w14:paraId="302F2EA1" w14:textId="1CE79CE5" w:rsidR="004613F1" w:rsidRDefault="009C1DE6" w:rsidP="007A3FBE">
      <w:pPr>
        <w:pStyle w:val="ListBullet10Pt"/>
      </w:pPr>
      <w:r>
        <w:t>Exploratory</w:t>
      </w:r>
      <w:r w:rsidR="004613F1">
        <w:t xml:space="preserve">: The system </w:t>
      </w:r>
      <w:r>
        <w:t>allows for exploratory activities such as visualization of location, movements, overlay of environmental factors etc.</w:t>
      </w:r>
    </w:p>
    <w:p w14:paraId="1D1CA205" w14:textId="1C616842" w:rsidR="004613F1" w:rsidRDefault="009C1DE6" w:rsidP="004613F1">
      <w:pPr>
        <w:pStyle w:val="ListBullet10Pt"/>
        <w:numPr>
          <w:ilvl w:val="1"/>
          <w:numId w:val="28"/>
        </w:numPr>
      </w:pPr>
      <w:r>
        <w:t>This includes ability view data in multiple ways (tabular, graphical, spatial etc.)</w:t>
      </w:r>
    </w:p>
    <w:p w14:paraId="6E8050E3" w14:textId="5DCC100C" w:rsidR="00816339" w:rsidRDefault="004613F1" w:rsidP="004613F1">
      <w:pPr>
        <w:pStyle w:val="ListBullet10Pt"/>
        <w:numPr>
          <w:ilvl w:val="1"/>
          <w:numId w:val="28"/>
        </w:numPr>
      </w:pPr>
      <w:r>
        <w:t xml:space="preserve">This includes </w:t>
      </w:r>
      <w:r w:rsidR="009C1DE6">
        <w:t xml:space="preserve">customizing the views </w:t>
      </w:r>
      <w:r w:rsidR="00510988">
        <w:t>(changing layers in GIS)</w:t>
      </w:r>
      <w:r w:rsidR="00816339">
        <w:br/>
      </w:r>
    </w:p>
    <w:p w14:paraId="20CA76AA" w14:textId="314F42BC" w:rsidR="00BA5EA3" w:rsidRDefault="00816339" w:rsidP="00510988">
      <w:pPr>
        <w:pStyle w:val="ListBullet10Pt"/>
      </w:pPr>
      <w:r>
        <w:t xml:space="preserve">The system is </w:t>
      </w:r>
      <w:r w:rsidRPr="00816339">
        <w:rPr>
          <w:i/>
        </w:rPr>
        <w:t>Maintainable</w:t>
      </w:r>
      <w:r>
        <w:t xml:space="preserve"> – by that it means, it allows quick detection of any errors via tools and techniques to trouble</w:t>
      </w:r>
      <w:r w:rsidR="00510988">
        <w:t xml:space="preserve"> shoot the system or subsystems</w:t>
      </w:r>
      <w:r>
        <w:t>.</w:t>
      </w:r>
      <w:r w:rsidR="00BA5EA3">
        <w:t xml:space="preserve"> </w:t>
      </w:r>
    </w:p>
    <w:p w14:paraId="12371F8B" w14:textId="0B4FE92D" w:rsidR="001C5644" w:rsidRDefault="00BA5EA3" w:rsidP="00E1784A">
      <w:pPr>
        <w:pStyle w:val="ListBullet10Pt"/>
        <w:numPr>
          <w:ilvl w:val="1"/>
          <w:numId w:val="28"/>
        </w:numPr>
      </w:pPr>
      <w:r>
        <w:t xml:space="preserve">This includes, </w:t>
      </w:r>
      <w:r w:rsidR="00510988">
        <w:t xml:space="preserve">ability to move data/software from one system to another system </w:t>
      </w:r>
      <w:r>
        <w:t xml:space="preserve">  </w:t>
      </w:r>
    </w:p>
    <w:p w14:paraId="70E2F6FB" w14:textId="7EA132F9" w:rsidR="005C612E" w:rsidRDefault="005C612E" w:rsidP="00E1784A">
      <w:pPr>
        <w:pStyle w:val="ListBullet10Pt"/>
        <w:numPr>
          <w:ilvl w:val="1"/>
          <w:numId w:val="28"/>
        </w:numPr>
      </w:pPr>
      <w:r>
        <w:t>The system includes just enough documentation to deploy and manage the working of it.</w:t>
      </w:r>
    </w:p>
    <w:p w14:paraId="67C1CB6B" w14:textId="0A723D97" w:rsidR="00E577D7" w:rsidRDefault="00E577D7" w:rsidP="00510988">
      <w:pPr>
        <w:pStyle w:val="ListBullet10Pt"/>
        <w:numPr>
          <w:ilvl w:val="0"/>
          <w:numId w:val="0"/>
        </w:numPr>
        <w:ind w:left="1440"/>
      </w:pPr>
    </w:p>
    <w:p w14:paraId="10A5C35B" w14:textId="77777777" w:rsidR="00231A4D" w:rsidRDefault="00231A4D" w:rsidP="00231A4D">
      <w:pPr>
        <w:pStyle w:val="Heading2"/>
      </w:pPr>
      <w:bookmarkStart w:id="7" w:name="_Toc275088163"/>
      <w:r>
        <w:lastRenderedPageBreak/>
        <w:t>Constraints</w:t>
      </w:r>
      <w:bookmarkEnd w:id="7"/>
    </w:p>
    <w:p w14:paraId="42443AB9" w14:textId="012A3772" w:rsidR="002756B8" w:rsidRDefault="002756B8" w:rsidP="002756B8">
      <w:r>
        <w:t>This section describes the constraints that appl</w:t>
      </w:r>
      <w:r w:rsidR="009F6543">
        <w:t>ication design</w:t>
      </w:r>
      <w:r>
        <w:t xml:space="preserve"> such as: design and implementation strategy, development tools, technology, team structure, schedule, legacy code etc.</w:t>
      </w:r>
    </w:p>
    <w:p w14:paraId="4E8D9BAE" w14:textId="77777777" w:rsidR="002756B8" w:rsidRDefault="002756B8" w:rsidP="003F521C"/>
    <w:p w14:paraId="299A3F33" w14:textId="4D3F34FA" w:rsidR="000D6315" w:rsidRDefault="00C87D34" w:rsidP="003F521C">
      <w:r>
        <w:t>As such</w:t>
      </w:r>
      <w:r w:rsidR="000D6315">
        <w:t xml:space="preserve"> </w:t>
      </w:r>
      <w:r>
        <w:t>SCHAS</w:t>
      </w:r>
      <w:r w:rsidR="000D6315">
        <w:t xml:space="preserve"> </w:t>
      </w:r>
      <w:r>
        <w:t xml:space="preserve">will not have any </w:t>
      </w:r>
      <w:r w:rsidR="00043185">
        <w:t xml:space="preserve">legal </w:t>
      </w:r>
      <w:r>
        <w:t xml:space="preserve">constraints other than ensuring that the collected data does not have any personal identification. </w:t>
      </w:r>
      <w:r w:rsidR="00043185">
        <w:t>SCHAS also does not foresee any compliance to any standards.</w:t>
      </w:r>
      <w:r w:rsidR="000D6315">
        <w:br/>
      </w:r>
    </w:p>
    <w:p w14:paraId="2D78341C" w14:textId="77777777" w:rsidR="00231A4D" w:rsidRDefault="00231A4D" w:rsidP="00231A4D">
      <w:pPr>
        <w:pStyle w:val="Heading1"/>
      </w:pPr>
      <w:bookmarkStart w:id="8" w:name="_Toc275088164"/>
      <w:r>
        <w:t>System Context</w:t>
      </w:r>
      <w:bookmarkEnd w:id="8"/>
    </w:p>
    <w:p w14:paraId="7773EAFD" w14:textId="7464C7B1" w:rsidR="00231A4D" w:rsidRDefault="0061523F" w:rsidP="0061523F">
      <w:r>
        <w:t xml:space="preserve">The following diagram shows </w:t>
      </w:r>
      <w:r w:rsidR="00E12D1B">
        <w:t>SCH</w:t>
      </w:r>
      <w:r w:rsidR="00043185">
        <w:t>AS</w:t>
      </w:r>
      <w:r>
        <w:t xml:space="preserve"> in the context </w:t>
      </w:r>
      <w:r w:rsidR="000307B1">
        <w:t>diagram</w:t>
      </w:r>
      <w:r w:rsidR="0043684E">
        <w:t>.</w:t>
      </w:r>
      <w:r w:rsidR="00F07634">
        <w:t xml:space="preserve"> The system will have minimum external interfaces and dependencies. </w:t>
      </w:r>
      <w:r w:rsidR="00771832">
        <w:t xml:space="preserve">The system will use base maps from freely available resources such as openstreetmap or base map from open layers. It will use freely available Web-Mapping-Services (WMS) to get environmental tiles to display on the map. Environment data for relevant locations will be downloaded from any relevant available resources. </w:t>
      </w:r>
    </w:p>
    <w:p w14:paraId="6FA6FDD5" w14:textId="77777777" w:rsidR="00771832" w:rsidRDefault="00771832" w:rsidP="0061523F"/>
    <w:p w14:paraId="594DC01E" w14:textId="70F8DE88" w:rsidR="00771832" w:rsidRDefault="00771832" w:rsidP="0061523F">
      <w:r>
        <w:t xml:space="preserve">The system will input users location information. The system will consume medication and voluntary inputs from patients; it will also have a component to send alerts to users mobile devices. </w:t>
      </w:r>
    </w:p>
    <w:p w14:paraId="7506785A" w14:textId="77777777" w:rsidR="00031E71" w:rsidRDefault="00031E71" w:rsidP="0061523F"/>
    <w:p w14:paraId="1443F9ED" w14:textId="3CE3C1CF" w:rsidR="00031E71" w:rsidRDefault="00981A47" w:rsidP="00981A47">
      <w:pPr>
        <w:jc w:val="center"/>
      </w:pPr>
      <w:r w:rsidRPr="00981A47">
        <w:rPr>
          <w:noProof/>
        </w:rPr>
        <w:drawing>
          <wp:inline distT="0" distB="0" distL="0" distR="0" wp14:anchorId="67DDC0B5" wp14:editId="60A4357D">
            <wp:extent cx="3657600" cy="25417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892" cy="2541969"/>
                    </a:xfrm>
                    <a:prstGeom prst="rect">
                      <a:avLst/>
                    </a:prstGeom>
                    <a:noFill/>
                    <a:ln>
                      <a:noFill/>
                    </a:ln>
                  </pic:spPr>
                </pic:pic>
              </a:graphicData>
            </a:graphic>
          </wp:inline>
        </w:drawing>
      </w:r>
    </w:p>
    <w:p w14:paraId="60D7C63A" w14:textId="77777777" w:rsidR="00981A47" w:rsidRDefault="00981A47" w:rsidP="00981A47">
      <w:pPr>
        <w:jc w:val="center"/>
      </w:pPr>
    </w:p>
    <w:p w14:paraId="587625F1" w14:textId="77777777" w:rsidR="00231A4D" w:rsidRDefault="00231A4D" w:rsidP="00231A4D">
      <w:pPr>
        <w:pStyle w:val="Heading1"/>
      </w:pPr>
      <w:bookmarkStart w:id="9" w:name="_Toc275088165"/>
      <w:r>
        <w:t>Business Process View</w:t>
      </w:r>
      <w:bookmarkEnd w:id="9"/>
    </w:p>
    <w:p w14:paraId="568888BF" w14:textId="1BBCF8DF" w:rsidR="00E577D7" w:rsidRDefault="00554432" w:rsidP="009758B2">
      <w:r>
        <w:t>NOT Applicable for the project. This section will be updated after the initial phase</w:t>
      </w:r>
      <w:r w:rsidR="00B85285">
        <w:t>.</w:t>
      </w:r>
    </w:p>
    <w:p w14:paraId="4EF2FD06" w14:textId="77777777" w:rsidR="00231A4D" w:rsidRDefault="00231A4D" w:rsidP="00231A4D">
      <w:pPr>
        <w:pStyle w:val="Heading1"/>
      </w:pPr>
      <w:bookmarkStart w:id="10" w:name="_Toc275088166"/>
      <w:r>
        <w:t>Use Case View</w:t>
      </w:r>
      <w:bookmarkEnd w:id="10"/>
    </w:p>
    <w:p w14:paraId="5AE1AFC3" w14:textId="77777777" w:rsidR="0016589A" w:rsidRDefault="0016589A" w:rsidP="0016589A">
      <w:r>
        <w:t>The following diagram shows the architecturally significant use cases.</w:t>
      </w:r>
    </w:p>
    <w:p w14:paraId="0BF07194" w14:textId="20F9530A" w:rsidR="00EC51D6" w:rsidRDefault="00EC51D6" w:rsidP="0016589A">
      <w:r>
        <w:t xml:space="preserve">Three main </w:t>
      </w:r>
      <w:r w:rsidR="00531447">
        <w:t xml:space="preserve">functional </w:t>
      </w:r>
      <w:r>
        <w:t>use cases are identified.</w:t>
      </w:r>
    </w:p>
    <w:p w14:paraId="52BEA036" w14:textId="77777777" w:rsidR="00924E5A" w:rsidRDefault="00924E5A" w:rsidP="00924E5A">
      <w:pPr>
        <w:pStyle w:val="ListBullet10Pt"/>
        <w:numPr>
          <w:ilvl w:val="0"/>
          <w:numId w:val="0"/>
        </w:numPr>
        <w:ind w:left="720"/>
      </w:pPr>
    </w:p>
    <w:tbl>
      <w:tblPr>
        <w:tblpPr w:leftFromText="180" w:rightFromText="180" w:vertAnchor="text" w:horzAnchor="page" w:tblpX="1369" w:tblpY="9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4"/>
        <w:gridCol w:w="2789"/>
        <w:gridCol w:w="2353"/>
        <w:gridCol w:w="2630"/>
      </w:tblGrid>
      <w:tr w:rsidR="008E5F75" w:rsidRPr="008E5F75" w14:paraId="653757AC" w14:textId="77777777" w:rsidTr="008E5F75">
        <w:trPr>
          <w:cantSplit/>
          <w:tblHeader/>
        </w:trPr>
        <w:tc>
          <w:tcPr>
            <w:tcW w:w="1669" w:type="dxa"/>
            <w:shd w:val="clear" w:color="auto" w:fill="E6E6E6"/>
          </w:tcPr>
          <w:p w14:paraId="20E4DED5" w14:textId="77777777" w:rsidR="008E5F75" w:rsidRPr="008E5F75" w:rsidRDefault="008E5F75" w:rsidP="008E5F75">
            <w:pPr>
              <w:rPr>
                <w:b/>
              </w:rPr>
            </w:pPr>
            <w:r w:rsidRPr="008E5F75">
              <w:rPr>
                <w:b/>
              </w:rPr>
              <w:t>Significant Use Cases</w:t>
            </w:r>
          </w:p>
        </w:tc>
        <w:tc>
          <w:tcPr>
            <w:tcW w:w="2579" w:type="dxa"/>
            <w:shd w:val="clear" w:color="auto" w:fill="E6E6E6"/>
          </w:tcPr>
          <w:p w14:paraId="0745550B" w14:textId="77777777" w:rsidR="008E5F75" w:rsidRPr="008E5F75" w:rsidRDefault="008E5F75" w:rsidP="008E5F75">
            <w:pPr>
              <w:rPr>
                <w:b/>
              </w:rPr>
            </w:pPr>
            <w:r w:rsidRPr="008E5F75">
              <w:rPr>
                <w:b/>
              </w:rPr>
              <w:t>Description</w:t>
            </w:r>
          </w:p>
        </w:tc>
        <w:tc>
          <w:tcPr>
            <w:tcW w:w="2176" w:type="dxa"/>
            <w:shd w:val="clear" w:color="auto" w:fill="E6E6E6"/>
          </w:tcPr>
          <w:p w14:paraId="09DC3B4D" w14:textId="77777777" w:rsidR="008E5F75" w:rsidRPr="008E5F75" w:rsidRDefault="008E5F75" w:rsidP="008E5F75">
            <w:pPr>
              <w:rPr>
                <w:b/>
              </w:rPr>
            </w:pPr>
            <w:r w:rsidRPr="008E5F75">
              <w:rPr>
                <w:b/>
              </w:rPr>
              <w:t>Primary Actor(s)</w:t>
            </w:r>
          </w:p>
        </w:tc>
        <w:tc>
          <w:tcPr>
            <w:tcW w:w="2432" w:type="dxa"/>
            <w:shd w:val="clear" w:color="auto" w:fill="E6E6E6"/>
          </w:tcPr>
          <w:p w14:paraId="60DBA434" w14:textId="77777777" w:rsidR="008E5F75" w:rsidRPr="008E5F75" w:rsidRDefault="008E5F75" w:rsidP="008E5F75">
            <w:pPr>
              <w:rPr>
                <w:b/>
              </w:rPr>
            </w:pPr>
            <w:r w:rsidRPr="008E5F75">
              <w:rPr>
                <w:b/>
              </w:rPr>
              <w:t>Use Case Goals</w:t>
            </w:r>
          </w:p>
        </w:tc>
      </w:tr>
      <w:tr w:rsidR="008E5F75" w:rsidRPr="008E5F75" w14:paraId="6362B86D" w14:textId="77777777" w:rsidTr="008E5F75">
        <w:trPr>
          <w:cantSplit/>
        </w:trPr>
        <w:tc>
          <w:tcPr>
            <w:tcW w:w="1669" w:type="dxa"/>
            <w:vMerge w:val="restart"/>
          </w:tcPr>
          <w:p w14:paraId="172B5A32" w14:textId="396AA505" w:rsidR="008E5F75" w:rsidRPr="008E5F75" w:rsidRDefault="00D83022" w:rsidP="008E5F75">
            <w:r>
              <w:lastRenderedPageBreak/>
              <w:t>Store</w:t>
            </w:r>
            <w:r w:rsidR="008E5F75">
              <w:t xml:space="preserve"> Patients movements and volunteer inputs</w:t>
            </w:r>
          </w:p>
        </w:tc>
        <w:tc>
          <w:tcPr>
            <w:tcW w:w="2579" w:type="dxa"/>
          </w:tcPr>
          <w:p w14:paraId="752FFB8A" w14:textId="7ECDB79B" w:rsidR="008E5F75" w:rsidRDefault="00832375" w:rsidP="008E5F75">
            <w:r>
              <w:t>The goal of this use case is to capture the location information and other related information and send it to server successfully. Upon receipt Server will store the information in the database.</w:t>
            </w:r>
          </w:p>
          <w:p w14:paraId="3509B390" w14:textId="77777777" w:rsidR="00832375" w:rsidRDefault="00832375" w:rsidP="008E5F75"/>
          <w:p w14:paraId="6E0EE671" w14:textId="661FA454" w:rsidR="00832375" w:rsidRDefault="00832375" w:rsidP="008E5F75">
            <w:r>
              <w:t xml:space="preserve">The patients mobile devices can capture the data from </w:t>
            </w:r>
          </w:p>
          <w:p w14:paraId="66F01EF4" w14:textId="38627805" w:rsidR="00832375" w:rsidRDefault="00832375" w:rsidP="008E5F75">
            <w:r>
              <w:t>(1) Upon usage of peak flow meter</w:t>
            </w:r>
          </w:p>
          <w:p w14:paraId="4E08FE82" w14:textId="77777777" w:rsidR="00832375" w:rsidRDefault="00832375" w:rsidP="008E5F75">
            <w:r>
              <w:t>(2) Upon usage of inhaler</w:t>
            </w:r>
          </w:p>
          <w:p w14:paraId="34A31DA7" w14:textId="675D7867" w:rsidR="00832375" w:rsidRPr="008E5F75" w:rsidRDefault="00832375" w:rsidP="008E5F75">
            <w:r>
              <w:t xml:space="preserve">(3) Patients input when attack </w:t>
            </w:r>
            <w:r w:rsidR="008467D2">
              <w:t>occurred</w:t>
            </w:r>
          </w:p>
          <w:p w14:paraId="4CD1D2FF" w14:textId="77777777" w:rsidR="008E5F75" w:rsidRPr="008E5F75" w:rsidRDefault="008E5F75" w:rsidP="008E5F75"/>
        </w:tc>
        <w:tc>
          <w:tcPr>
            <w:tcW w:w="2176" w:type="dxa"/>
          </w:tcPr>
          <w:p w14:paraId="28984FD6" w14:textId="7F9CF097" w:rsidR="008E5F75" w:rsidRDefault="009C23D4" w:rsidP="008E5F75">
            <w:pPr>
              <w:numPr>
                <w:ilvl w:val="0"/>
                <w:numId w:val="43"/>
              </w:numPr>
            </w:pPr>
            <w:r>
              <w:t>Patients</w:t>
            </w:r>
            <w:r w:rsidR="00832375">
              <w:t xml:space="preserve"> sends data</w:t>
            </w:r>
          </w:p>
          <w:p w14:paraId="3908CDE5" w14:textId="3300392B" w:rsidR="00832375" w:rsidRPr="008E5F75" w:rsidRDefault="00832375" w:rsidP="008E5F75">
            <w:pPr>
              <w:numPr>
                <w:ilvl w:val="0"/>
                <w:numId w:val="43"/>
              </w:numPr>
            </w:pPr>
            <w:r>
              <w:t>System will receive and store it in the data store</w:t>
            </w:r>
          </w:p>
          <w:p w14:paraId="763B9E5A" w14:textId="77777777" w:rsidR="008E5F75" w:rsidRPr="008E5F75" w:rsidRDefault="008E5F75" w:rsidP="008E5F75"/>
        </w:tc>
        <w:tc>
          <w:tcPr>
            <w:tcW w:w="2432" w:type="dxa"/>
          </w:tcPr>
          <w:p w14:paraId="6836EC30" w14:textId="5DDC5A63" w:rsidR="008E5F75" w:rsidRPr="008E5F75" w:rsidRDefault="009C23D4" w:rsidP="008E5F75">
            <w:pPr>
              <w:numPr>
                <w:ilvl w:val="0"/>
                <w:numId w:val="41"/>
              </w:numPr>
            </w:pPr>
            <w:r>
              <w:t>Send location data to server</w:t>
            </w:r>
          </w:p>
          <w:p w14:paraId="1E0FD344" w14:textId="1A0A2695" w:rsidR="008E5F75" w:rsidRPr="008E5F75" w:rsidRDefault="009C23D4" w:rsidP="008E5F75">
            <w:pPr>
              <w:numPr>
                <w:ilvl w:val="0"/>
                <w:numId w:val="41"/>
              </w:numPr>
            </w:pPr>
            <w:r>
              <w:t>Receive data and store it in server</w:t>
            </w:r>
          </w:p>
          <w:p w14:paraId="13529D21" w14:textId="77B061A7" w:rsidR="008E5F75" w:rsidRPr="008E5F75" w:rsidRDefault="009C23D4" w:rsidP="008E5F75">
            <w:pPr>
              <w:numPr>
                <w:ilvl w:val="0"/>
                <w:numId w:val="41"/>
              </w:numPr>
            </w:pPr>
            <w:r>
              <w:t>Ensure no data loss</w:t>
            </w:r>
          </w:p>
        </w:tc>
      </w:tr>
      <w:tr w:rsidR="008E5F75" w:rsidRPr="008E5F75" w14:paraId="66D987AD" w14:textId="77777777" w:rsidTr="008E5F75">
        <w:trPr>
          <w:cantSplit/>
        </w:trPr>
        <w:tc>
          <w:tcPr>
            <w:tcW w:w="1669" w:type="dxa"/>
            <w:vMerge/>
          </w:tcPr>
          <w:p w14:paraId="5D4A2BB3" w14:textId="21CF9127" w:rsidR="008E5F75" w:rsidRPr="008E5F75" w:rsidRDefault="008E5F75" w:rsidP="008E5F75"/>
        </w:tc>
        <w:tc>
          <w:tcPr>
            <w:tcW w:w="7187" w:type="dxa"/>
            <w:gridSpan w:val="3"/>
          </w:tcPr>
          <w:p w14:paraId="017B66C5" w14:textId="77777777" w:rsidR="008E5F75" w:rsidRPr="008E5F75" w:rsidRDefault="008E5F75" w:rsidP="008E5F75">
            <w:r w:rsidRPr="008E5F75">
              <w:t>Architecturally Significant Requirements:</w:t>
            </w:r>
          </w:p>
          <w:p w14:paraId="762246E4" w14:textId="639DD15C" w:rsidR="008E5F75" w:rsidRPr="008E5F75" w:rsidRDefault="00A30269" w:rsidP="008E5F75">
            <w:pPr>
              <w:numPr>
                <w:ilvl w:val="0"/>
                <w:numId w:val="41"/>
              </w:numPr>
            </w:pPr>
            <w:r>
              <w:t>Data received is stored securely and with minimum loss</w:t>
            </w:r>
          </w:p>
          <w:p w14:paraId="1C0682EE" w14:textId="15F4B4EC" w:rsidR="008E5F75" w:rsidRPr="008E5F75" w:rsidRDefault="00A30269" w:rsidP="008E5F75">
            <w:pPr>
              <w:numPr>
                <w:ilvl w:val="0"/>
                <w:numId w:val="41"/>
              </w:numPr>
            </w:pPr>
            <w:r>
              <w:t>Data received will clearly identify the sender and ensure that it is valid</w:t>
            </w:r>
          </w:p>
          <w:p w14:paraId="798C427D" w14:textId="02D90D2E" w:rsidR="008E5F75" w:rsidRPr="008E5F75" w:rsidRDefault="00A30269" w:rsidP="008E5F75">
            <w:pPr>
              <w:numPr>
                <w:ilvl w:val="0"/>
                <w:numId w:val="46"/>
              </w:numPr>
            </w:pPr>
            <w:r>
              <w:t>Performance - Allow simultaneous sends and no data corruption</w:t>
            </w:r>
          </w:p>
          <w:p w14:paraId="14DFC01B" w14:textId="5BDB5096" w:rsidR="008E5F75" w:rsidRPr="008E5F75" w:rsidRDefault="00A30269" w:rsidP="008E5F75">
            <w:pPr>
              <w:numPr>
                <w:ilvl w:val="0"/>
                <w:numId w:val="41"/>
              </w:numPr>
            </w:pPr>
            <w:r>
              <w:t>Make data available for analysis and online viewing</w:t>
            </w:r>
          </w:p>
        </w:tc>
      </w:tr>
      <w:tr w:rsidR="008E5F75" w:rsidRPr="008E5F75" w14:paraId="69F14890" w14:textId="77777777" w:rsidTr="008E5F75">
        <w:trPr>
          <w:cantSplit/>
        </w:trPr>
        <w:tc>
          <w:tcPr>
            <w:tcW w:w="1669" w:type="dxa"/>
            <w:vMerge w:val="restart"/>
          </w:tcPr>
          <w:p w14:paraId="4236D6B5" w14:textId="759B3FB5" w:rsidR="008E5F75" w:rsidRPr="008E5F75" w:rsidRDefault="00DE09F5" w:rsidP="008E5F75">
            <w:r>
              <w:t>Ingest Environmental Data</w:t>
            </w:r>
          </w:p>
        </w:tc>
        <w:tc>
          <w:tcPr>
            <w:tcW w:w="2579" w:type="dxa"/>
          </w:tcPr>
          <w:p w14:paraId="4CD7B5F2" w14:textId="7DC129D9" w:rsidR="008E5F75" w:rsidRPr="008E5F75" w:rsidRDefault="00DE09F5" w:rsidP="00DE09F5">
            <w:r>
              <w:t xml:space="preserve">Environmental Data (this include discrete and weather map tiles) will be stored for relevant time period. </w:t>
            </w:r>
          </w:p>
        </w:tc>
        <w:tc>
          <w:tcPr>
            <w:tcW w:w="2176" w:type="dxa"/>
          </w:tcPr>
          <w:p w14:paraId="0A6BD6BD" w14:textId="7286F8EE" w:rsidR="008E5F75" w:rsidRPr="008E5F75" w:rsidRDefault="00DE09F5" w:rsidP="008E5F75">
            <w:pPr>
              <w:numPr>
                <w:ilvl w:val="0"/>
                <w:numId w:val="43"/>
              </w:numPr>
            </w:pPr>
            <w:r>
              <w:t>System Admin</w:t>
            </w:r>
          </w:p>
          <w:p w14:paraId="6619D19F" w14:textId="77777777" w:rsidR="008E5F75" w:rsidRPr="008E5F75" w:rsidRDefault="008E5F75" w:rsidP="008E5F75"/>
        </w:tc>
        <w:tc>
          <w:tcPr>
            <w:tcW w:w="2432" w:type="dxa"/>
          </w:tcPr>
          <w:p w14:paraId="078BAD1D" w14:textId="4ABCAC90" w:rsidR="008E5F75" w:rsidRPr="008E5F75" w:rsidRDefault="00DE09F5" w:rsidP="008E5F75">
            <w:pPr>
              <w:numPr>
                <w:ilvl w:val="0"/>
                <w:numId w:val="41"/>
              </w:numPr>
            </w:pPr>
            <w:r>
              <w:t>Environmental Data captured</w:t>
            </w:r>
          </w:p>
          <w:p w14:paraId="147CD7AD" w14:textId="5DCBA593" w:rsidR="008E5F75" w:rsidRPr="008E5F75" w:rsidRDefault="00DE09F5" w:rsidP="008E5F75">
            <w:pPr>
              <w:numPr>
                <w:ilvl w:val="0"/>
                <w:numId w:val="41"/>
              </w:numPr>
            </w:pPr>
            <w:r>
              <w:t>Data is stored in the local storage</w:t>
            </w:r>
          </w:p>
          <w:p w14:paraId="146ACCC9" w14:textId="3EF6EE03" w:rsidR="008E5F75" w:rsidRPr="008E5F75" w:rsidRDefault="00DE09F5" w:rsidP="008E5F75">
            <w:pPr>
              <w:numPr>
                <w:ilvl w:val="0"/>
                <w:numId w:val="41"/>
              </w:numPr>
            </w:pPr>
            <w:r>
              <w:t>Data is reviewed and cleansed</w:t>
            </w:r>
          </w:p>
          <w:p w14:paraId="603EF2B1" w14:textId="37515CBB" w:rsidR="008E5F75" w:rsidRPr="008E5F75" w:rsidRDefault="00DE09F5" w:rsidP="008E5F75">
            <w:pPr>
              <w:numPr>
                <w:ilvl w:val="0"/>
                <w:numId w:val="41"/>
              </w:numPr>
            </w:pPr>
            <w:r>
              <w:t>Data is available for use</w:t>
            </w:r>
          </w:p>
        </w:tc>
      </w:tr>
      <w:tr w:rsidR="008E5F75" w:rsidRPr="008E5F75" w14:paraId="5E74A757" w14:textId="77777777" w:rsidTr="008E5F75">
        <w:trPr>
          <w:cantSplit/>
        </w:trPr>
        <w:tc>
          <w:tcPr>
            <w:tcW w:w="1669" w:type="dxa"/>
            <w:vMerge/>
          </w:tcPr>
          <w:p w14:paraId="6879BB77" w14:textId="77777777" w:rsidR="008E5F75" w:rsidRPr="008E5F75" w:rsidRDefault="008E5F75" w:rsidP="008E5F75"/>
        </w:tc>
        <w:tc>
          <w:tcPr>
            <w:tcW w:w="7187" w:type="dxa"/>
            <w:gridSpan w:val="3"/>
          </w:tcPr>
          <w:p w14:paraId="2119A770" w14:textId="77777777" w:rsidR="008E5F75" w:rsidRPr="008E5F75" w:rsidRDefault="008E5F75" w:rsidP="008E5F75">
            <w:r w:rsidRPr="008E5F75">
              <w:t>Architecturally Significant Requirements:</w:t>
            </w:r>
          </w:p>
          <w:p w14:paraId="0B43B671" w14:textId="77777777" w:rsidR="008E5F75" w:rsidRDefault="00DE09F5" w:rsidP="00DE09F5">
            <w:pPr>
              <w:numPr>
                <w:ilvl w:val="0"/>
                <w:numId w:val="47"/>
              </w:numPr>
            </w:pPr>
            <w:r>
              <w:t xml:space="preserve">Identify relevant time period and download environmental data </w:t>
            </w:r>
          </w:p>
          <w:p w14:paraId="70393A0B" w14:textId="3FBAD043" w:rsidR="00DE09F5" w:rsidRPr="008E5F75" w:rsidRDefault="00DE09F5" w:rsidP="00DE09F5">
            <w:pPr>
              <w:numPr>
                <w:ilvl w:val="0"/>
                <w:numId w:val="47"/>
              </w:numPr>
            </w:pPr>
            <w:r>
              <w:t xml:space="preserve">Ensure data is clean </w:t>
            </w:r>
          </w:p>
        </w:tc>
      </w:tr>
      <w:tr w:rsidR="008E5F75" w:rsidRPr="008E5F75" w14:paraId="603D8B33" w14:textId="77777777" w:rsidTr="008E5F75">
        <w:trPr>
          <w:cantSplit/>
        </w:trPr>
        <w:tc>
          <w:tcPr>
            <w:tcW w:w="1669" w:type="dxa"/>
            <w:vMerge w:val="restart"/>
          </w:tcPr>
          <w:p w14:paraId="69FE68AA" w14:textId="77777777" w:rsidR="00F4281C" w:rsidRPr="008E5F75" w:rsidRDefault="00F4281C" w:rsidP="00F4281C">
            <w:r>
              <w:t>Allow selection of interesting data to user</w:t>
            </w:r>
          </w:p>
          <w:p w14:paraId="2CA68243" w14:textId="77777777" w:rsidR="008E5F75" w:rsidRPr="008E5F75" w:rsidRDefault="008E5F75" w:rsidP="00F4281C"/>
        </w:tc>
        <w:tc>
          <w:tcPr>
            <w:tcW w:w="2579" w:type="dxa"/>
          </w:tcPr>
          <w:p w14:paraId="0AE002C2" w14:textId="37FC7BF7" w:rsidR="008E5F75" w:rsidRPr="008E5F75" w:rsidRDefault="00EC2BF5" w:rsidP="008E5F75">
            <w:r>
              <w:t>Allow users to review the data and select interesting data</w:t>
            </w:r>
          </w:p>
          <w:p w14:paraId="4ED68BB7" w14:textId="77777777" w:rsidR="008E5F75" w:rsidRPr="008E5F75" w:rsidRDefault="008E5F75" w:rsidP="008E5F75"/>
        </w:tc>
        <w:tc>
          <w:tcPr>
            <w:tcW w:w="2176" w:type="dxa"/>
          </w:tcPr>
          <w:p w14:paraId="17BAD103" w14:textId="7933DED3" w:rsidR="008E5F75" w:rsidRPr="008E5F75" w:rsidRDefault="00EC2BF5" w:rsidP="00EC2BF5">
            <w:pPr>
              <w:numPr>
                <w:ilvl w:val="0"/>
                <w:numId w:val="44"/>
              </w:numPr>
            </w:pPr>
            <w:r>
              <w:t>Researcher</w:t>
            </w:r>
            <w:r w:rsidR="008E5F75" w:rsidRPr="008E5F75">
              <w:t xml:space="preserve"> </w:t>
            </w:r>
          </w:p>
        </w:tc>
        <w:tc>
          <w:tcPr>
            <w:tcW w:w="2432" w:type="dxa"/>
          </w:tcPr>
          <w:p w14:paraId="74F11848" w14:textId="2D2EFD12" w:rsidR="008E5F75" w:rsidRPr="008E5F75" w:rsidRDefault="00EC2BF5" w:rsidP="008E5F75">
            <w:pPr>
              <w:numPr>
                <w:ilvl w:val="0"/>
                <w:numId w:val="42"/>
              </w:numPr>
            </w:pPr>
            <w:r>
              <w:t>Selecting exploring interesting data</w:t>
            </w:r>
            <w:r w:rsidR="008E5F75" w:rsidRPr="008E5F75">
              <w:t xml:space="preserve"> </w:t>
            </w:r>
          </w:p>
        </w:tc>
      </w:tr>
      <w:tr w:rsidR="008E5F75" w:rsidRPr="008E5F75" w14:paraId="7E54E2A7" w14:textId="77777777" w:rsidTr="008E5F75">
        <w:trPr>
          <w:cantSplit/>
        </w:trPr>
        <w:tc>
          <w:tcPr>
            <w:tcW w:w="1669" w:type="dxa"/>
            <w:vMerge/>
          </w:tcPr>
          <w:p w14:paraId="341205E9" w14:textId="77777777" w:rsidR="008E5F75" w:rsidRPr="008E5F75" w:rsidRDefault="008E5F75" w:rsidP="008E5F75"/>
        </w:tc>
        <w:tc>
          <w:tcPr>
            <w:tcW w:w="7187" w:type="dxa"/>
            <w:gridSpan w:val="3"/>
          </w:tcPr>
          <w:p w14:paraId="32798214" w14:textId="77777777" w:rsidR="008E5F75" w:rsidRPr="008E5F75" w:rsidRDefault="008E5F75" w:rsidP="008E5F75">
            <w:r w:rsidRPr="008E5F75">
              <w:t>Architecturally Significant Requirements:</w:t>
            </w:r>
          </w:p>
          <w:p w14:paraId="7A800936" w14:textId="209DEE50" w:rsidR="008E5F75" w:rsidRPr="008E5F75" w:rsidRDefault="00AE298D" w:rsidP="008E5F75">
            <w:pPr>
              <w:numPr>
                <w:ilvl w:val="0"/>
                <w:numId w:val="42"/>
              </w:numPr>
            </w:pPr>
            <w:r>
              <w:t>Determine the data access efficiently</w:t>
            </w:r>
          </w:p>
          <w:p w14:paraId="1CEE558E" w14:textId="658D3B2E" w:rsidR="008E5F75" w:rsidRPr="008E5F75" w:rsidRDefault="00AE298D" w:rsidP="008E5F75">
            <w:pPr>
              <w:numPr>
                <w:ilvl w:val="0"/>
                <w:numId w:val="42"/>
              </w:numPr>
            </w:pPr>
            <w:r>
              <w:t xml:space="preserve">Usability of the system </w:t>
            </w:r>
          </w:p>
        </w:tc>
      </w:tr>
      <w:tr w:rsidR="008E5F75" w:rsidRPr="008E5F75" w14:paraId="3A94EC2C" w14:textId="77777777" w:rsidTr="008E5F75">
        <w:trPr>
          <w:cantSplit/>
        </w:trPr>
        <w:tc>
          <w:tcPr>
            <w:tcW w:w="1669" w:type="dxa"/>
            <w:vMerge w:val="restart"/>
          </w:tcPr>
          <w:p w14:paraId="4F508711" w14:textId="77777777" w:rsidR="00F4281C" w:rsidRPr="008E5F75" w:rsidRDefault="00F4281C" w:rsidP="00F4281C">
            <w:r>
              <w:t>Display patients stored data on the web browser</w:t>
            </w:r>
          </w:p>
          <w:p w14:paraId="15118BF8" w14:textId="77777777" w:rsidR="008E5F75" w:rsidRPr="008E5F75" w:rsidRDefault="008E5F75" w:rsidP="00F4281C"/>
        </w:tc>
        <w:tc>
          <w:tcPr>
            <w:tcW w:w="2579" w:type="dxa"/>
          </w:tcPr>
          <w:p w14:paraId="5D33597F" w14:textId="77777777" w:rsidR="008E5F75" w:rsidRPr="008E5F75" w:rsidRDefault="008E5F75" w:rsidP="008E5F75">
            <w:r w:rsidRPr="008E5F75">
              <w:t>Process for defining projects, collection of expenditures and posting to the general ledger</w:t>
            </w:r>
          </w:p>
          <w:p w14:paraId="15FD4404" w14:textId="77777777" w:rsidR="008E5F75" w:rsidRPr="008E5F75" w:rsidRDefault="008E5F75" w:rsidP="008E5F75"/>
        </w:tc>
        <w:tc>
          <w:tcPr>
            <w:tcW w:w="2176" w:type="dxa"/>
          </w:tcPr>
          <w:p w14:paraId="30270FFE" w14:textId="67F0E97E" w:rsidR="008E5F75" w:rsidRPr="008E5F75" w:rsidRDefault="00AE298D" w:rsidP="008E5F75">
            <w:pPr>
              <w:numPr>
                <w:ilvl w:val="0"/>
                <w:numId w:val="45"/>
              </w:numPr>
            </w:pPr>
            <w:r>
              <w:t>Researcher</w:t>
            </w:r>
          </w:p>
        </w:tc>
        <w:tc>
          <w:tcPr>
            <w:tcW w:w="2432" w:type="dxa"/>
          </w:tcPr>
          <w:p w14:paraId="659D4223" w14:textId="7CFA9D49" w:rsidR="008E5F75" w:rsidRPr="008E5F75" w:rsidRDefault="00AE298D" w:rsidP="008E5F75">
            <w:pPr>
              <w:numPr>
                <w:ilvl w:val="0"/>
                <w:numId w:val="42"/>
              </w:numPr>
            </w:pPr>
            <w:r>
              <w:t>View on web</w:t>
            </w:r>
          </w:p>
          <w:p w14:paraId="5CFF21C3" w14:textId="4B6531BA" w:rsidR="008E5F75" w:rsidRPr="008E5F75" w:rsidRDefault="00AE298D" w:rsidP="008E5F75">
            <w:pPr>
              <w:numPr>
                <w:ilvl w:val="0"/>
                <w:numId w:val="42"/>
              </w:numPr>
            </w:pPr>
            <w:r>
              <w:t>A way to validate the environmental data</w:t>
            </w:r>
          </w:p>
          <w:p w14:paraId="42BF2901" w14:textId="7D068468" w:rsidR="008E5F75" w:rsidRPr="008E5F75" w:rsidRDefault="00AE298D" w:rsidP="008E5F75">
            <w:pPr>
              <w:numPr>
                <w:ilvl w:val="0"/>
                <w:numId w:val="42"/>
              </w:numPr>
            </w:pPr>
            <w:r>
              <w:t>A way to validate the customer inputs</w:t>
            </w:r>
          </w:p>
        </w:tc>
      </w:tr>
      <w:tr w:rsidR="008E5F75" w:rsidRPr="008E5F75" w14:paraId="1891783A" w14:textId="77777777" w:rsidTr="008E5F75">
        <w:trPr>
          <w:cantSplit/>
        </w:trPr>
        <w:tc>
          <w:tcPr>
            <w:tcW w:w="1669" w:type="dxa"/>
            <w:vMerge/>
          </w:tcPr>
          <w:p w14:paraId="7E352188" w14:textId="77777777" w:rsidR="008E5F75" w:rsidRPr="008E5F75" w:rsidRDefault="008E5F75" w:rsidP="008E5F75"/>
        </w:tc>
        <w:tc>
          <w:tcPr>
            <w:tcW w:w="7187" w:type="dxa"/>
            <w:gridSpan w:val="3"/>
          </w:tcPr>
          <w:p w14:paraId="57545E88" w14:textId="77777777" w:rsidR="008E5F75" w:rsidRPr="008E5F75" w:rsidRDefault="008E5F75" w:rsidP="008E5F75">
            <w:r w:rsidRPr="008E5F75">
              <w:t>Architecturally Significant Requirements:</w:t>
            </w:r>
          </w:p>
          <w:p w14:paraId="5ABB789F" w14:textId="6FC69FA4" w:rsidR="008E5F75" w:rsidRPr="008E5F75" w:rsidRDefault="008E5F75" w:rsidP="008E5F75">
            <w:pPr>
              <w:numPr>
                <w:ilvl w:val="0"/>
                <w:numId w:val="48"/>
              </w:numPr>
            </w:pPr>
            <w:r w:rsidRPr="008E5F75">
              <w:t xml:space="preserve">A reliable, secure interface is provided for </w:t>
            </w:r>
            <w:r w:rsidR="00AE298D">
              <w:t>interactive view and</w:t>
            </w:r>
            <w:r w:rsidRPr="008E5F75">
              <w:t xml:space="preserve"> time </w:t>
            </w:r>
            <w:r w:rsidR="00AE298D" w:rsidRPr="008E5F75">
              <w:t>reporting systems</w:t>
            </w:r>
            <w:r w:rsidRPr="008E5F75">
              <w:t xml:space="preserve"> to process time </w:t>
            </w:r>
            <w:r w:rsidR="00AE298D">
              <w:t>transactions.</w:t>
            </w:r>
          </w:p>
          <w:p w14:paraId="650F5735" w14:textId="118BF8C1" w:rsidR="008E5F75" w:rsidRPr="008E5F75" w:rsidRDefault="008E5F75" w:rsidP="00AE298D">
            <w:pPr>
              <w:numPr>
                <w:ilvl w:val="0"/>
                <w:numId w:val="48"/>
              </w:numPr>
            </w:pPr>
            <w:r w:rsidRPr="008E5F75">
              <w:t xml:space="preserve">A reliable, </w:t>
            </w:r>
            <w:r w:rsidR="00AE298D">
              <w:t>way to explore the data visually</w:t>
            </w:r>
            <w:bookmarkStart w:id="11" w:name="_GoBack"/>
            <w:bookmarkEnd w:id="11"/>
          </w:p>
        </w:tc>
      </w:tr>
    </w:tbl>
    <w:p w14:paraId="761527A2" w14:textId="77777777" w:rsidR="0016589A" w:rsidRPr="0016589A" w:rsidRDefault="0016589A" w:rsidP="0016589A"/>
    <w:p w14:paraId="249E60E6" w14:textId="652F00E3" w:rsidR="0016589A" w:rsidRDefault="0016589A" w:rsidP="00CD46AE"/>
    <w:p w14:paraId="6AF81285" w14:textId="77777777" w:rsidR="009F55C9" w:rsidRDefault="009F55C9" w:rsidP="009F55C9"/>
    <w:p w14:paraId="49EB76A5" w14:textId="77777777" w:rsidR="0043622D" w:rsidRDefault="00CE6809" w:rsidP="00CE6809">
      <w:pPr>
        <w:pStyle w:val="Heading2"/>
      </w:pPr>
      <w:bookmarkStart w:id="12" w:name="_Toc275088167"/>
      <w:r>
        <w:lastRenderedPageBreak/>
        <w:t>Main Actors</w:t>
      </w:r>
      <w:bookmarkEnd w:id="12"/>
    </w:p>
    <w:p w14:paraId="69337B5E" w14:textId="1CFEECD1" w:rsidR="00CE6809" w:rsidRDefault="00CE6809" w:rsidP="00CE6809">
      <w:pPr>
        <w:pStyle w:val="ListBullet10Pt"/>
      </w:pPr>
      <w:r>
        <w:t>System Administrator</w:t>
      </w:r>
      <w:r w:rsidR="00E800F9">
        <w:br/>
        <w:t>Manages the system, adds users and loads data from external systems</w:t>
      </w:r>
      <w:r w:rsidR="00E800F9">
        <w:br/>
      </w:r>
    </w:p>
    <w:p w14:paraId="7710C6C5" w14:textId="0A07D9D1" w:rsidR="00CE6809" w:rsidRDefault="00981A47" w:rsidP="00CE6809">
      <w:pPr>
        <w:pStyle w:val="ListBullet10Pt"/>
      </w:pPr>
      <w:r>
        <w:t>Researcher</w:t>
      </w:r>
      <w:r w:rsidR="00E800F9">
        <w:br/>
        <w:t>Conducts exploratory analysis using the data collected from the patients and using the meta data such as environmental data. This role includes doctors and nurses as well.</w:t>
      </w:r>
      <w:r w:rsidR="00E800F9">
        <w:br/>
      </w:r>
    </w:p>
    <w:p w14:paraId="48E008C0" w14:textId="4BE0FB9F" w:rsidR="00CE6809" w:rsidRPr="009F55C9" w:rsidRDefault="00981A47" w:rsidP="009F55C9">
      <w:pPr>
        <w:pStyle w:val="ListBullet10Pt"/>
      </w:pPr>
      <w:r>
        <w:t>Patients</w:t>
      </w:r>
      <w:r w:rsidR="00E800F9">
        <w:br/>
      </w:r>
      <w:r w:rsidR="00AB4C95">
        <w:t>those</w:t>
      </w:r>
      <w:r w:rsidR="00E800F9">
        <w:t xml:space="preserve"> who will volunteer to send the data required for the analysis. </w:t>
      </w:r>
    </w:p>
    <w:p w14:paraId="3CC73C3C" w14:textId="22C1CB4C" w:rsidR="00AC63B5" w:rsidRDefault="00231A4D" w:rsidP="00E978BC">
      <w:pPr>
        <w:pStyle w:val="Heading1"/>
      </w:pPr>
      <w:bookmarkStart w:id="13" w:name="_Toc275088168"/>
      <w:r>
        <w:t>Logical Architecture View</w:t>
      </w:r>
      <w:bookmarkEnd w:id="13"/>
    </w:p>
    <w:p w14:paraId="1707702E" w14:textId="2B6AE332" w:rsidR="005A3A4B" w:rsidRDefault="005A3A4B" w:rsidP="002442D4">
      <w:pPr>
        <w:jc w:val="center"/>
      </w:pPr>
    </w:p>
    <w:p w14:paraId="1D1510FD" w14:textId="7F18C658" w:rsidR="00905550" w:rsidRDefault="00905550" w:rsidP="002442D4">
      <w:pPr>
        <w:jc w:val="center"/>
      </w:pPr>
      <w:r w:rsidRPr="00905550">
        <w:rPr>
          <w:noProof/>
        </w:rPr>
        <w:drawing>
          <wp:inline distT="0" distB="0" distL="0" distR="0" wp14:anchorId="6CAC4009" wp14:editId="652083BD">
            <wp:extent cx="3429000" cy="28568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114" cy="2856957"/>
                    </a:xfrm>
                    <a:prstGeom prst="rect">
                      <a:avLst/>
                    </a:prstGeom>
                    <a:noFill/>
                    <a:ln>
                      <a:noFill/>
                    </a:ln>
                  </pic:spPr>
                </pic:pic>
              </a:graphicData>
            </a:graphic>
          </wp:inline>
        </w:drawing>
      </w:r>
    </w:p>
    <w:p w14:paraId="3E9AC078" w14:textId="77777777" w:rsidR="00905550" w:rsidRDefault="00905550" w:rsidP="002442D4">
      <w:pPr>
        <w:jc w:val="center"/>
      </w:pPr>
    </w:p>
    <w:p w14:paraId="6496D404" w14:textId="77777777" w:rsidR="002442D4" w:rsidRDefault="002442D4" w:rsidP="002442D4">
      <w:pPr>
        <w:jc w:val="center"/>
      </w:pPr>
    </w:p>
    <w:p w14:paraId="425EA057" w14:textId="73B49399" w:rsidR="001A1F5E" w:rsidRDefault="002442D4" w:rsidP="008C3BD9">
      <w:r>
        <w:t xml:space="preserve">The diagram above shows the logical overview of the system. It mainly consists of user interface layer to interface with mobile devices and web browsers. </w:t>
      </w:r>
    </w:p>
    <w:p w14:paraId="095096C4" w14:textId="1330998A" w:rsidR="002442D4" w:rsidRDefault="002442D4" w:rsidP="008C3BD9">
      <w:r>
        <w:t>User interface (UI) layer will be responsible for showing maps, of locations, overlaying environmental tiles (if available), allows users to load and view data for patients with interesting data.</w:t>
      </w:r>
    </w:p>
    <w:p w14:paraId="03D02FF6" w14:textId="74D88B31" w:rsidR="002442D4" w:rsidRDefault="002442D4" w:rsidP="008C3BD9">
      <w:r>
        <w:t xml:space="preserve">UI layer will also implement minimum interfaces to manage users including patients. </w:t>
      </w:r>
      <w:r w:rsidR="003B7AE1">
        <w:t xml:space="preserve">UI will be implemented using MVC pattern in most cases. Some exploratory analysis will be developed using  </w:t>
      </w:r>
    </w:p>
    <w:p w14:paraId="17CADD42" w14:textId="77777777" w:rsidR="002442D4" w:rsidRDefault="002442D4" w:rsidP="008C3BD9"/>
    <w:p w14:paraId="0C39882F" w14:textId="66C192CB" w:rsidR="003B7AE1" w:rsidRDefault="002442D4" w:rsidP="008C3BD9">
      <w:r>
        <w:t>Data Acquisition system will be responsi</w:t>
      </w:r>
      <w:r w:rsidR="003B7AE1">
        <w:t xml:space="preserve">ble for collecting the data or providing data to UI. </w:t>
      </w:r>
      <w:r>
        <w:t xml:space="preserve"> </w:t>
      </w:r>
      <w:r w:rsidR="003B7AE1">
        <w:t>This will be mostly implemented using web-services.</w:t>
      </w:r>
    </w:p>
    <w:p w14:paraId="434CF9BB" w14:textId="77777777" w:rsidR="003B7AE1" w:rsidRDefault="003B7AE1" w:rsidP="008C3BD9"/>
    <w:p w14:paraId="4100A790" w14:textId="743D4D1C" w:rsidR="003B7AE1" w:rsidRDefault="003B7AE1" w:rsidP="008C3BD9">
      <w:r>
        <w:t>Algorithms will implement various machine learning algorithms, prediction services</w:t>
      </w:r>
      <w:r w:rsidR="001B4B08">
        <w:t>.</w:t>
      </w:r>
    </w:p>
    <w:p w14:paraId="32AB648D" w14:textId="77777777" w:rsidR="001B4B08" w:rsidRDefault="001B4B08" w:rsidP="008C3BD9"/>
    <w:p w14:paraId="6EC42DD8" w14:textId="0D0505CB" w:rsidR="001B4B08" w:rsidRDefault="001B4B08" w:rsidP="008C3BD9">
      <w:r>
        <w:t xml:space="preserve">Data storage will be responsible for storing the data. The system will use RDBMS using Postgres and PostGIS database to store and manage data. RDBMS will have data to allow efficient querying; the system will use Hadoop system to achieve data. </w:t>
      </w:r>
    </w:p>
    <w:p w14:paraId="4D8BF363" w14:textId="77777777" w:rsidR="001B4B08" w:rsidRDefault="001B4B08" w:rsidP="008C3BD9"/>
    <w:p w14:paraId="14BBF4A5" w14:textId="09A524C1" w:rsidR="001B4B08" w:rsidRDefault="001B4B08" w:rsidP="008C3BD9">
      <w:r>
        <w:t xml:space="preserve">The system will implement minimal security to ensure the data and view are accessible to valid users. </w:t>
      </w:r>
    </w:p>
    <w:p w14:paraId="7B15500D" w14:textId="77777777" w:rsidR="003B7AE1" w:rsidRDefault="003B7AE1" w:rsidP="008C3BD9"/>
    <w:p w14:paraId="4339FB94" w14:textId="77777777" w:rsidR="00231A4D" w:rsidRDefault="00231A4D" w:rsidP="00231A4D">
      <w:pPr>
        <w:pStyle w:val="Heading1"/>
      </w:pPr>
      <w:bookmarkStart w:id="14" w:name="_Toc275088169"/>
      <w:r>
        <w:lastRenderedPageBreak/>
        <w:t>Deployment Architecture View</w:t>
      </w:r>
      <w:bookmarkEnd w:id="14"/>
    </w:p>
    <w:p w14:paraId="301BCCC2" w14:textId="77777777" w:rsidR="001B0312" w:rsidRDefault="001B0312" w:rsidP="001B0312">
      <w:r>
        <w:t>The system deployment is as shown below.</w:t>
      </w:r>
    </w:p>
    <w:p w14:paraId="301BB07F" w14:textId="77777777" w:rsidR="001B0312" w:rsidRDefault="001B0312" w:rsidP="001B0312"/>
    <w:p w14:paraId="73262753" w14:textId="358AFD14" w:rsidR="001B0312" w:rsidRDefault="001B0312" w:rsidP="001B0312">
      <w:r>
        <w:t xml:space="preserve"> </w:t>
      </w:r>
    </w:p>
    <w:p w14:paraId="04620B92" w14:textId="43C86B2D" w:rsidR="005D79A5" w:rsidRDefault="00F309CC" w:rsidP="004F45DC">
      <w:pPr>
        <w:jc w:val="center"/>
      </w:pPr>
      <w:r w:rsidRPr="00F309CC">
        <w:rPr>
          <w:noProof/>
        </w:rPr>
        <w:drawing>
          <wp:inline distT="0" distB="0" distL="0" distR="0" wp14:anchorId="4D5845E6" wp14:editId="6C9B51AE">
            <wp:extent cx="2981325" cy="2214648"/>
            <wp:effectExtent l="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2448" cy="2215482"/>
                    </a:xfrm>
                    <a:prstGeom prst="rect">
                      <a:avLst/>
                    </a:prstGeom>
                    <a:noFill/>
                    <a:ln>
                      <a:noFill/>
                    </a:ln>
                  </pic:spPr>
                </pic:pic>
              </a:graphicData>
            </a:graphic>
          </wp:inline>
        </w:drawing>
      </w:r>
      <w:r w:rsidR="004F45DC" w:rsidRPr="004F45DC">
        <w:rPr>
          <w:noProof/>
        </w:rPr>
        <w:drawing>
          <wp:inline distT="0" distB="0" distL="0" distR="0" wp14:anchorId="38B238E4" wp14:editId="6D222172">
            <wp:extent cx="1860815" cy="2178231"/>
            <wp:effectExtent l="0" t="0" r="0"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61152" cy="2178625"/>
                    </a:xfrm>
                    <a:prstGeom prst="rect">
                      <a:avLst/>
                    </a:prstGeom>
                    <a:noFill/>
                    <a:ln>
                      <a:noFill/>
                    </a:ln>
                  </pic:spPr>
                </pic:pic>
              </a:graphicData>
            </a:graphic>
          </wp:inline>
        </w:drawing>
      </w:r>
    </w:p>
    <w:p w14:paraId="53AA5FB7" w14:textId="77777777" w:rsidR="00F309CC" w:rsidRDefault="00F309CC" w:rsidP="00F309CC"/>
    <w:p w14:paraId="69045C41" w14:textId="77777777" w:rsidR="005D79A5" w:rsidRDefault="005D79A5" w:rsidP="00F309CC"/>
    <w:p w14:paraId="67540BD8" w14:textId="77777777" w:rsidR="005D79A5" w:rsidRDefault="005D79A5" w:rsidP="00F309CC"/>
    <w:p w14:paraId="4A26C247" w14:textId="77777777" w:rsidR="00F309CC" w:rsidRDefault="00F309CC" w:rsidP="00F309CC"/>
    <w:p w14:paraId="4DA97789" w14:textId="77777777" w:rsidR="00231A4D" w:rsidRDefault="00231A4D" w:rsidP="00231A4D">
      <w:pPr>
        <w:pStyle w:val="Heading1"/>
      </w:pPr>
      <w:bookmarkStart w:id="15" w:name="_Toc275088170"/>
      <w:r>
        <w:t>Data Architecture View</w:t>
      </w:r>
      <w:bookmarkEnd w:id="15"/>
    </w:p>
    <w:p w14:paraId="4C236C5E" w14:textId="7BF09FA7" w:rsidR="00E577D7" w:rsidRDefault="0025179A" w:rsidP="00CF4A84">
      <w:r>
        <w:t xml:space="preserve">The significant data elements of the system are as follows: </w:t>
      </w:r>
      <w:r>
        <w:br/>
        <w:t>All these data are time stamped in GMT</w:t>
      </w:r>
      <w:r>
        <w:br/>
      </w:r>
    </w:p>
    <w:p w14:paraId="3402AA6F" w14:textId="3C83ABDC" w:rsidR="0025179A" w:rsidRDefault="0025179A" w:rsidP="0025179A">
      <w:pPr>
        <w:pStyle w:val="ListBullet10Pt"/>
      </w:pPr>
      <w:r>
        <w:t>Patients movement data</w:t>
      </w:r>
    </w:p>
    <w:p w14:paraId="65513073" w14:textId="5B317463" w:rsidR="0025179A" w:rsidRDefault="0025179A" w:rsidP="0025179A">
      <w:pPr>
        <w:pStyle w:val="ListBullet10Pt"/>
      </w:pPr>
      <w:r>
        <w:t>Patients medication and inhaler data</w:t>
      </w:r>
    </w:p>
    <w:p w14:paraId="71C98648" w14:textId="7ADB46BB" w:rsidR="0025179A" w:rsidRDefault="0025179A" w:rsidP="0025179A">
      <w:pPr>
        <w:pStyle w:val="ListBullet10Pt"/>
      </w:pPr>
      <w:r>
        <w:t>Patients data that indicate when an attack occurred</w:t>
      </w:r>
    </w:p>
    <w:p w14:paraId="5929C6DF" w14:textId="49358046" w:rsidR="0025179A" w:rsidRDefault="0025179A" w:rsidP="0025179A">
      <w:pPr>
        <w:pStyle w:val="ListBullet10Pt"/>
      </w:pPr>
      <w:r>
        <w:t xml:space="preserve">Environmental data </w:t>
      </w:r>
    </w:p>
    <w:p w14:paraId="193D483E" w14:textId="31C8BE8C" w:rsidR="00D37FD4" w:rsidRDefault="00231A4D" w:rsidP="00231A4D">
      <w:pPr>
        <w:pStyle w:val="Heading1"/>
      </w:pPr>
      <w:bookmarkStart w:id="16" w:name="_Toc275088171"/>
      <w:r>
        <w:t>System Process View</w:t>
      </w:r>
      <w:bookmarkEnd w:id="16"/>
    </w:p>
    <w:p w14:paraId="7D42C5A4" w14:textId="34982E78" w:rsidR="0006667F" w:rsidRDefault="0006667F" w:rsidP="0006667F">
      <w:r>
        <w:t xml:space="preserve">Most system processes will be implemented as state-less. There will not be a need for long standing transactions. However there are components that have interdependency on other components and thus must be available to ensure that overall working of the system. Such dependencies are shown below. </w:t>
      </w:r>
    </w:p>
    <w:p w14:paraId="449C7C8F" w14:textId="77777777" w:rsidR="006858C5" w:rsidRDefault="006858C5" w:rsidP="0006667F"/>
    <w:p w14:paraId="060A3E0B" w14:textId="51FAD355" w:rsidR="00E602DB" w:rsidRDefault="006858C5" w:rsidP="0006667F">
      <w:r>
        <w:t xml:space="preserve">Web services are the central part of the overall system. Web services depend on the tomcat application server. </w:t>
      </w:r>
    </w:p>
    <w:p w14:paraId="62A8113A" w14:textId="77777777" w:rsidR="006858C5" w:rsidRDefault="006858C5" w:rsidP="0006667F"/>
    <w:tbl>
      <w:tblPr>
        <w:tblStyle w:val="TableGrid"/>
        <w:tblW w:w="0" w:type="auto"/>
        <w:tblLook w:val="04A0" w:firstRow="1" w:lastRow="0" w:firstColumn="1" w:lastColumn="0" w:noHBand="0" w:noVBand="1"/>
      </w:tblPr>
      <w:tblGrid>
        <w:gridCol w:w="9576"/>
      </w:tblGrid>
      <w:tr w:rsidR="006858C5" w14:paraId="2200ED3A" w14:textId="77777777" w:rsidTr="006858C5">
        <w:tc>
          <w:tcPr>
            <w:tcW w:w="9576" w:type="dxa"/>
          </w:tcPr>
          <w:p w14:paraId="08D8804A" w14:textId="77777777" w:rsidR="006858C5" w:rsidRDefault="006858C5" w:rsidP="006858C5">
            <w:pPr>
              <w:jc w:val="center"/>
            </w:pPr>
          </w:p>
          <w:p w14:paraId="344F46AD" w14:textId="77777777" w:rsidR="006858C5" w:rsidRDefault="006858C5" w:rsidP="006858C5">
            <w:pPr>
              <w:jc w:val="center"/>
            </w:pPr>
            <w:r w:rsidRPr="006858C5">
              <w:lastRenderedPageBreak/>
              <w:drawing>
                <wp:inline distT="0" distB="0" distL="0" distR="0" wp14:anchorId="28A4205C" wp14:editId="406382C4">
                  <wp:extent cx="2963008" cy="1889830"/>
                  <wp:effectExtent l="0" t="0" r="889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3510" cy="1890150"/>
                          </a:xfrm>
                          <a:prstGeom prst="rect">
                            <a:avLst/>
                          </a:prstGeom>
                          <a:noFill/>
                          <a:ln>
                            <a:noFill/>
                          </a:ln>
                        </pic:spPr>
                      </pic:pic>
                    </a:graphicData>
                  </a:graphic>
                </wp:inline>
              </w:drawing>
            </w:r>
          </w:p>
          <w:p w14:paraId="60571BF5" w14:textId="77777777" w:rsidR="006858C5" w:rsidRDefault="006858C5" w:rsidP="006858C5">
            <w:pPr>
              <w:jc w:val="center"/>
            </w:pPr>
          </w:p>
          <w:p w14:paraId="6367D91C" w14:textId="30EDAA1E" w:rsidR="006858C5" w:rsidRDefault="006858C5" w:rsidP="006858C5">
            <w:pPr>
              <w:jc w:val="center"/>
            </w:pPr>
          </w:p>
        </w:tc>
      </w:tr>
    </w:tbl>
    <w:p w14:paraId="0C73F849" w14:textId="5808BF84" w:rsidR="006858C5" w:rsidRDefault="006858C5" w:rsidP="0006667F"/>
    <w:p w14:paraId="05A51B0B" w14:textId="77777777" w:rsidR="0006667F" w:rsidRDefault="0006667F" w:rsidP="0006667F"/>
    <w:p w14:paraId="3961DC13" w14:textId="5D80CAB7" w:rsidR="007B6A42" w:rsidRPr="0006667F" w:rsidRDefault="007B6A42" w:rsidP="006858C5">
      <w:pPr>
        <w:jc w:val="center"/>
      </w:pPr>
    </w:p>
    <w:p w14:paraId="5F0925B3" w14:textId="77777777" w:rsidR="00D37FD4" w:rsidRDefault="00D37FD4" w:rsidP="00D37FD4">
      <w:pPr>
        <w:pStyle w:val="Heading1"/>
      </w:pPr>
      <w:bookmarkStart w:id="17" w:name="_Toc275088172"/>
      <w:r>
        <w:t>Implementation Architecture View</w:t>
      </w:r>
      <w:bookmarkEnd w:id="17"/>
    </w:p>
    <w:p w14:paraId="55D6102F" w14:textId="77777777" w:rsidR="00E52DEF" w:rsidRDefault="00E52DEF" w:rsidP="0099209E"/>
    <w:p w14:paraId="016368B6" w14:textId="010B86B6" w:rsidR="0099209E" w:rsidRDefault="0099209E" w:rsidP="0099209E">
      <w:r>
        <w:t>The implementation uses the following technologies.</w:t>
      </w:r>
    </w:p>
    <w:p w14:paraId="4D604388" w14:textId="77777777" w:rsidR="0099209E" w:rsidRDefault="0099209E" w:rsidP="0099209E"/>
    <w:p w14:paraId="323BA07A" w14:textId="0B4A6FD3" w:rsidR="0099209E" w:rsidRDefault="0099209E" w:rsidP="0099209E">
      <w:pPr>
        <w:pStyle w:val="ListBullet10Pt"/>
      </w:pPr>
      <w:r>
        <w:t>Linux Redhat 6.x (or Ubuntu) version of O.S</w:t>
      </w:r>
    </w:p>
    <w:p w14:paraId="76F5BA74" w14:textId="5BB3A98B" w:rsidR="0099209E" w:rsidRDefault="0063525D" w:rsidP="0099209E">
      <w:pPr>
        <w:pStyle w:val="ListBullet10Pt"/>
      </w:pPr>
      <w:r>
        <w:t>Tomcat as application server front ended by Apache server</w:t>
      </w:r>
    </w:p>
    <w:p w14:paraId="167C2625" w14:textId="51BA0BF4" w:rsidR="0063525D" w:rsidRDefault="0063525D" w:rsidP="0099209E">
      <w:pPr>
        <w:pStyle w:val="ListBullet10Pt"/>
      </w:pPr>
      <w:r>
        <w:t>Hadoop file system will used in the second phase of the project to store large amounts of data. In the initial phase all files will be stored locally</w:t>
      </w:r>
    </w:p>
    <w:p w14:paraId="33D01B74" w14:textId="0CDADB88" w:rsidR="0063525D" w:rsidRDefault="0063525D" w:rsidP="0099209E">
      <w:pPr>
        <w:pStyle w:val="ListBullet10Pt"/>
      </w:pPr>
      <w:r>
        <w:t>Postgres with PostGIS extensions will be used as database.</w:t>
      </w:r>
    </w:p>
    <w:p w14:paraId="69696F2C" w14:textId="6EAD3269" w:rsidR="0063525D" w:rsidRDefault="0063525D" w:rsidP="0099209E">
      <w:pPr>
        <w:pStyle w:val="ListBullet10Pt"/>
      </w:pPr>
      <w:r>
        <w:t>The project will use Java, Python as main programming languages.</w:t>
      </w:r>
    </w:p>
    <w:p w14:paraId="68DD351D" w14:textId="31EBB523" w:rsidR="0027063C" w:rsidRDefault="0027063C" w:rsidP="0099209E">
      <w:pPr>
        <w:pStyle w:val="ListBullet10Pt"/>
      </w:pPr>
      <w:r>
        <w:t>JUNIT for writing test scripts</w:t>
      </w:r>
    </w:p>
    <w:p w14:paraId="094B89A2" w14:textId="0AEAE272" w:rsidR="0027063C" w:rsidRDefault="0027063C" w:rsidP="0099209E">
      <w:pPr>
        <w:pStyle w:val="ListBullet10Pt"/>
      </w:pPr>
      <w:r>
        <w:t xml:space="preserve">Openlayers will be used for displaying the GIS maps </w:t>
      </w:r>
    </w:p>
    <w:p w14:paraId="43249D23" w14:textId="62F5E8F5" w:rsidR="0063525D" w:rsidRDefault="0027063C" w:rsidP="00A924A4">
      <w:pPr>
        <w:pStyle w:val="ListBullet10Pt"/>
      </w:pPr>
      <w:r>
        <w:t>Javascript will be used for most of the client facing systems</w:t>
      </w:r>
    </w:p>
    <w:p w14:paraId="51FBEDA0" w14:textId="48D7EB64" w:rsidR="007766AD" w:rsidRDefault="007766AD" w:rsidP="00A924A4">
      <w:pPr>
        <w:pStyle w:val="ListBullet10Pt"/>
      </w:pPr>
      <w:r>
        <w:t>Jlog for logging</w:t>
      </w:r>
    </w:p>
    <w:p w14:paraId="0573D92A" w14:textId="77E530DD" w:rsidR="0063525D" w:rsidRDefault="0063525D" w:rsidP="0063525D">
      <w:pPr>
        <w:pStyle w:val="Heading2"/>
      </w:pPr>
      <w:bookmarkStart w:id="18" w:name="_Toc275088173"/>
      <w:r>
        <w:t>Database Design</w:t>
      </w:r>
      <w:bookmarkEnd w:id="18"/>
    </w:p>
    <w:p w14:paraId="485ECCD7" w14:textId="79F96BB0" w:rsidR="0063525D" w:rsidRDefault="0063525D" w:rsidP="0063525D">
      <w:r>
        <w:t xml:space="preserve">The following simple schema will be implemented on the Postgres +PostGIS DB. </w:t>
      </w:r>
    </w:p>
    <w:p w14:paraId="2E90898B" w14:textId="77777777" w:rsidR="0063525D" w:rsidRDefault="0063525D" w:rsidP="0063525D"/>
    <w:p w14:paraId="43464391" w14:textId="349A61D2" w:rsidR="00995A18" w:rsidRDefault="00995A18" w:rsidP="00995A18">
      <w:pPr>
        <w:jc w:val="center"/>
      </w:pPr>
      <w:r>
        <w:rPr>
          <w:rFonts w:ascii="Calibri" w:hAnsi="Calibri" w:cs="Calibri"/>
          <w:noProof/>
          <w:sz w:val="22"/>
          <w:szCs w:val="22"/>
        </w:rPr>
        <w:lastRenderedPageBreak/>
        <w:drawing>
          <wp:inline distT="0" distB="0" distL="0" distR="0" wp14:anchorId="799AFC38" wp14:editId="19F347A9">
            <wp:extent cx="5486400" cy="3507105"/>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507105"/>
                    </a:xfrm>
                    <a:prstGeom prst="rect">
                      <a:avLst/>
                    </a:prstGeom>
                    <a:noFill/>
                    <a:ln>
                      <a:noFill/>
                    </a:ln>
                  </pic:spPr>
                </pic:pic>
              </a:graphicData>
            </a:graphic>
          </wp:inline>
        </w:drawing>
      </w:r>
    </w:p>
    <w:p w14:paraId="591AAB3A" w14:textId="77777777" w:rsidR="0063525D" w:rsidRDefault="0063525D" w:rsidP="0063525D"/>
    <w:p w14:paraId="2510D193" w14:textId="205D0148" w:rsidR="00995A18" w:rsidRDefault="00995A18" w:rsidP="0063525D">
      <w:r>
        <w:t>This is the simple database schema that will be created to store the data for the initial prototype.</w:t>
      </w:r>
    </w:p>
    <w:p w14:paraId="15134C26" w14:textId="77777777" w:rsidR="00995A18" w:rsidRDefault="00995A18" w:rsidP="0063525D"/>
    <w:p w14:paraId="2B06F8D4" w14:textId="705AA846" w:rsidR="00995A18" w:rsidRDefault="00995A18" w:rsidP="0063525D">
      <w:r>
        <w:t>User table will be used to stored users who are registered with their id. Each user will be assigned a mobile ID that they would use to report the readings.</w:t>
      </w:r>
    </w:p>
    <w:p w14:paraId="475704A9" w14:textId="77777777" w:rsidR="00995A18" w:rsidRDefault="00995A18" w:rsidP="0063525D"/>
    <w:p w14:paraId="60F6804F" w14:textId="5DA49EB3" w:rsidR="00995A18" w:rsidRDefault="00995A18" w:rsidP="0063525D">
      <w:r>
        <w:t>Env table will store the environmental data. The columns “values” in this table will be used to hold any key value pairs stored as JSON formatted strings.</w:t>
      </w:r>
    </w:p>
    <w:p w14:paraId="6C42E6FE" w14:textId="77777777" w:rsidR="00995A18" w:rsidRDefault="00995A18" w:rsidP="0063525D"/>
    <w:p w14:paraId="0F691FC2" w14:textId="21167F71" w:rsidR="00995A18" w:rsidRPr="0063525D" w:rsidRDefault="00995A18" w:rsidP="0063525D">
      <w:r>
        <w:t>Health table will store the users input collected from using PFM, inhalers and voluntary inputs of attacks or any medication intakes.</w:t>
      </w:r>
    </w:p>
    <w:p w14:paraId="1BD9B8DE" w14:textId="77777777" w:rsidR="00231A4D" w:rsidRDefault="00231A4D" w:rsidP="00231A4D">
      <w:pPr>
        <w:pStyle w:val="Heading1"/>
      </w:pPr>
      <w:bookmarkStart w:id="19" w:name="_Toc269974655"/>
      <w:bookmarkStart w:id="20" w:name="_Toc269974656"/>
      <w:bookmarkStart w:id="21" w:name="_Toc275088174"/>
      <w:bookmarkEnd w:id="19"/>
      <w:bookmarkEnd w:id="20"/>
      <w:r>
        <w:t>Component Architecture View</w:t>
      </w:r>
      <w:bookmarkEnd w:id="21"/>
    </w:p>
    <w:p w14:paraId="0A8258D8" w14:textId="77777777" w:rsidR="00A56067" w:rsidRPr="00A56067" w:rsidRDefault="00A56067" w:rsidP="00A56067"/>
    <w:p w14:paraId="37910DD5" w14:textId="77777777" w:rsidR="00E577D7" w:rsidRDefault="00231A4D" w:rsidP="00CF4A84">
      <w:pPr>
        <w:pStyle w:val="Heading1"/>
      </w:pPr>
      <w:bookmarkStart w:id="22" w:name="_Toc226535638"/>
      <w:bookmarkStart w:id="23" w:name="_Toc275088175"/>
      <w:bookmarkEnd w:id="22"/>
      <w:r>
        <w:t>Architecture Road Map</w:t>
      </w:r>
      <w:bookmarkEnd w:id="23"/>
    </w:p>
    <w:p w14:paraId="52CC6F15" w14:textId="77777777" w:rsidR="005C20D2" w:rsidRDefault="005C20D2" w:rsidP="005C20D2"/>
    <w:tbl>
      <w:tblPr>
        <w:tblStyle w:val="TableGrid"/>
        <w:tblW w:w="0" w:type="auto"/>
        <w:tblLook w:val="04A0" w:firstRow="1" w:lastRow="0" w:firstColumn="1" w:lastColumn="0" w:noHBand="0" w:noVBand="1"/>
      </w:tblPr>
      <w:tblGrid>
        <w:gridCol w:w="3528"/>
        <w:gridCol w:w="3960"/>
        <w:gridCol w:w="2088"/>
      </w:tblGrid>
      <w:tr w:rsidR="0027063C" w14:paraId="6D7E6AC0" w14:textId="77777777" w:rsidTr="006B7363">
        <w:tc>
          <w:tcPr>
            <w:tcW w:w="3528" w:type="dxa"/>
            <w:shd w:val="clear" w:color="auto" w:fill="548DD4" w:themeFill="text2" w:themeFillTint="99"/>
          </w:tcPr>
          <w:p w14:paraId="351F2E39" w14:textId="7ADC7844" w:rsidR="0027063C" w:rsidRPr="006B7363" w:rsidRDefault="000304E9" w:rsidP="000304E9">
            <w:pPr>
              <w:jc w:val="center"/>
              <w:rPr>
                <w:b/>
                <w:color w:val="FFFFFF" w:themeColor="background1"/>
              </w:rPr>
            </w:pPr>
            <w:r w:rsidRPr="006B7363">
              <w:rPr>
                <w:b/>
                <w:color w:val="FFFFFF" w:themeColor="background1"/>
              </w:rPr>
              <w:t>Task</w:t>
            </w:r>
          </w:p>
        </w:tc>
        <w:tc>
          <w:tcPr>
            <w:tcW w:w="3960" w:type="dxa"/>
            <w:shd w:val="clear" w:color="auto" w:fill="548DD4" w:themeFill="text2" w:themeFillTint="99"/>
          </w:tcPr>
          <w:p w14:paraId="083D0605" w14:textId="76FEBE6A" w:rsidR="0027063C" w:rsidRPr="006B7363" w:rsidRDefault="000304E9" w:rsidP="000304E9">
            <w:pPr>
              <w:jc w:val="center"/>
              <w:rPr>
                <w:b/>
                <w:color w:val="FFFFFF" w:themeColor="background1"/>
              </w:rPr>
            </w:pPr>
            <w:r w:rsidRPr="006B7363">
              <w:rPr>
                <w:b/>
                <w:color w:val="FFFFFF" w:themeColor="background1"/>
              </w:rPr>
              <w:t>Description</w:t>
            </w:r>
          </w:p>
        </w:tc>
        <w:tc>
          <w:tcPr>
            <w:tcW w:w="2088" w:type="dxa"/>
            <w:shd w:val="clear" w:color="auto" w:fill="548DD4" w:themeFill="text2" w:themeFillTint="99"/>
          </w:tcPr>
          <w:p w14:paraId="281CA1F8" w14:textId="25DBD023" w:rsidR="0027063C" w:rsidRPr="006B7363" w:rsidRDefault="000304E9" w:rsidP="000304E9">
            <w:pPr>
              <w:jc w:val="center"/>
              <w:rPr>
                <w:b/>
                <w:color w:val="FFFFFF" w:themeColor="background1"/>
              </w:rPr>
            </w:pPr>
            <w:r w:rsidRPr="006B7363">
              <w:rPr>
                <w:b/>
                <w:color w:val="FFFFFF" w:themeColor="background1"/>
              </w:rPr>
              <w:t>Comments</w:t>
            </w:r>
          </w:p>
        </w:tc>
      </w:tr>
      <w:tr w:rsidR="0027063C" w14:paraId="1A6F8961" w14:textId="77777777" w:rsidTr="000304E9">
        <w:tc>
          <w:tcPr>
            <w:tcW w:w="3528" w:type="dxa"/>
          </w:tcPr>
          <w:p w14:paraId="25D248C7" w14:textId="7CCC8A48" w:rsidR="0027063C" w:rsidRDefault="000304E9" w:rsidP="005C20D2">
            <w:r>
              <w:t>System setup and Environment setup</w:t>
            </w:r>
          </w:p>
        </w:tc>
        <w:tc>
          <w:tcPr>
            <w:tcW w:w="3960" w:type="dxa"/>
          </w:tcPr>
          <w:p w14:paraId="0F3ECC0B" w14:textId="4DE1D581" w:rsidR="0027063C" w:rsidRDefault="000304E9" w:rsidP="005C20D2">
            <w:r>
              <w:t>Set up servers and create development environment</w:t>
            </w:r>
          </w:p>
        </w:tc>
        <w:tc>
          <w:tcPr>
            <w:tcW w:w="2088" w:type="dxa"/>
          </w:tcPr>
          <w:p w14:paraId="77267BFD" w14:textId="77777777" w:rsidR="0027063C" w:rsidRDefault="0027063C" w:rsidP="005C20D2"/>
        </w:tc>
      </w:tr>
      <w:tr w:rsidR="0027063C" w14:paraId="19869F17" w14:textId="77777777" w:rsidTr="000304E9">
        <w:tc>
          <w:tcPr>
            <w:tcW w:w="3528" w:type="dxa"/>
          </w:tcPr>
          <w:p w14:paraId="43F61A71" w14:textId="6BC89EB0" w:rsidR="0027063C" w:rsidRDefault="000304E9" w:rsidP="005C20D2">
            <w:r>
              <w:t>Develop initial web services and establish connectivity of mobile devices with data collection service</w:t>
            </w:r>
          </w:p>
        </w:tc>
        <w:tc>
          <w:tcPr>
            <w:tcW w:w="3960" w:type="dxa"/>
          </w:tcPr>
          <w:p w14:paraId="53613079" w14:textId="6AB3FF7B" w:rsidR="0027063C" w:rsidRDefault="000304E9" w:rsidP="005C20D2">
            <w:r>
              <w:t>Initial prototype to collect health and environmental data</w:t>
            </w:r>
          </w:p>
        </w:tc>
        <w:tc>
          <w:tcPr>
            <w:tcW w:w="2088" w:type="dxa"/>
          </w:tcPr>
          <w:p w14:paraId="528D807A" w14:textId="77777777" w:rsidR="0027063C" w:rsidRDefault="0027063C" w:rsidP="005C20D2"/>
        </w:tc>
      </w:tr>
      <w:tr w:rsidR="006B7363" w:rsidRPr="006B7363" w14:paraId="41FCE6FB" w14:textId="77777777" w:rsidTr="006B7363">
        <w:tc>
          <w:tcPr>
            <w:tcW w:w="3528" w:type="dxa"/>
            <w:shd w:val="clear" w:color="auto" w:fill="auto"/>
          </w:tcPr>
          <w:p w14:paraId="0B2BC3A3" w14:textId="77777777" w:rsidR="006B7363" w:rsidRPr="006B7363" w:rsidRDefault="006B7363" w:rsidP="005C20D2">
            <w:pPr>
              <w:rPr>
                <w:b/>
              </w:rPr>
            </w:pPr>
          </w:p>
        </w:tc>
        <w:tc>
          <w:tcPr>
            <w:tcW w:w="3960" w:type="dxa"/>
            <w:shd w:val="clear" w:color="auto" w:fill="auto"/>
          </w:tcPr>
          <w:p w14:paraId="28FD0B79" w14:textId="77777777" w:rsidR="006B7363" w:rsidRPr="006B7363" w:rsidRDefault="006B7363" w:rsidP="005C20D2">
            <w:pPr>
              <w:rPr>
                <w:b/>
              </w:rPr>
            </w:pPr>
          </w:p>
        </w:tc>
        <w:tc>
          <w:tcPr>
            <w:tcW w:w="2088" w:type="dxa"/>
            <w:shd w:val="clear" w:color="auto" w:fill="auto"/>
          </w:tcPr>
          <w:p w14:paraId="0EADF0D5" w14:textId="77777777" w:rsidR="006B7363" w:rsidRPr="006B7363" w:rsidRDefault="006B7363" w:rsidP="005C20D2">
            <w:pPr>
              <w:rPr>
                <w:b/>
              </w:rPr>
            </w:pPr>
          </w:p>
        </w:tc>
      </w:tr>
      <w:tr w:rsidR="006B7363" w:rsidRPr="006B7363" w14:paraId="450DF2A8" w14:textId="77777777" w:rsidTr="006B7363">
        <w:tc>
          <w:tcPr>
            <w:tcW w:w="3528" w:type="dxa"/>
            <w:shd w:val="clear" w:color="auto" w:fill="F2F2F2" w:themeFill="background1" w:themeFillShade="F2"/>
          </w:tcPr>
          <w:p w14:paraId="44624854" w14:textId="3A6D6972" w:rsidR="006B7363" w:rsidRPr="006B7363" w:rsidRDefault="006B7363" w:rsidP="005C20D2">
            <w:pPr>
              <w:rPr>
                <w:b/>
              </w:rPr>
            </w:pPr>
            <w:r w:rsidRPr="006B7363">
              <w:rPr>
                <w:b/>
              </w:rPr>
              <w:t>Android</w:t>
            </w:r>
          </w:p>
        </w:tc>
        <w:tc>
          <w:tcPr>
            <w:tcW w:w="3960" w:type="dxa"/>
            <w:shd w:val="clear" w:color="auto" w:fill="F2F2F2" w:themeFill="background1" w:themeFillShade="F2"/>
          </w:tcPr>
          <w:p w14:paraId="097D85A0" w14:textId="77777777" w:rsidR="006B7363" w:rsidRPr="006B7363" w:rsidRDefault="006B7363" w:rsidP="005C20D2">
            <w:pPr>
              <w:rPr>
                <w:b/>
              </w:rPr>
            </w:pPr>
          </w:p>
        </w:tc>
        <w:tc>
          <w:tcPr>
            <w:tcW w:w="2088" w:type="dxa"/>
            <w:shd w:val="clear" w:color="auto" w:fill="F2F2F2" w:themeFill="background1" w:themeFillShade="F2"/>
          </w:tcPr>
          <w:p w14:paraId="2F7C0D10" w14:textId="77777777" w:rsidR="006B7363" w:rsidRPr="006B7363" w:rsidRDefault="006B7363" w:rsidP="005C20D2">
            <w:pPr>
              <w:rPr>
                <w:b/>
              </w:rPr>
            </w:pPr>
          </w:p>
        </w:tc>
      </w:tr>
      <w:tr w:rsidR="0027063C" w14:paraId="445AB30B" w14:textId="77777777" w:rsidTr="006B7363">
        <w:tc>
          <w:tcPr>
            <w:tcW w:w="3528" w:type="dxa"/>
            <w:shd w:val="clear" w:color="auto" w:fill="F2F2F2" w:themeFill="background1" w:themeFillShade="F2"/>
          </w:tcPr>
          <w:p w14:paraId="5C91F5DE" w14:textId="165D126A" w:rsidR="0027063C" w:rsidRDefault="000304E9" w:rsidP="005C20D2">
            <w:r>
              <w:t>Application on Android devices</w:t>
            </w:r>
          </w:p>
        </w:tc>
        <w:tc>
          <w:tcPr>
            <w:tcW w:w="3960" w:type="dxa"/>
            <w:shd w:val="clear" w:color="auto" w:fill="F2F2F2" w:themeFill="background1" w:themeFillShade="F2"/>
          </w:tcPr>
          <w:p w14:paraId="66922E8C" w14:textId="0B98223C" w:rsidR="0027063C" w:rsidRDefault="000304E9" w:rsidP="005C20D2">
            <w:r>
              <w:t>Application interface installed on Android devices to collect and send data to server</w:t>
            </w:r>
          </w:p>
        </w:tc>
        <w:tc>
          <w:tcPr>
            <w:tcW w:w="2088" w:type="dxa"/>
            <w:shd w:val="clear" w:color="auto" w:fill="F2F2F2" w:themeFill="background1" w:themeFillShade="F2"/>
          </w:tcPr>
          <w:p w14:paraId="11109617" w14:textId="78832693" w:rsidR="0027063C" w:rsidRDefault="00970D3A" w:rsidP="005C20D2">
            <w:r>
              <w:t>Android application download and installed from Google Play store</w:t>
            </w:r>
          </w:p>
        </w:tc>
      </w:tr>
      <w:tr w:rsidR="000304E9" w14:paraId="59FEDF11" w14:textId="77777777" w:rsidTr="006B7363">
        <w:tc>
          <w:tcPr>
            <w:tcW w:w="3528" w:type="dxa"/>
            <w:shd w:val="clear" w:color="auto" w:fill="F2F2F2" w:themeFill="background1" w:themeFillShade="F2"/>
          </w:tcPr>
          <w:p w14:paraId="30BE0CA7" w14:textId="6D8F5927" w:rsidR="000304E9" w:rsidRDefault="00970D3A" w:rsidP="005C20D2">
            <w:r>
              <w:t xml:space="preserve">PMF sensor design and integration </w:t>
            </w:r>
            <w:r>
              <w:lastRenderedPageBreak/>
              <w:t>with Android phone</w:t>
            </w:r>
          </w:p>
        </w:tc>
        <w:tc>
          <w:tcPr>
            <w:tcW w:w="3960" w:type="dxa"/>
            <w:shd w:val="clear" w:color="auto" w:fill="F2F2F2" w:themeFill="background1" w:themeFillShade="F2"/>
          </w:tcPr>
          <w:p w14:paraId="05F83851" w14:textId="641656F1" w:rsidR="000304E9" w:rsidRDefault="00970D3A" w:rsidP="005C20D2">
            <w:r>
              <w:lastRenderedPageBreak/>
              <w:t xml:space="preserve">Develop PMF sensor and test the </w:t>
            </w:r>
            <w:r>
              <w:lastRenderedPageBreak/>
              <w:t>connectivity with the Android device</w:t>
            </w:r>
          </w:p>
        </w:tc>
        <w:tc>
          <w:tcPr>
            <w:tcW w:w="2088" w:type="dxa"/>
            <w:shd w:val="clear" w:color="auto" w:fill="F2F2F2" w:themeFill="background1" w:themeFillShade="F2"/>
          </w:tcPr>
          <w:p w14:paraId="1E952025" w14:textId="77777777" w:rsidR="000304E9" w:rsidRDefault="000304E9" w:rsidP="005C20D2"/>
        </w:tc>
      </w:tr>
      <w:tr w:rsidR="00970D3A" w14:paraId="159EE05C" w14:textId="77777777" w:rsidTr="006B7363">
        <w:tc>
          <w:tcPr>
            <w:tcW w:w="3528" w:type="dxa"/>
            <w:shd w:val="clear" w:color="auto" w:fill="F2F2F2" w:themeFill="background1" w:themeFillShade="F2"/>
          </w:tcPr>
          <w:p w14:paraId="6BEA7131" w14:textId="0B11F361" w:rsidR="00970D3A" w:rsidRDefault="00970D3A" w:rsidP="005C20D2">
            <w:r>
              <w:lastRenderedPageBreak/>
              <w:t>Inhaler sensor design and integration with Android device</w:t>
            </w:r>
          </w:p>
        </w:tc>
        <w:tc>
          <w:tcPr>
            <w:tcW w:w="3960" w:type="dxa"/>
            <w:shd w:val="clear" w:color="auto" w:fill="F2F2F2" w:themeFill="background1" w:themeFillShade="F2"/>
          </w:tcPr>
          <w:p w14:paraId="1C054649" w14:textId="1D48C5DE" w:rsidR="00970D3A" w:rsidRDefault="00970D3A" w:rsidP="005C20D2">
            <w:r>
              <w:t>Same as PMF device integration</w:t>
            </w:r>
          </w:p>
        </w:tc>
        <w:tc>
          <w:tcPr>
            <w:tcW w:w="2088" w:type="dxa"/>
            <w:shd w:val="clear" w:color="auto" w:fill="F2F2F2" w:themeFill="background1" w:themeFillShade="F2"/>
          </w:tcPr>
          <w:p w14:paraId="11661E23" w14:textId="77777777" w:rsidR="00970D3A" w:rsidRDefault="00970D3A" w:rsidP="005C20D2"/>
        </w:tc>
      </w:tr>
      <w:tr w:rsidR="00970D3A" w14:paraId="41D52E2B" w14:textId="77777777" w:rsidTr="006B7363">
        <w:tc>
          <w:tcPr>
            <w:tcW w:w="3528" w:type="dxa"/>
            <w:shd w:val="clear" w:color="auto" w:fill="F2F2F2" w:themeFill="background1" w:themeFillShade="F2"/>
          </w:tcPr>
          <w:p w14:paraId="16F55F9B" w14:textId="1EE45A4A" w:rsidR="00970D3A" w:rsidRDefault="00970D3A" w:rsidP="005C20D2">
            <w:r>
              <w:t>Component to send location information from Android device</w:t>
            </w:r>
          </w:p>
        </w:tc>
        <w:tc>
          <w:tcPr>
            <w:tcW w:w="3960" w:type="dxa"/>
            <w:shd w:val="clear" w:color="auto" w:fill="F2F2F2" w:themeFill="background1" w:themeFillShade="F2"/>
          </w:tcPr>
          <w:p w14:paraId="5E618503" w14:textId="39687CA9" w:rsidR="00970D3A" w:rsidRDefault="00970D3A" w:rsidP="005C20D2">
            <w:r>
              <w:t xml:space="preserve">Receive location information from the devices along with user input data </w:t>
            </w:r>
          </w:p>
        </w:tc>
        <w:tc>
          <w:tcPr>
            <w:tcW w:w="2088" w:type="dxa"/>
            <w:shd w:val="clear" w:color="auto" w:fill="F2F2F2" w:themeFill="background1" w:themeFillShade="F2"/>
          </w:tcPr>
          <w:p w14:paraId="5E38BDC6" w14:textId="77777777" w:rsidR="00970D3A" w:rsidRDefault="00970D3A" w:rsidP="005C20D2"/>
        </w:tc>
      </w:tr>
      <w:tr w:rsidR="006B7363" w14:paraId="1FAA68C3" w14:textId="77777777" w:rsidTr="006B7363">
        <w:tc>
          <w:tcPr>
            <w:tcW w:w="3528" w:type="dxa"/>
            <w:shd w:val="clear" w:color="auto" w:fill="F2F2F2" w:themeFill="background1" w:themeFillShade="F2"/>
          </w:tcPr>
          <w:p w14:paraId="6AC52FE2" w14:textId="77777777" w:rsidR="006B7363" w:rsidRDefault="006B7363" w:rsidP="005C20D2"/>
        </w:tc>
        <w:tc>
          <w:tcPr>
            <w:tcW w:w="3960" w:type="dxa"/>
            <w:shd w:val="clear" w:color="auto" w:fill="F2F2F2" w:themeFill="background1" w:themeFillShade="F2"/>
          </w:tcPr>
          <w:p w14:paraId="29CADE46" w14:textId="77777777" w:rsidR="006B7363" w:rsidRDefault="006B7363" w:rsidP="005C20D2"/>
        </w:tc>
        <w:tc>
          <w:tcPr>
            <w:tcW w:w="2088" w:type="dxa"/>
            <w:shd w:val="clear" w:color="auto" w:fill="F2F2F2" w:themeFill="background1" w:themeFillShade="F2"/>
          </w:tcPr>
          <w:p w14:paraId="66BDEFEE" w14:textId="77777777" w:rsidR="006B7363" w:rsidRDefault="006B7363" w:rsidP="005C20D2"/>
        </w:tc>
      </w:tr>
      <w:tr w:rsidR="006B7363" w14:paraId="53EACD02" w14:textId="77777777" w:rsidTr="006B7363">
        <w:tc>
          <w:tcPr>
            <w:tcW w:w="3528" w:type="dxa"/>
            <w:shd w:val="clear" w:color="auto" w:fill="auto"/>
          </w:tcPr>
          <w:p w14:paraId="5409949C" w14:textId="2FF7FBBE" w:rsidR="006B7363" w:rsidRPr="006B7363" w:rsidRDefault="006B7363" w:rsidP="006B7363">
            <w:pPr>
              <w:rPr>
                <w:b/>
              </w:rPr>
            </w:pPr>
            <w:r w:rsidRPr="006B7363">
              <w:rPr>
                <w:b/>
              </w:rPr>
              <w:t xml:space="preserve">Data </w:t>
            </w:r>
          </w:p>
        </w:tc>
        <w:tc>
          <w:tcPr>
            <w:tcW w:w="3960" w:type="dxa"/>
            <w:shd w:val="clear" w:color="auto" w:fill="auto"/>
          </w:tcPr>
          <w:p w14:paraId="0E97185D" w14:textId="77777777" w:rsidR="006B7363" w:rsidRDefault="006B7363" w:rsidP="005C20D2"/>
        </w:tc>
        <w:tc>
          <w:tcPr>
            <w:tcW w:w="2088" w:type="dxa"/>
            <w:shd w:val="clear" w:color="auto" w:fill="auto"/>
          </w:tcPr>
          <w:p w14:paraId="558E6CA5" w14:textId="77777777" w:rsidR="006B7363" w:rsidRDefault="006B7363" w:rsidP="005C20D2"/>
        </w:tc>
      </w:tr>
      <w:tr w:rsidR="006B7363" w14:paraId="58510042" w14:textId="77777777" w:rsidTr="006B7363">
        <w:tc>
          <w:tcPr>
            <w:tcW w:w="3528" w:type="dxa"/>
            <w:shd w:val="clear" w:color="auto" w:fill="auto"/>
          </w:tcPr>
          <w:p w14:paraId="107EF433" w14:textId="3683DBB6" w:rsidR="006B7363" w:rsidRDefault="006B7363" w:rsidP="006B7363">
            <w:r>
              <w:t>Environmental Data ingest</w:t>
            </w:r>
          </w:p>
        </w:tc>
        <w:tc>
          <w:tcPr>
            <w:tcW w:w="3960" w:type="dxa"/>
            <w:shd w:val="clear" w:color="auto" w:fill="auto"/>
          </w:tcPr>
          <w:p w14:paraId="7B90B8FE" w14:textId="77777777" w:rsidR="006B7363" w:rsidRDefault="006B7363" w:rsidP="005C20D2">
            <w:r>
              <w:t>Investigate environmental data from openweathermap.</w:t>
            </w:r>
          </w:p>
          <w:p w14:paraId="363F3996" w14:textId="77777777" w:rsidR="006B7363" w:rsidRDefault="006B7363" w:rsidP="005C20D2"/>
          <w:p w14:paraId="329109A2" w14:textId="77777777" w:rsidR="006B7363" w:rsidRDefault="006B7363" w:rsidP="005C20D2">
            <w:r>
              <w:t>Ingest samples of vector data and raster data.</w:t>
            </w:r>
          </w:p>
          <w:p w14:paraId="716B1241" w14:textId="77777777" w:rsidR="006B7363" w:rsidRDefault="006B7363" w:rsidP="005C20D2"/>
        </w:tc>
        <w:tc>
          <w:tcPr>
            <w:tcW w:w="2088" w:type="dxa"/>
            <w:shd w:val="clear" w:color="auto" w:fill="auto"/>
          </w:tcPr>
          <w:p w14:paraId="33A83DA0" w14:textId="2B21891C" w:rsidR="006B7363" w:rsidRDefault="006B7363" w:rsidP="005C20D2">
            <w:r>
              <w:t xml:space="preserve">Create services/algorithms to get the weather for a given location and time. </w:t>
            </w:r>
          </w:p>
        </w:tc>
      </w:tr>
      <w:tr w:rsidR="006B7363" w14:paraId="778B8E10" w14:textId="77777777" w:rsidTr="006B7363">
        <w:tc>
          <w:tcPr>
            <w:tcW w:w="3528" w:type="dxa"/>
            <w:shd w:val="clear" w:color="auto" w:fill="auto"/>
          </w:tcPr>
          <w:p w14:paraId="02E380E7" w14:textId="4412DDEF" w:rsidR="006B7363" w:rsidRDefault="006B7363" w:rsidP="006B7363"/>
        </w:tc>
        <w:tc>
          <w:tcPr>
            <w:tcW w:w="3960" w:type="dxa"/>
            <w:shd w:val="clear" w:color="auto" w:fill="auto"/>
          </w:tcPr>
          <w:p w14:paraId="6CD4CCAC" w14:textId="77777777" w:rsidR="006B7363" w:rsidRDefault="006B7363" w:rsidP="005C20D2"/>
        </w:tc>
        <w:tc>
          <w:tcPr>
            <w:tcW w:w="2088" w:type="dxa"/>
            <w:shd w:val="clear" w:color="auto" w:fill="auto"/>
          </w:tcPr>
          <w:p w14:paraId="3ABCC984" w14:textId="77777777" w:rsidR="006B7363" w:rsidRDefault="006B7363" w:rsidP="005C20D2"/>
        </w:tc>
      </w:tr>
      <w:tr w:rsidR="006B7363" w14:paraId="6A9B10BB" w14:textId="77777777" w:rsidTr="006B7363">
        <w:tc>
          <w:tcPr>
            <w:tcW w:w="3528" w:type="dxa"/>
            <w:shd w:val="clear" w:color="auto" w:fill="DBE5F1" w:themeFill="accent1" w:themeFillTint="33"/>
          </w:tcPr>
          <w:p w14:paraId="24FD87A9" w14:textId="74D54008" w:rsidR="006B7363" w:rsidRPr="006B7363" w:rsidRDefault="006B7363" w:rsidP="006B7363">
            <w:pPr>
              <w:rPr>
                <w:b/>
              </w:rPr>
            </w:pPr>
            <w:r w:rsidRPr="006B7363">
              <w:rPr>
                <w:b/>
              </w:rPr>
              <w:t>User Interface</w:t>
            </w:r>
          </w:p>
        </w:tc>
        <w:tc>
          <w:tcPr>
            <w:tcW w:w="3960" w:type="dxa"/>
            <w:shd w:val="clear" w:color="auto" w:fill="DBE5F1" w:themeFill="accent1" w:themeFillTint="33"/>
          </w:tcPr>
          <w:p w14:paraId="2D4A33D1" w14:textId="77777777" w:rsidR="006B7363" w:rsidRDefault="006B7363" w:rsidP="005C20D2"/>
        </w:tc>
        <w:tc>
          <w:tcPr>
            <w:tcW w:w="2088" w:type="dxa"/>
            <w:shd w:val="clear" w:color="auto" w:fill="DBE5F1" w:themeFill="accent1" w:themeFillTint="33"/>
          </w:tcPr>
          <w:p w14:paraId="12B2A61B" w14:textId="77777777" w:rsidR="006B7363" w:rsidRDefault="006B7363" w:rsidP="005C20D2"/>
        </w:tc>
      </w:tr>
      <w:tr w:rsidR="006B7363" w14:paraId="31BA3B9C" w14:textId="77777777" w:rsidTr="006B7363">
        <w:tc>
          <w:tcPr>
            <w:tcW w:w="3528" w:type="dxa"/>
            <w:shd w:val="clear" w:color="auto" w:fill="auto"/>
          </w:tcPr>
          <w:p w14:paraId="5E22314E" w14:textId="078DA8F5" w:rsidR="006B7363" w:rsidRPr="006B7363" w:rsidRDefault="006B7363" w:rsidP="006B7363">
            <w:r>
              <w:t>Openlayers to show map</w:t>
            </w:r>
          </w:p>
        </w:tc>
        <w:tc>
          <w:tcPr>
            <w:tcW w:w="3960" w:type="dxa"/>
            <w:shd w:val="clear" w:color="auto" w:fill="auto"/>
          </w:tcPr>
          <w:p w14:paraId="2C719178" w14:textId="660FBB33" w:rsidR="006B7363" w:rsidRDefault="006B7363" w:rsidP="005C20D2">
            <w:r>
              <w:t xml:space="preserve">Display base </w:t>
            </w:r>
            <w:r w:rsidR="0077546E">
              <w:t>map and</w:t>
            </w:r>
            <w:r>
              <w:t xml:space="preserve"> allow showing of trajectories of the patient (s) for a time period. </w:t>
            </w:r>
          </w:p>
          <w:p w14:paraId="60CA719F" w14:textId="048D9010" w:rsidR="006B7363" w:rsidRDefault="006B7363" w:rsidP="005C20D2">
            <w:r>
              <w:t>Show the indications of the attack or medication intakes</w:t>
            </w:r>
            <w:r w:rsidR="0077546E">
              <w:t>. This will allow users to choose the patients whose data will be displayed.</w:t>
            </w:r>
          </w:p>
        </w:tc>
        <w:tc>
          <w:tcPr>
            <w:tcW w:w="2088" w:type="dxa"/>
            <w:shd w:val="clear" w:color="auto" w:fill="auto"/>
          </w:tcPr>
          <w:p w14:paraId="5175DD5E" w14:textId="77777777" w:rsidR="006B7363" w:rsidRDefault="006B7363" w:rsidP="005C20D2"/>
        </w:tc>
      </w:tr>
      <w:tr w:rsidR="006B7363" w14:paraId="3D04816E" w14:textId="77777777" w:rsidTr="006B7363">
        <w:tc>
          <w:tcPr>
            <w:tcW w:w="3528" w:type="dxa"/>
            <w:shd w:val="clear" w:color="auto" w:fill="auto"/>
          </w:tcPr>
          <w:p w14:paraId="52D25FE0" w14:textId="62E3F742" w:rsidR="006B7363" w:rsidRDefault="006B7363" w:rsidP="006B7363">
            <w:r>
              <w:t>CRUDX Users</w:t>
            </w:r>
          </w:p>
        </w:tc>
        <w:tc>
          <w:tcPr>
            <w:tcW w:w="3960" w:type="dxa"/>
            <w:shd w:val="clear" w:color="auto" w:fill="auto"/>
          </w:tcPr>
          <w:p w14:paraId="6BB4ECA3" w14:textId="13349279" w:rsidR="006B7363" w:rsidRDefault="006B7363" w:rsidP="005C20D2">
            <w:r>
              <w:t>Manage users for the system (create, delete etc.)</w:t>
            </w:r>
          </w:p>
        </w:tc>
        <w:tc>
          <w:tcPr>
            <w:tcW w:w="2088" w:type="dxa"/>
            <w:shd w:val="clear" w:color="auto" w:fill="auto"/>
          </w:tcPr>
          <w:p w14:paraId="16E7285F" w14:textId="77777777" w:rsidR="006B7363" w:rsidRDefault="006B7363" w:rsidP="005C20D2"/>
        </w:tc>
      </w:tr>
      <w:tr w:rsidR="006B7363" w14:paraId="3C6D8745" w14:textId="77777777" w:rsidTr="006B7363">
        <w:tc>
          <w:tcPr>
            <w:tcW w:w="3528" w:type="dxa"/>
            <w:shd w:val="clear" w:color="auto" w:fill="auto"/>
          </w:tcPr>
          <w:p w14:paraId="4CB4339E" w14:textId="5AE25DAE" w:rsidR="006B7363" w:rsidRDefault="00186DE0" w:rsidP="006B7363">
            <w:r>
              <w:t>Users exploration</w:t>
            </w:r>
          </w:p>
        </w:tc>
        <w:tc>
          <w:tcPr>
            <w:tcW w:w="3960" w:type="dxa"/>
            <w:shd w:val="clear" w:color="auto" w:fill="auto"/>
          </w:tcPr>
          <w:p w14:paraId="382D0BD7" w14:textId="11EFE00D" w:rsidR="006B7363" w:rsidRDefault="00186DE0" w:rsidP="005C20D2">
            <w:r>
              <w:t>Allow exploring users and their corresponding available data in order to find interesting users</w:t>
            </w:r>
          </w:p>
        </w:tc>
        <w:tc>
          <w:tcPr>
            <w:tcW w:w="2088" w:type="dxa"/>
            <w:shd w:val="clear" w:color="auto" w:fill="auto"/>
          </w:tcPr>
          <w:p w14:paraId="332C0FF9" w14:textId="77777777" w:rsidR="006B7363" w:rsidRDefault="006B7363" w:rsidP="005C20D2"/>
        </w:tc>
      </w:tr>
      <w:tr w:rsidR="00186DE0" w14:paraId="22A4741D" w14:textId="77777777" w:rsidTr="006B7363">
        <w:tc>
          <w:tcPr>
            <w:tcW w:w="3528" w:type="dxa"/>
            <w:shd w:val="clear" w:color="auto" w:fill="auto"/>
          </w:tcPr>
          <w:p w14:paraId="3B7F0892" w14:textId="1A0737A8" w:rsidR="00186DE0" w:rsidRDefault="00186DE0" w:rsidP="006B7363">
            <w:r>
              <w:t>Graphs</w:t>
            </w:r>
          </w:p>
        </w:tc>
        <w:tc>
          <w:tcPr>
            <w:tcW w:w="3960" w:type="dxa"/>
            <w:shd w:val="clear" w:color="auto" w:fill="auto"/>
          </w:tcPr>
          <w:p w14:paraId="13789F0F" w14:textId="21EEE793" w:rsidR="00186DE0" w:rsidRDefault="00186DE0" w:rsidP="005C20D2">
            <w:r>
              <w:t>Show charts and graphs of users movement and corresponding environmental data</w:t>
            </w:r>
          </w:p>
        </w:tc>
        <w:tc>
          <w:tcPr>
            <w:tcW w:w="2088" w:type="dxa"/>
            <w:shd w:val="clear" w:color="auto" w:fill="auto"/>
          </w:tcPr>
          <w:p w14:paraId="157ACA02" w14:textId="77777777" w:rsidR="00186DE0" w:rsidRDefault="00186DE0" w:rsidP="005C20D2"/>
        </w:tc>
      </w:tr>
      <w:tr w:rsidR="00186DE0" w14:paraId="236D5DF8" w14:textId="77777777" w:rsidTr="006B7363">
        <w:tc>
          <w:tcPr>
            <w:tcW w:w="3528" w:type="dxa"/>
            <w:shd w:val="clear" w:color="auto" w:fill="auto"/>
          </w:tcPr>
          <w:p w14:paraId="7B0E4450" w14:textId="35BABDE0" w:rsidR="00186DE0" w:rsidRDefault="00186DE0" w:rsidP="006B7363">
            <w:r>
              <w:t>Display Environmental data</w:t>
            </w:r>
          </w:p>
        </w:tc>
        <w:tc>
          <w:tcPr>
            <w:tcW w:w="3960" w:type="dxa"/>
            <w:shd w:val="clear" w:color="auto" w:fill="auto"/>
          </w:tcPr>
          <w:p w14:paraId="6D5F9829" w14:textId="56B4ACF3" w:rsidR="00186DE0" w:rsidRDefault="00186DE0" w:rsidP="005C20D2">
            <w:r>
              <w:t>Show various environmental data using charts and maps. Display weather data on the map using weather tiles</w:t>
            </w:r>
          </w:p>
        </w:tc>
        <w:tc>
          <w:tcPr>
            <w:tcW w:w="2088" w:type="dxa"/>
            <w:shd w:val="clear" w:color="auto" w:fill="auto"/>
          </w:tcPr>
          <w:p w14:paraId="075D5AB4" w14:textId="77777777" w:rsidR="00186DE0" w:rsidRDefault="00186DE0" w:rsidP="005C20D2"/>
        </w:tc>
      </w:tr>
      <w:tr w:rsidR="00186DE0" w14:paraId="47C66C64" w14:textId="77777777" w:rsidTr="006B7363">
        <w:tc>
          <w:tcPr>
            <w:tcW w:w="3528" w:type="dxa"/>
            <w:shd w:val="clear" w:color="auto" w:fill="auto"/>
          </w:tcPr>
          <w:p w14:paraId="6AF589F1" w14:textId="77777777" w:rsidR="00186DE0" w:rsidRDefault="00186DE0" w:rsidP="006B7363"/>
        </w:tc>
        <w:tc>
          <w:tcPr>
            <w:tcW w:w="3960" w:type="dxa"/>
            <w:shd w:val="clear" w:color="auto" w:fill="auto"/>
          </w:tcPr>
          <w:p w14:paraId="68B9C694" w14:textId="77777777" w:rsidR="00186DE0" w:rsidRDefault="00186DE0" w:rsidP="005C20D2"/>
        </w:tc>
        <w:tc>
          <w:tcPr>
            <w:tcW w:w="2088" w:type="dxa"/>
            <w:shd w:val="clear" w:color="auto" w:fill="auto"/>
          </w:tcPr>
          <w:p w14:paraId="3A04087D" w14:textId="77777777" w:rsidR="00186DE0" w:rsidRDefault="00186DE0" w:rsidP="005C20D2"/>
        </w:tc>
      </w:tr>
      <w:tr w:rsidR="00186DE0" w14:paraId="23893465" w14:textId="77777777" w:rsidTr="00186DE0">
        <w:tc>
          <w:tcPr>
            <w:tcW w:w="3528" w:type="dxa"/>
            <w:shd w:val="clear" w:color="auto" w:fill="DDD9C3" w:themeFill="background2" w:themeFillShade="E6"/>
          </w:tcPr>
          <w:p w14:paraId="0A6805EE" w14:textId="5A43008D" w:rsidR="00186DE0" w:rsidRPr="00186DE0" w:rsidRDefault="00186DE0" w:rsidP="006B7363">
            <w:pPr>
              <w:rPr>
                <w:b/>
              </w:rPr>
            </w:pPr>
            <w:r>
              <w:rPr>
                <w:b/>
              </w:rPr>
              <w:t>Algorithms</w:t>
            </w:r>
          </w:p>
        </w:tc>
        <w:tc>
          <w:tcPr>
            <w:tcW w:w="3960" w:type="dxa"/>
            <w:shd w:val="clear" w:color="auto" w:fill="auto"/>
          </w:tcPr>
          <w:p w14:paraId="53B8324F" w14:textId="77777777" w:rsidR="00186DE0" w:rsidRDefault="00186DE0" w:rsidP="005C20D2"/>
        </w:tc>
        <w:tc>
          <w:tcPr>
            <w:tcW w:w="2088" w:type="dxa"/>
            <w:shd w:val="clear" w:color="auto" w:fill="auto"/>
          </w:tcPr>
          <w:p w14:paraId="5C6ED90A" w14:textId="77777777" w:rsidR="00186DE0" w:rsidRDefault="00186DE0" w:rsidP="005C20D2"/>
        </w:tc>
      </w:tr>
      <w:tr w:rsidR="00186DE0" w14:paraId="60DEB141" w14:textId="77777777" w:rsidTr="006B7363">
        <w:tc>
          <w:tcPr>
            <w:tcW w:w="3528" w:type="dxa"/>
            <w:shd w:val="clear" w:color="auto" w:fill="auto"/>
          </w:tcPr>
          <w:p w14:paraId="444864A2" w14:textId="5778F750" w:rsidR="00186DE0" w:rsidRDefault="00186DE0" w:rsidP="006B7363">
            <w:r>
              <w:t xml:space="preserve">Interpolate environment </w:t>
            </w:r>
          </w:p>
        </w:tc>
        <w:tc>
          <w:tcPr>
            <w:tcW w:w="3960" w:type="dxa"/>
            <w:shd w:val="clear" w:color="auto" w:fill="auto"/>
          </w:tcPr>
          <w:p w14:paraId="28497CA2" w14:textId="6C5BCDE7" w:rsidR="00186DE0" w:rsidRDefault="00186DE0" w:rsidP="005C20D2">
            <w:r>
              <w:t>Determine the weather by interpolating the data between location and time</w:t>
            </w:r>
          </w:p>
        </w:tc>
        <w:tc>
          <w:tcPr>
            <w:tcW w:w="2088" w:type="dxa"/>
            <w:shd w:val="clear" w:color="auto" w:fill="auto"/>
          </w:tcPr>
          <w:p w14:paraId="263F2E44" w14:textId="77777777" w:rsidR="00186DE0" w:rsidRDefault="00186DE0" w:rsidP="005C20D2"/>
        </w:tc>
      </w:tr>
      <w:tr w:rsidR="00186DE0" w14:paraId="6ED10187" w14:textId="77777777" w:rsidTr="006B7363">
        <w:tc>
          <w:tcPr>
            <w:tcW w:w="3528" w:type="dxa"/>
            <w:shd w:val="clear" w:color="auto" w:fill="auto"/>
          </w:tcPr>
          <w:p w14:paraId="046FD8DF" w14:textId="63349266" w:rsidR="00186DE0" w:rsidRDefault="00186DE0" w:rsidP="006B7363">
            <w:r>
              <w:t>Predict</w:t>
            </w:r>
          </w:p>
        </w:tc>
        <w:tc>
          <w:tcPr>
            <w:tcW w:w="3960" w:type="dxa"/>
            <w:shd w:val="clear" w:color="auto" w:fill="auto"/>
          </w:tcPr>
          <w:p w14:paraId="51DF8FF8" w14:textId="72E144B8" w:rsidR="00186DE0" w:rsidRDefault="00186DE0" w:rsidP="005C20D2">
            <w:r>
              <w:t>Predict attacks based on the users data</w:t>
            </w:r>
          </w:p>
        </w:tc>
        <w:tc>
          <w:tcPr>
            <w:tcW w:w="2088" w:type="dxa"/>
            <w:shd w:val="clear" w:color="auto" w:fill="auto"/>
          </w:tcPr>
          <w:p w14:paraId="08A2F656" w14:textId="77777777" w:rsidR="00186DE0" w:rsidRDefault="00186DE0" w:rsidP="005C20D2"/>
        </w:tc>
      </w:tr>
    </w:tbl>
    <w:p w14:paraId="66AC001C" w14:textId="1BE67E77" w:rsidR="0027063C" w:rsidRPr="005C20D2" w:rsidRDefault="0027063C" w:rsidP="005C20D2"/>
    <w:p w14:paraId="07CE5625" w14:textId="77777777" w:rsidR="00231A4D" w:rsidRDefault="00231A4D" w:rsidP="00231A4D">
      <w:pPr>
        <w:pStyle w:val="Heading1"/>
      </w:pPr>
      <w:bookmarkStart w:id="24" w:name="_Toc275088176"/>
      <w:r>
        <w:t>Architecturally Significant Risks</w:t>
      </w:r>
      <w:bookmarkEnd w:id="24"/>
    </w:p>
    <w:p w14:paraId="7D31E193" w14:textId="77777777" w:rsidR="00D05DB2" w:rsidRDefault="00D05DB2" w:rsidP="00944410"/>
    <w:p w14:paraId="11CB70EF" w14:textId="4F5BFF9B" w:rsidR="00944410" w:rsidRDefault="00D05DB2" w:rsidP="00944410">
      <w:r>
        <w:t>Risk: Manage the data, data archiving, and security of data</w:t>
      </w:r>
    </w:p>
    <w:p w14:paraId="75E4D4BE" w14:textId="4E7B94C7" w:rsidR="00D05DB2" w:rsidRDefault="00D05DB2" w:rsidP="00944410">
      <w:r>
        <w:t>Mitigation: Consistently archive the data and move it into secured place</w:t>
      </w:r>
    </w:p>
    <w:p w14:paraId="1769BCC5" w14:textId="77777777" w:rsidR="00D05DB2" w:rsidRDefault="00D05DB2" w:rsidP="00944410"/>
    <w:p w14:paraId="76076D82" w14:textId="260AF785" w:rsidR="00D05DB2" w:rsidRDefault="00D05DB2" w:rsidP="00944410">
      <w:r>
        <w:t>Risk: Availability of the system and system administration issues:</w:t>
      </w:r>
    </w:p>
    <w:p w14:paraId="460D806E" w14:textId="12AE1233" w:rsidR="00D05DB2" w:rsidRDefault="00D05DB2" w:rsidP="00944410">
      <w:r>
        <w:t>Mitigation: Handled manually with hard reboots; eventually move to Amazon cloud services</w:t>
      </w:r>
    </w:p>
    <w:p w14:paraId="325890A4" w14:textId="77777777" w:rsidR="008E5F75" w:rsidRDefault="008E5F75" w:rsidP="00944410"/>
    <w:p w14:paraId="0DE9A247" w14:textId="77777777" w:rsidR="00D05DB2" w:rsidRDefault="00D05DB2" w:rsidP="00944410"/>
    <w:p w14:paraId="12BD23C0" w14:textId="0A2DC654" w:rsidR="00E577D7" w:rsidRDefault="00E577D7" w:rsidP="00E577D7">
      <w:pPr>
        <w:pStyle w:val="Heading1"/>
      </w:pPr>
      <w:bookmarkStart w:id="25" w:name="_Toc275088177"/>
      <w:r>
        <w:lastRenderedPageBreak/>
        <w:t>Steel Threads</w:t>
      </w:r>
      <w:bookmarkEnd w:id="25"/>
    </w:p>
    <w:p w14:paraId="35C63CA3" w14:textId="6002B912" w:rsidR="00D83022" w:rsidRDefault="00D83022" w:rsidP="00D83022">
      <w:pPr>
        <w:pStyle w:val="Heading2"/>
      </w:pPr>
      <w:r>
        <w:t>Users movement information</w:t>
      </w:r>
    </w:p>
    <w:p w14:paraId="4B498F13" w14:textId="77777777" w:rsidR="00D83022" w:rsidRDefault="005E7E18" w:rsidP="00D83022">
      <w:r>
        <w:t>Collect users location information along with data about environment or any voluntary inputs and send to data collection service</w:t>
      </w:r>
    </w:p>
    <w:p w14:paraId="1E39BCA1" w14:textId="54994BD6" w:rsidR="00D83022" w:rsidRDefault="005E7E18" w:rsidP="00D83022">
      <w:pPr>
        <w:pStyle w:val="Heading2"/>
      </w:pPr>
      <w:r>
        <w:t>View GIS maps that overlays user’s information</w:t>
      </w:r>
    </w:p>
    <w:p w14:paraId="2DFEACD9" w14:textId="72731AE6" w:rsidR="00D83022" w:rsidRDefault="005E7E18" w:rsidP="00D83022">
      <w:r>
        <w:t>Select interesting users for whom the data has been collected and display them by overlaying it on a GIS map that shows a map along with weather conditions at the corresponding time</w:t>
      </w:r>
    </w:p>
    <w:p w14:paraId="0DBA5BC5" w14:textId="0A43E463" w:rsidR="00D83022" w:rsidRDefault="005E7E18" w:rsidP="00D83022">
      <w:pPr>
        <w:pStyle w:val="Heading2"/>
      </w:pPr>
      <w:r>
        <w:t xml:space="preserve">Predict and send alerts to users/doctors </w:t>
      </w:r>
    </w:p>
    <w:p w14:paraId="28061E05" w14:textId="3F92F80A" w:rsidR="00D83022" w:rsidRDefault="005E7E18" w:rsidP="00D83022">
      <w:r>
        <w:t>Create prediction service and send alerts to users when the system predicts a attack could happen.</w:t>
      </w:r>
    </w:p>
    <w:p w14:paraId="44DBCEA2" w14:textId="77777777" w:rsidR="005E7E18" w:rsidRPr="00D83022" w:rsidRDefault="005E7E18" w:rsidP="00D83022"/>
    <w:p w14:paraId="7D113C83" w14:textId="77777777" w:rsidR="00231A4D" w:rsidRDefault="00231A4D" w:rsidP="00231A4D">
      <w:pPr>
        <w:pStyle w:val="Heading1"/>
      </w:pPr>
      <w:bookmarkStart w:id="26" w:name="_Toc275088178"/>
      <w:r>
        <w:t>Architectural Open Issues</w:t>
      </w:r>
      <w:bookmarkEnd w:id="26"/>
    </w:p>
    <w:tbl>
      <w:tblPr>
        <w:tblStyle w:val="TableGrid"/>
        <w:tblW w:w="0" w:type="auto"/>
        <w:tblLook w:val="04A0" w:firstRow="1" w:lastRow="0" w:firstColumn="1" w:lastColumn="0" w:noHBand="0" w:noVBand="1"/>
      </w:tblPr>
      <w:tblGrid>
        <w:gridCol w:w="3192"/>
        <w:gridCol w:w="3192"/>
        <w:gridCol w:w="3192"/>
      </w:tblGrid>
      <w:tr w:rsidR="00252C77" w:rsidRPr="00252C77" w14:paraId="652132EE" w14:textId="77777777" w:rsidTr="00252C77">
        <w:tc>
          <w:tcPr>
            <w:tcW w:w="3192" w:type="dxa"/>
            <w:shd w:val="clear" w:color="auto" w:fill="C6D9F1" w:themeFill="text2" w:themeFillTint="33"/>
          </w:tcPr>
          <w:p w14:paraId="455CA3B7" w14:textId="1163E649" w:rsidR="00252C77" w:rsidRPr="00252C77" w:rsidRDefault="00252C77" w:rsidP="00252C77">
            <w:pPr>
              <w:jc w:val="center"/>
              <w:rPr>
                <w:b/>
              </w:rPr>
            </w:pPr>
            <w:r>
              <w:rPr>
                <w:b/>
              </w:rPr>
              <w:t>Issue</w:t>
            </w:r>
          </w:p>
        </w:tc>
        <w:tc>
          <w:tcPr>
            <w:tcW w:w="3192" w:type="dxa"/>
            <w:shd w:val="clear" w:color="auto" w:fill="C6D9F1" w:themeFill="text2" w:themeFillTint="33"/>
          </w:tcPr>
          <w:p w14:paraId="0E018258" w14:textId="79E25812" w:rsidR="00252C77" w:rsidRPr="00252C77" w:rsidRDefault="00252C77" w:rsidP="00252C77">
            <w:pPr>
              <w:jc w:val="center"/>
              <w:rPr>
                <w:b/>
              </w:rPr>
            </w:pPr>
            <w:r>
              <w:rPr>
                <w:b/>
              </w:rPr>
              <w:t>Description</w:t>
            </w:r>
          </w:p>
        </w:tc>
        <w:tc>
          <w:tcPr>
            <w:tcW w:w="3192" w:type="dxa"/>
            <w:shd w:val="clear" w:color="auto" w:fill="C6D9F1" w:themeFill="text2" w:themeFillTint="33"/>
          </w:tcPr>
          <w:p w14:paraId="6AF21BCB" w14:textId="7B599BC1" w:rsidR="00252C77" w:rsidRPr="00252C77" w:rsidRDefault="00252C77" w:rsidP="00252C77">
            <w:pPr>
              <w:jc w:val="center"/>
              <w:rPr>
                <w:b/>
              </w:rPr>
            </w:pPr>
            <w:r>
              <w:rPr>
                <w:b/>
              </w:rPr>
              <w:t>Resolution</w:t>
            </w:r>
          </w:p>
        </w:tc>
      </w:tr>
      <w:tr w:rsidR="00252C77" w:rsidRPr="00252C77" w14:paraId="4FA77DE9" w14:textId="77777777" w:rsidTr="00252C77">
        <w:tc>
          <w:tcPr>
            <w:tcW w:w="3192" w:type="dxa"/>
          </w:tcPr>
          <w:p w14:paraId="53B6C57C" w14:textId="37B926A3" w:rsidR="00252C77" w:rsidRPr="00252C77" w:rsidRDefault="00252C77" w:rsidP="00D83022">
            <w:r>
              <w:t>None Identified</w:t>
            </w:r>
          </w:p>
        </w:tc>
        <w:tc>
          <w:tcPr>
            <w:tcW w:w="3192" w:type="dxa"/>
          </w:tcPr>
          <w:p w14:paraId="25C313E5" w14:textId="77777777" w:rsidR="00252C77" w:rsidRPr="00252C77" w:rsidRDefault="00252C77" w:rsidP="00D83022"/>
        </w:tc>
        <w:tc>
          <w:tcPr>
            <w:tcW w:w="3192" w:type="dxa"/>
          </w:tcPr>
          <w:p w14:paraId="47DEF69B" w14:textId="77777777" w:rsidR="00252C77" w:rsidRPr="00252C77" w:rsidRDefault="00252C77" w:rsidP="00D83022"/>
        </w:tc>
      </w:tr>
    </w:tbl>
    <w:p w14:paraId="06979950" w14:textId="77777777" w:rsidR="008E5F75" w:rsidRDefault="008E5F75" w:rsidP="002C230C"/>
    <w:p w14:paraId="00E146F7" w14:textId="77777777" w:rsidR="008E5F75" w:rsidRDefault="008E5F75" w:rsidP="002C230C"/>
    <w:p w14:paraId="5D6C2E59" w14:textId="77777777" w:rsidR="008E5F75" w:rsidRPr="00CE5757" w:rsidRDefault="008E5F75" w:rsidP="002C230C"/>
    <w:sectPr w:rsidR="008E5F75" w:rsidRPr="00CE5757" w:rsidSect="0084125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B7EAE5" w14:textId="77777777" w:rsidR="00EC2BF5" w:rsidRDefault="00EC2BF5">
      <w:r>
        <w:separator/>
      </w:r>
    </w:p>
  </w:endnote>
  <w:endnote w:type="continuationSeparator" w:id="0">
    <w:p w14:paraId="2853E23C" w14:textId="77777777" w:rsidR="00EC2BF5" w:rsidRDefault="00EC2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ms Rmn">
    <w:altName w:val="Times New Roman"/>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000" w:firstRow="0" w:lastRow="0" w:firstColumn="0" w:lastColumn="0" w:noHBand="0" w:noVBand="0"/>
    </w:tblPr>
    <w:tblGrid>
      <w:gridCol w:w="2268"/>
      <w:gridCol w:w="5040"/>
      <w:gridCol w:w="2160"/>
    </w:tblGrid>
    <w:tr w:rsidR="00EC2BF5" w14:paraId="6D2E9709" w14:textId="77777777">
      <w:tc>
        <w:tcPr>
          <w:tcW w:w="2268" w:type="dxa"/>
        </w:tcPr>
        <w:p w14:paraId="0FA2060C" w14:textId="77777777" w:rsidR="00EC2BF5" w:rsidRDefault="00EC2BF5" w:rsidP="00D131AD">
          <w:pPr>
            <w:pStyle w:val="Footer"/>
          </w:pPr>
        </w:p>
      </w:tc>
      <w:tc>
        <w:tcPr>
          <w:tcW w:w="5040" w:type="dxa"/>
        </w:tcPr>
        <w:p w14:paraId="55CEAA50" w14:textId="1E59D76C" w:rsidR="00EC2BF5" w:rsidRDefault="00EC2BF5" w:rsidP="00B71E98">
          <w:pPr>
            <w:pStyle w:val="Footer"/>
            <w:jc w:val="center"/>
          </w:pPr>
          <w:r>
            <w:rPr>
              <w:rFonts w:ascii="Tms Rmn" w:hAnsi="Tms Rmn" w:cs="Tms Rmn"/>
              <w:b/>
              <w:bCs/>
              <w:color w:val="000000"/>
              <w:szCs w:val="20"/>
            </w:rPr>
            <w:t>Smart and Connected Health Alert Systems (funded by ICT)</w:t>
          </w:r>
        </w:p>
      </w:tc>
      <w:tc>
        <w:tcPr>
          <w:tcW w:w="2160" w:type="dxa"/>
        </w:tcPr>
        <w:p w14:paraId="7468A27D" w14:textId="77777777" w:rsidR="00EC2BF5" w:rsidRDefault="00EC2BF5" w:rsidP="00D131AD">
          <w:pPr>
            <w:pStyle w:val="Footer"/>
            <w:jc w:val="right"/>
          </w:pPr>
          <w:r>
            <w:rPr>
              <w:rStyle w:val="PageNumber"/>
            </w:rPr>
            <w:fldChar w:fldCharType="begin"/>
          </w:r>
          <w:r>
            <w:rPr>
              <w:rStyle w:val="PageNumber"/>
            </w:rPr>
            <w:instrText xml:space="preserve"> PAGE </w:instrText>
          </w:r>
          <w:r>
            <w:rPr>
              <w:rStyle w:val="PageNumber"/>
            </w:rPr>
            <w:fldChar w:fldCharType="separate"/>
          </w:r>
          <w:r w:rsidR="00AE298D">
            <w:rPr>
              <w:rStyle w:val="PageNumber"/>
              <w:noProof/>
            </w:rPr>
            <w:t>3</w:t>
          </w:r>
          <w:r>
            <w:rPr>
              <w:rStyle w:val="PageNumber"/>
            </w:rPr>
            <w:fldChar w:fldCharType="end"/>
          </w:r>
        </w:p>
      </w:tc>
    </w:tr>
  </w:tbl>
  <w:p w14:paraId="2F651767" w14:textId="77777777" w:rsidR="00EC2BF5" w:rsidRPr="00E170A8" w:rsidRDefault="00EC2BF5" w:rsidP="00E170A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DE2EB3" w14:textId="77777777" w:rsidR="00EC2BF5" w:rsidRDefault="00EC2BF5">
      <w:r>
        <w:separator/>
      </w:r>
    </w:p>
  </w:footnote>
  <w:footnote w:type="continuationSeparator" w:id="0">
    <w:p w14:paraId="34ECCE53" w14:textId="77777777" w:rsidR="00EC2BF5" w:rsidRDefault="00EC2BF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000" w:firstRow="0" w:lastRow="0" w:firstColumn="0" w:lastColumn="0" w:noHBand="0" w:noVBand="0"/>
    </w:tblPr>
    <w:tblGrid>
      <w:gridCol w:w="5508"/>
      <w:gridCol w:w="3960"/>
    </w:tblGrid>
    <w:tr w:rsidR="00EC2BF5" w14:paraId="4C5DBD2F" w14:textId="77777777">
      <w:tc>
        <w:tcPr>
          <w:tcW w:w="5508" w:type="dxa"/>
        </w:tcPr>
        <w:p w14:paraId="64E5D532" w14:textId="77777777" w:rsidR="00EC2BF5" w:rsidRDefault="00EC2BF5" w:rsidP="00D131AD">
          <w:pPr>
            <w:pStyle w:val="Header"/>
          </w:pPr>
          <w:fldSimple w:instr=" DOCPROPERTY  &quot;Document Title&quot;  \* MERGEFORMAT ">
            <w:r>
              <w:t>System Architecture Document</w:t>
            </w:r>
          </w:fldSimple>
        </w:p>
      </w:tc>
      <w:tc>
        <w:tcPr>
          <w:tcW w:w="3960" w:type="dxa"/>
        </w:tcPr>
        <w:p w14:paraId="6030D4BA" w14:textId="77777777" w:rsidR="00EC2BF5" w:rsidRDefault="00EC2BF5" w:rsidP="00D131AD">
          <w:pPr>
            <w:pStyle w:val="Header"/>
            <w:jc w:val="right"/>
          </w:pPr>
        </w:p>
      </w:tc>
    </w:tr>
  </w:tbl>
  <w:p w14:paraId="432F9734" w14:textId="77777777" w:rsidR="00EC2BF5" w:rsidRDefault="00EC2BF5" w:rsidP="00B71E98">
    <w:pPr>
      <w:pStyle w:val="Header"/>
      <w:tabs>
        <w:tab w:val="clear" w:pos="4320"/>
        <w:tab w:val="clear" w:pos="8640"/>
        <w:tab w:val="left" w:pos="5469"/>
      </w:tabs>
    </w:pP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99772C" w14:textId="77777777" w:rsidR="00EC2BF5" w:rsidRPr="009A18C9" w:rsidRDefault="00EC2BF5">
    <w:pPr>
      <w:pStyle w:val="Header"/>
      <w:rPr>
        <w:sz w:val="28"/>
        <w:szCs w:val="28"/>
      </w:rPr>
    </w:pPr>
    <w:r>
      <w:rPr>
        <w:sz w:val="28"/>
        <w:szCs w:val="28"/>
      </w:rPr>
      <w:t>System Architecture Document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21C66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1466430"/>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0B8FCA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0D40C4C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264ED43E"/>
    <w:lvl w:ilvl="0">
      <w:start w:val="1"/>
      <w:numFmt w:val="decimal"/>
      <w:pStyle w:val="ListNumber2"/>
      <w:lvlText w:val="%1."/>
      <w:lvlJc w:val="left"/>
      <w:pPr>
        <w:tabs>
          <w:tab w:val="num" w:pos="720"/>
        </w:tabs>
        <w:ind w:left="720" w:hanging="360"/>
      </w:pPr>
    </w:lvl>
  </w:abstractNum>
  <w:abstractNum w:abstractNumId="5">
    <w:nsid w:val="FFFFFF80"/>
    <w:multiLevelType w:val="singleLevel"/>
    <w:tmpl w:val="543AC112"/>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E97AA87C"/>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CDA49292"/>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4724BDAE"/>
    <w:lvl w:ilvl="0">
      <w:start w:val="1"/>
      <w:numFmt w:val="bullet"/>
      <w:lvlText w:val="o"/>
      <w:lvlJc w:val="left"/>
      <w:pPr>
        <w:tabs>
          <w:tab w:val="num" w:pos="720"/>
        </w:tabs>
        <w:ind w:left="720" w:hanging="360"/>
      </w:pPr>
      <w:rPr>
        <w:rFonts w:ascii="Courier New" w:hAnsi="Courier New" w:cs="Courier New" w:hint="default"/>
      </w:rPr>
    </w:lvl>
  </w:abstractNum>
  <w:abstractNum w:abstractNumId="9">
    <w:nsid w:val="FFFFFF88"/>
    <w:multiLevelType w:val="singleLevel"/>
    <w:tmpl w:val="F5BEFEBA"/>
    <w:lvl w:ilvl="0">
      <w:start w:val="1"/>
      <w:numFmt w:val="decimal"/>
      <w:pStyle w:val="ListNumber"/>
      <w:lvlText w:val="%1."/>
      <w:lvlJc w:val="left"/>
      <w:pPr>
        <w:tabs>
          <w:tab w:val="num" w:pos="360"/>
        </w:tabs>
        <w:ind w:left="360" w:hanging="360"/>
      </w:pPr>
    </w:lvl>
  </w:abstractNum>
  <w:abstractNum w:abstractNumId="10">
    <w:nsid w:val="FFFFFF89"/>
    <w:multiLevelType w:val="singleLevel"/>
    <w:tmpl w:val="E43EDD60"/>
    <w:lvl w:ilvl="0">
      <w:start w:val="1"/>
      <w:numFmt w:val="bullet"/>
      <w:lvlText w:val=""/>
      <w:lvlJc w:val="left"/>
      <w:pPr>
        <w:tabs>
          <w:tab w:val="num" w:pos="720"/>
        </w:tabs>
        <w:ind w:left="720" w:hanging="360"/>
      </w:pPr>
      <w:rPr>
        <w:rFonts w:ascii="Symbol" w:hAnsi="Symbol" w:hint="default"/>
      </w:rPr>
    </w:lvl>
  </w:abstractNum>
  <w:abstractNum w:abstractNumId="11">
    <w:nsid w:val="011667EF"/>
    <w:multiLevelType w:val="hybridMultilevel"/>
    <w:tmpl w:val="B90C943A"/>
    <w:lvl w:ilvl="0" w:tplc="F392DDB8">
      <w:start w:val="1"/>
      <w:numFmt w:val="bullet"/>
      <w:lvlText w:val="•"/>
      <w:lvlJc w:val="left"/>
      <w:pPr>
        <w:tabs>
          <w:tab w:val="num" w:pos="360"/>
        </w:tabs>
        <w:ind w:left="360" w:hanging="360"/>
      </w:pPr>
      <w:rPr>
        <w:rFonts w:ascii="Verdana" w:hAnsi="Verdana"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054134F0"/>
    <w:multiLevelType w:val="hybridMultilevel"/>
    <w:tmpl w:val="15E8C822"/>
    <w:lvl w:ilvl="0" w:tplc="8F147B00">
      <w:start w:val="1"/>
      <w:numFmt w:val="bullet"/>
      <w:pStyle w:val="ListBullet210Pt"/>
      <w:lvlText w:val="o"/>
      <w:lvlJc w:val="left"/>
      <w:pPr>
        <w:tabs>
          <w:tab w:val="num" w:pos="720"/>
        </w:tabs>
        <w:ind w:left="936" w:hanging="216"/>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EBD1323"/>
    <w:multiLevelType w:val="hybridMultilevel"/>
    <w:tmpl w:val="CA4E8D1C"/>
    <w:lvl w:ilvl="0" w:tplc="F392DDB8">
      <w:start w:val="1"/>
      <w:numFmt w:val="bullet"/>
      <w:lvlText w:val="•"/>
      <w:lvlJc w:val="left"/>
      <w:pPr>
        <w:tabs>
          <w:tab w:val="num" w:pos="360"/>
        </w:tabs>
        <w:ind w:left="360" w:hanging="360"/>
      </w:pPr>
      <w:rPr>
        <w:rFonts w:ascii="Verdana" w:hAnsi="Verdana"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0F7B16E5"/>
    <w:multiLevelType w:val="hybridMultilevel"/>
    <w:tmpl w:val="B7F25696"/>
    <w:lvl w:ilvl="0" w:tplc="F392DDB8">
      <w:start w:val="1"/>
      <w:numFmt w:val="bullet"/>
      <w:lvlText w:val="•"/>
      <w:lvlJc w:val="left"/>
      <w:pPr>
        <w:tabs>
          <w:tab w:val="num" w:pos="360"/>
        </w:tabs>
        <w:ind w:left="360" w:hanging="360"/>
      </w:pPr>
      <w:rPr>
        <w:rFonts w:ascii="Verdana" w:hAnsi="Verdana"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0FF424DE"/>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14971772"/>
    <w:multiLevelType w:val="hybridMultilevel"/>
    <w:tmpl w:val="3B082AB4"/>
    <w:lvl w:ilvl="0" w:tplc="F392DDB8">
      <w:start w:val="1"/>
      <w:numFmt w:val="bullet"/>
      <w:lvlText w:val="•"/>
      <w:lvlJc w:val="left"/>
      <w:pPr>
        <w:tabs>
          <w:tab w:val="num" w:pos="360"/>
        </w:tabs>
        <w:ind w:left="360" w:hanging="360"/>
      </w:pPr>
      <w:rPr>
        <w:rFonts w:ascii="Verdana" w:hAnsi="Verdana"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16D40541"/>
    <w:multiLevelType w:val="hybridMultilevel"/>
    <w:tmpl w:val="C114B170"/>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73A5038"/>
    <w:multiLevelType w:val="hybridMultilevel"/>
    <w:tmpl w:val="66D67F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3FF1610"/>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25F845A7"/>
    <w:multiLevelType w:val="hybridMultilevel"/>
    <w:tmpl w:val="DCFA12A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AF244DE"/>
    <w:multiLevelType w:val="hybridMultilevel"/>
    <w:tmpl w:val="6BA894EE"/>
    <w:lvl w:ilvl="0" w:tplc="F3F49F78">
      <w:start w:val="1"/>
      <w:numFmt w:val="bullet"/>
      <w:lvlText w:val=""/>
      <w:lvlJc w:val="left"/>
      <w:pPr>
        <w:tabs>
          <w:tab w:val="num" w:pos="720"/>
        </w:tabs>
        <w:ind w:left="864" w:hanging="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D682C65"/>
    <w:multiLevelType w:val="multilevel"/>
    <w:tmpl w:val="B06244D8"/>
    <w:lvl w:ilvl="0">
      <w:start w:val="1"/>
      <w:numFmt w:val="decimal"/>
      <w:pStyle w:val="InfoOrderedList"/>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2F5C1ED4"/>
    <w:multiLevelType w:val="hybridMultilevel"/>
    <w:tmpl w:val="E496D89C"/>
    <w:lvl w:ilvl="0" w:tplc="9A6247F8">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122243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nsid w:val="35A41D40"/>
    <w:multiLevelType w:val="hybridMultilevel"/>
    <w:tmpl w:val="A7F88544"/>
    <w:lvl w:ilvl="0" w:tplc="57BC2D54">
      <w:start w:val="1"/>
      <w:numFmt w:val="bullet"/>
      <w:pStyle w:val="ListBullet10P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6F46B55"/>
    <w:multiLevelType w:val="hybridMultilevel"/>
    <w:tmpl w:val="68B68E2E"/>
    <w:lvl w:ilvl="0" w:tplc="F392DDB8">
      <w:start w:val="1"/>
      <w:numFmt w:val="bullet"/>
      <w:lvlText w:val="•"/>
      <w:lvlJc w:val="left"/>
      <w:pPr>
        <w:tabs>
          <w:tab w:val="num" w:pos="360"/>
        </w:tabs>
        <w:ind w:left="360" w:hanging="360"/>
      </w:pPr>
      <w:rPr>
        <w:rFonts w:ascii="Verdana" w:hAnsi="Verdana"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3B974648"/>
    <w:multiLevelType w:val="hybridMultilevel"/>
    <w:tmpl w:val="07C67858"/>
    <w:lvl w:ilvl="0" w:tplc="4B321CFC">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3E3A71A4"/>
    <w:multiLevelType w:val="hybridMultilevel"/>
    <w:tmpl w:val="4A2CDBDE"/>
    <w:lvl w:ilvl="0" w:tplc="F392DDB8">
      <w:start w:val="1"/>
      <w:numFmt w:val="bullet"/>
      <w:lvlText w:val="•"/>
      <w:lvlJc w:val="left"/>
      <w:pPr>
        <w:tabs>
          <w:tab w:val="num" w:pos="360"/>
        </w:tabs>
        <w:ind w:left="360" w:hanging="360"/>
      </w:pPr>
      <w:rPr>
        <w:rFonts w:ascii="Verdana" w:hAnsi="Verdana"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42F874F7"/>
    <w:multiLevelType w:val="multilevel"/>
    <w:tmpl w:val="E1CE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7745EDC"/>
    <w:multiLevelType w:val="hybridMultilevel"/>
    <w:tmpl w:val="C58AD78A"/>
    <w:lvl w:ilvl="0" w:tplc="3B6E747E">
      <w:start w:val="1"/>
      <w:numFmt w:val="bullet"/>
      <w:lvlText w:val=""/>
      <w:lvlJc w:val="left"/>
      <w:pPr>
        <w:tabs>
          <w:tab w:val="num" w:pos="720"/>
        </w:tabs>
        <w:ind w:left="720"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7CF140E"/>
    <w:multiLevelType w:val="hybridMultilevel"/>
    <w:tmpl w:val="236416C2"/>
    <w:lvl w:ilvl="0" w:tplc="2B805828">
      <w:start w:val="1"/>
      <w:numFmt w:val="bullet"/>
      <w:pStyle w:val="InfoBullet2"/>
      <w:lvlText w:val="o"/>
      <w:lvlJc w:val="left"/>
      <w:pPr>
        <w:tabs>
          <w:tab w:val="num" w:pos="720"/>
        </w:tabs>
        <w:ind w:left="936" w:hanging="216"/>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19D3A0E"/>
    <w:multiLevelType w:val="hybridMultilevel"/>
    <w:tmpl w:val="DD26A1AC"/>
    <w:lvl w:ilvl="0" w:tplc="AA482256">
      <w:start w:val="1"/>
      <w:numFmt w:val="bullet"/>
      <w:pStyle w:val="InfoBullet-Bol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34842F2"/>
    <w:multiLevelType w:val="hybridMultilevel"/>
    <w:tmpl w:val="341A2596"/>
    <w:lvl w:ilvl="0" w:tplc="37C29654">
      <w:start w:val="1"/>
      <w:numFmt w:val="bullet"/>
      <w:pStyle w:val="Info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7855024"/>
    <w:multiLevelType w:val="multilevel"/>
    <w:tmpl w:val="EEC80B82"/>
    <w:lvl w:ilvl="0">
      <w:start w:val="1"/>
      <w:numFmt w:val="decimal"/>
      <w:lvlText w:val="%1"/>
      <w:lvlJc w:val="left"/>
      <w:pPr>
        <w:tabs>
          <w:tab w:val="num" w:pos="720"/>
        </w:tabs>
        <w:ind w:left="0" w:firstLine="0"/>
      </w:pPr>
      <w:rPr>
        <w:rFonts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lvlText w:val="%1.%2"/>
      <w:lvlJc w:val="left"/>
      <w:pPr>
        <w:tabs>
          <w:tab w:val="num" w:pos="576"/>
        </w:tabs>
        <w:ind w:left="576" w:hanging="576"/>
      </w:pPr>
      <w:rPr>
        <w:rFonts w:hint="default"/>
        <w:b/>
        <w:i w:val="0"/>
        <w:sz w:val="24"/>
      </w:rPr>
    </w:lvl>
    <w:lvl w:ilvl="2">
      <w:start w:val="1"/>
      <w:numFmt w:val="decimal"/>
      <w:lvlText w:val="%1.%2.%3"/>
      <w:lvlJc w:val="left"/>
      <w:pPr>
        <w:tabs>
          <w:tab w:val="num" w:pos="720"/>
        </w:tabs>
        <w:ind w:left="720" w:hanging="720"/>
      </w:pPr>
      <w:rPr>
        <w:rFonts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default"/>
        <w:b w:val="0"/>
        <w:i w:val="0"/>
        <w:sz w:val="22"/>
      </w:rPr>
    </w:lvl>
    <w:lvl w:ilvl="4">
      <w:start w:val="1"/>
      <w:numFmt w:val="decimal"/>
      <w:lvlText w:val="%1.%2.%3.%4.%5"/>
      <w:lvlJc w:val="left"/>
      <w:pPr>
        <w:tabs>
          <w:tab w:val="num" w:pos="1008"/>
        </w:tabs>
        <w:ind w:left="1008" w:hanging="1008"/>
      </w:pPr>
      <w:rPr>
        <w:rFonts w:hint="default"/>
        <w:b w:val="0"/>
        <w:i w:val="0"/>
        <w:sz w:val="22"/>
      </w:rPr>
    </w:lvl>
    <w:lvl w:ilvl="5">
      <w:start w:val="1"/>
      <w:numFmt w:val="decimal"/>
      <w:lvlText w:val="%1.%2.%3.%4.%5.%6"/>
      <w:lvlJc w:val="left"/>
      <w:pPr>
        <w:tabs>
          <w:tab w:val="num" w:pos="1152"/>
        </w:tabs>
        <w:ind w:left="1152" w:hanging="1152"/>
      </w:pPr>
      <w:rPr>
        <w:rFonts w:hint="default"/>
        <w:b/>
        <w:i w:val="0"/>
        <w:sz w:val="28"/>
      </w:rPr>
    </w:lvl>
    <w:lvl w:ilvl="6">
      <w:start w:val="1"/>
      <w:numFmt w:val="decimal"/>
      <w:lvlText w:val="%1.%2.%3.%4.%5.%6.%7"/>
      <w:lvlJc w:val="left"/>
      <w:pPr>
        <w:tabs>
          <w:tab w:val="num" w:pos="1296"/>
        </w:tabs>
        <w:ind w:left="1296" w:hanging="1296"/>
      </w:pPr>
      <w:rPr>
        <w:rFonts w:hint="default"/>
        <w:b/>
        <w:i w:val="0"/>
        <w:sz w:val="24"/>
      </w:rPr>
    </w:lvl>
    <w:lvl w:ilvl="7">
      <w:start w:val="1"/>
      <w:numFmt w:val="decimal"/>
      <w:lvlText w:val="%1.%2.%3.%4.%5.%6.%7.%8"/>
      <w:lvlJc w:val="left"/>
      <w:pPr>
        <w:tabs>
          <w:tab w:val="num" w:pos="1440"/>
        </w:tabs>
        <w:ind w:left="1440" w:hanging="1440"/>
      </w:pPr>
      <w:rPr>
        <w:rFonts w:hint="default"/>
        <w:b w:val="0"/>
        <w:i w:val="0"/>
        <w:sz w:val="22"/>
      </w:rPr>
    </w:lvl>
    <w:lvl w:ilvl="8">
      <w:start w:val="1"/>
      <w:numFmt w:val="decimal"/>
      <w:lvlText w:val="%1.%2.%3.%4.%5.%6.%7.%8.%9"/>
      <w:lvlJc w:val="left"/>
      <w:pPr>
        <w:tabs>
          <w:tab w:val="num" w:pos="1584"/>
        </w:tabs>
        <w:ind w:left="1584" w:hanging="1584"/>
      </w:pPr>
      <w:rPr>
        <w:rFonts w:hint="default"/>
        <w:b w:val="0"/>
        <w:i w:val="0"/>
        <w:sz w:val="22"/>
      </w:rPr>
    </w:lvl>
  </w:abstractNum>
  <w:abstractNum w:abstractNumId="35">
    <w:nsid w:val="5E343900"/>
    <w:multiLevelType w:val="hybridMultilevel"/>
    <w:tmpl w:val="E768271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1A53822"/>
    <w:multiLevelType w:val="hybridMultilevel"/>
    <w:tmpl w:val="63B6ADDE"/>
    <w:lvl w:ilvl="0" w:tplc="F392DDB8">
      <w:start w:val="1"/>
      <w:numFmt w:val="bullet"/>
      <w:lvlText w:val="•"/>
      <w:lvlJc w:val="left"/>
      <w:pPr>
        <w:tabs>
          <w:tab w:val="num" w:pos="360"/>
        </w:tabs>
        <w:ind w:left="360" w:hanging="360"/>
      </w:pPr>
      <w:rPr>
        <w:rFonts w:ascii="Verdana" w:hAnsi="Verdana"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nsid w:val="693264F0"/>
    <w:multiLevelType w:val="hybridMultilevel"/>
    <w:tmpl w:val="1BDE72D0"/>
    <w:lvl w:ilvl="0" w:tplc="1DE0661C">
      <w:start w:val="1"/>
      <w:numFmt w:val="bullet"/>
      <w:lvlText w:val=""/>
      <w:lvlJc w:val="left"/>
      <w:pPr>
        <w:tabs>
          <w:tab w:val="num" w:pos="720"/>
        </w:tabs>
        <w:ind w:left="720"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A6979B1"/>
    <w:multiLevelType w:val="multilevel"/>
    <w:tmpl w:val="E4A66646"/>
    <w:lvl w:ilvl="0">
      <w:start w:val="1"/>
      <w:numFmt w:val="decimal"/>
      <w:pStyle w:val="OrderedList"/>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9">
    <w:nsid w:val="6BC24BDA"/>
    <w:multiLevelType w:val="multilevel"/>
    <w:tmpl w:val="ACDE7128"/>
    <w:lvl w:ilvl="0">
      <w:start w:val="1"/>
      <w:numFmt w:val="decimal"/>
      <w:pStyle w:val="Heading1"/>
      <w:lvlText w:val="%1"/>
      <w:lvlJc w:val="left"/>
      <w:pPr>
        <w:tabs>
          <w:tab w:val="num" w:pos="0"/>
        </w:tabs>
        <w:ind w:left="0" w:firstLine="0"/>
      </w:pPr>
      <w:rPr>
        <w:rFonts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31680"/>
        </w:tabs>
        <w:ind w:left="0" w:firstLine="0"/>
      </w:pPr>
      <w:rPr>
        <w:rFonts w:hint="default"/>
        <w:b/>
        <w:i w:val="0"/>
        <w:sz w:val="24"/>
      </w:rPr>
    </w:lvl>
    <w:lvl w:ilvl="2">
      <w:start w:val="1"/>
      <w:numFmt w:val="decimal"/>
      <w:pStyle w:val="Heading3"/>
      <w:lvlText w:val="%1.%2.%3"/>
      <w:lvlJc w:val="left"/>
      <w:pPr>
        <w:tabs>
          <w:tab w:val="num" w:pos="0"/>
        </w:tabs>
        <w:ind w:left="0" w:firstLine="0"/>
      </w:pPr>
      <w:rPr>
        <w:rFonts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0"/>
        </w:tabs>
        <w:ind w:left="0" w:firstLine="0"/>
      </w:pPr>
      <w:rPr>
        <w:rFonts w:hint="default"/>
        <w:b w:val="0"/>
        <w:i w:val="0"/>
        <w:sz w:val="22"/>
      </w:rPr>
    </w:lvl>
    <w:lvl w:ilvl="4">
      <w:start w:val="1"/>
      <w:numFmt w:val="decimal"/>
      <w:pStyle w:val="Heading5"/>
      <w:lvlText w:val="%1.%2.%3.%4.%5"/>
      <w:lvlJc w:val="left"/>
      <w:pPr>
        <w:tabs>
          <w:tab w:val="num" w:pos="0"/>
        </w:tabs>
        <w:ind w:left="0" w:firstLine="0"/>
      </w:pPr>
      <w:rPr>
        <w:rFonts w:hint="default"/>
        <w:b w:val="0"/>
        <w:i w:val="0"/>
        <w:sz w:val="22"/>
      </w:rPr>
    </w:lvl>
    <w:lvl w:ilvl="5">
      <w:start w:val="1"/>
      <w:numFmt w:val="upperLetter"/>
      <w:lvlRestart w:val="0"/>
      <w:pStyle w:val="Heading6"/>
      <w:lvlText w:val="Appendix %6: "/>
      <w:lvlJc w:val="left"/>
      <w:pPr>
        <w:tabs>
          <w:tab w:val="num" w:pos="0"/>
        </w:tabs>
        <w:ind w:left="2610" w:hanging="2610"/>
      </w:pPr>
      <w:rPr>
        <w:rFonts w:hint="default"/>
        <w:b/>
        <w:i w:val="0"/>
        <w:sz w:val="28"/>
      </w:rPr>
    </w:lvl>
    <w:lvl w:ilvl="6">
      <w:start w:val="1"/>
      <w:numFmt w:val="decimal"/>
      <w:pStyle w:val="Heading7"/>
      <w:lvlText w:val="%6.%7"/>
      <w:lvlJc w:val="left"/>
      <w:pPr>
        <w:tabs>
          <w:tab w:val="num" w:pos="0"/>
        </w:tabs>
        <w:ind w:left="0" w:firstLine="0"/>
      </w:pPr>
      <w:rPr>
        <w:rFonts w:hint="default"/>
        <w:b/>
        <w:i w:val="0"/>
        <w:sz w:val="24"/>
      </w:rPr>
    </w:lvl>
    <w:lvl w:ilvl="7">
      <w:start w:val="1"/>
      <w:numFmt w:val="decimal"/>
      <w:pStyle w:val="Heading8"/>
      <w:lvlText w:val="%6.%7.%8 "/>
      <w:lvlJc w:val="left"/>
      <w:pPr>
        <w:tabs>
          <w:tab w:val="num" w:pos="0"/>
        </w:tabs>
        <w:ind w:left="0" w:firstLine="0"/>
      </w:pPr>
      <w:rPr>
        <w:rFonts w:hint="default"/>
        <w:b w:val="0"/>
        <w:i w:val="0"/>
        <w:sz w:val="22"/>
      </w:rPr>
    </w:lvl>
    <w:lvl w:ilvl="8">
      <w:start w:val="1"/>
      <w:numFmt w:val="decimal"/>
      <w:pStyle w:val="Heading9"/>
      <w:lvlText w:val="%6.%7.%8.%9"/>
      <w:lvlJc w:val="left"/>
      <w:pPr>
        <w:tabs>
          <w:tab w:val="num" w:pos="0"/>
        </w:tabs>
        <w:ind w:left="0" w:firstLine="0"/>
      </w:pPr>
      <w:rPr>
        <w:rFonts w:hint="default"/>
        <w:b w:val="0"/>
        <w:i w:val="0"/>
        <w:sz w:val="22"/>
      </w:rPr>
    </w:lvl>
  </w:abstractNum>
  <w:abstractNum w:abstractNumId="40">
    <w:nsid w:val="7944076F"/>
    <w:multiLevelType w:val="hybridMultilevel"/>
    <w:tmpl w:val="B1F479F0"/>
    <w:lvl w:ilvl="0" w:tplc="F392DDB8">
      <w:start w:val="1"/>
      <w:numFmt w:val="bullet"/>
      <w:lvlText w:val="•"/>
      <w:lvlJc w:val="left"/>
      <w:pPr>
        <w:tabs>
          <w:tab w:val="num" w:pos="360"/>
        </w:tabs>
        <w:ind w:left="360" w:hanging="360"/>
      </w:pPr>
      <w:rPr>
        <w:rFonts w:ascii="Verdana" w:hAnsi="Verdana"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4"/>
  </w:num>
  <w:num w:numId="2">
    <w:abstractNumId w:val="19"/>
  </w:num>
  <w:num w:numId="3">
    <w:abstractNumId w:val="15"/>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39"/>
  </w:num>
  <w:num w:numId="13">
    <w:abstractNumId w:val="21"/>
  </w:num>
  <w:num w:numId="14">
    <w:abstractNumId w:val="22"/>
  </w:num>
  <w:num w:numId="15">
    <w:abstractNumId w:val="10"/>
  </w:num>
  <w:num w:numId="16">
    <w:abstractNumId w:val="23"/>
  </w:num>
  <w:num w:numId="17">
    <w:abstractNumId w:val="37"/>
  </w:num>
  <w:num w:numId="18">
    <w:abstractNumId w:val="27"/>
  </w:num>
  <w:num w:numId="19">
    <w:abstractNumId w:val="30"/>
  </w:num>
  <w:num w:numId="20">
    <w:abstractNumId w:val="8"/>
  </w:num>
  <w:num w:numId="21">
    <w:abstractNumId w:val="38"/>
  </w:num>
  <w:num w:numId="22">
    <w:abstractNumId w:val="37"/>
  </w:num>
  <w:num w:numId="23">
    <w:abstractNumId w:val="30"/>
  </w:num>
  <w:num w:numId="24">
    <w:abstractNumId w:val="8"/>
  </w:num>
  <w:num w:numId="25">
    <w:abstractNumId w:val="23"/>
  </w:num>
  <w:num w:numId="26">
    <w:abstractNumId w:val="27"/>
  </w:num>
  <w:num w:numId="27">
    <w:abstractNumId w:val="33"/>
  </w:num>
  <w:num w:numId="28">
    <w:abstractNumId w:val="25"/>
  </w:num>
  <w:num w:numId="29">
    <w:abstractNumId w:val="12"/>
  </w:num>
  <w:num w:numId="30">
    <w:abstractNumId w:val="33"/>
  </w:num>
  <w:num w:numId="31">
    <w:abstractNumId w:val="31"/>
  </w:num>
  <w:num w:numId="32">
    <w:abstractNumId w:val="32"/>
  </w:num>
  <w:num w:numId="33">
    <w:abstractNumId w:val="34"/>
  </w:num>
  <w:num w:numId="3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num>
  <w:num w:numId="36">
    <w:abstractNumId w:val="18"/>
  </w:num>
  <w:num w:numId="37">
    <w:abstractNumId w:val="29"/>
  </w:num>
  <w:num w:numId="38">
    <w:abstractNumId w:val="35"/>
  </w:num>
  <w:num w:numId="39">
    <w:abstractNumId w:val="0"/>
  </w:num>
  <w:num w:numId="40">
    <w:abstractNumId w:val="20"/>
  </w:num>
  <w:num w:numId="41">
    <w:abstractNumId w:val="28"/>
  </w:num>
  <w:num w:numId="42">
    <w:abstractNumId w:val="14"/>
  </w:num>
  <w:num w:numId="43">
    <w:abstractNumId w:val="36"/>
  </w:num>
  <w:num w:numId="44">
    <w:abstractNumId w:val="13"/>
  </w:num>
  <w:num w:numId="45">
    <w:abstractNumId w:val="16"/>
  </w:num>
  <w:num w:numId="46">
    <w:abstractNumId w:val="11"/>
  </w:num>
  <w:num w:numId="47">
    <w:abstractNumId w:val="40"/>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C81"/>
    <w:rsid w:val="000031E7"/>
    <w:rsid w:val="000143AA"/>
    <w:rsid w:val="0002081F"/>
    <w:rsid w:val="0002259E"/>
    <w:rsid w:val="00022761"/>
    <w:rsid w:val="00024054"/>
    <w:rsid w:val="000301E3"/>
    <w:rsid w:val="000304E9"/>
    <w:rsid w:val="000307B1"/>
    <w:rsid w:val="00031E71"/>
    <w:rsid w:val="00032B42"/>
    <w:rsid w:val="000357F0"/>
    <w:rsid w:val="00036341"/>
    <w:rsid w:val="000413F6"/>
    <w:rsid w:val="00043185"/>
    <w:rsid w:val="000565B8"/>
    <w:rsid w:val="0006667F"/>
    <w:rsid w:val="0006669B"/>
    <w:rsid w:val="00085E33"/>
    <w:rsid w:val="00086730"/>
    <w:rsid w:val="000A6B7A"/>
    <w:rsid w:val="000B5333"/>
    <w:rsid w:val="000C0E3C"/>
    <w:rsid w:val="000D6315"/>
    <w:rsid w:val="000F1ABD"/>
    <w:rsid w:val="001039DA"/>
    <w:rsid w:val="00111E37"/>
    <w:rsid w:val="0013635F"/>
    <w:rsid w:val="0013694F"/>
    <w:rsid w:val="0014416B"/>
    <w:rsid w:val="001549B5"/>
    <w:rsid w:val="00163A79"/>
    <w:rsid w:val="0016589A"/>
    <w:rsid w:val="001751CC"/>
    <w:rsid w:val="001765B4"/>
    <w:rsid w:val="00186DE0"/>
    <w:rsid w:val="0019117E"/>
    <w:rsid w:val="00194FE5"/>
    <w:rsid w:val="001960ED"/>
    <w:rsid w:val="001A0648"/>
    <w:rsid w:val="001A10EE"/>
    <w:rsid w:val="001A1F5E"/>
    <w:rsid w:val="001A3794"/>
    <w:rsid w:val="001A4A55"/>
    <w:rsid w:val="001B0312"/>
    <w:rsid w:val="001B4B08"/>
    <w:rsid w:val="001B5675"/>
    <w:rsid w:val="001C5644"/>
    <w:rsid w:val="001C7F88"/>
    <w:rsid w:val="001D0B9D"/>
    <w:rsid w:val="001D2469"/>
    <w:rsid w:val="001D30C7"/>
    <w:rsid w:val="001D4A8A"/>
    <w:rsid w:val="001D5088"/>
    <w:rsid w:val="001D695A"/>
    <w:rsid w:val="001E3751"/>
    <w:rsid w:val="001F2892"/>
    <w:rsid w:val="00203896"/>
    <w:rsid w:val="002039B6"/>
    <w:rsid w:val="00203A06"/>
    <w:rsid w:val="002121A2"/>
    <w:rsid w:val="002127B9"/>
    <w:rsid w:val="00216F48"/>
    <w:rsid w:val="00231A4D"/>
    <w:rsid w:val="002442D4"/>
    <w:rsid w:val="0025179A"/>
    <w:rsid w:val="00252C77"/>
    <w:rsid w:val="002542AF"/>
    <w:rsid w:val="002644F5"/>
    <w:rsid w:val="0027063C"/>
    <w:rsid w:val="002710D3"/>
    <w:rsid w:val="0027465B"/>
    <w:rsid w:val="002756B8"/>
    <w:rsid w:val="002A09C1"/>
    <w:rsid w:val="002A7888"/>
    <w:rsid w:val="002B4C32"/>
    <w:rsid w:val="002C1A26"/>
    <w:rsid w:val="002C220E"/>
    <w:rsid w:val="002C230C"/>
    <w:rsid w:val="002D354E"/>
    <w:rsid w:val="00300503"/>
    <w:rsid w:val="00304DB8"/>
    <w:rsid w:val="00310248"/>
    <w:rsid w:val="00311B82"/>
    <w:rsid w:val="00325BB3"/>
    <w:rsid w:val="003340E9"/>
    <w:rsid w:val="00340800"/>
    <w:rsid w:val="00350F04"/>
    <w:rsid w:val="00352510"/>
    <w:rsid w:val="00353AB8"/>
    <w:rsid w:val="003540C0"/>
    <w:rsid w:val="00354F9C"/>
    <w:rsid w:val="00356E06"/>
    <w:rsid w:val="003933DC"/>
    <w:rsid w:val="00395828"/>
    <w:rsid w:val="003B7AE1"/>
    <w:rsid w:val="003C0536"/>
    <w:rsid w:val="003C6F88"/>
    <w:rsid w:val="003C718B"/>
    <w:rsid w:val="003D0440"/>
    <w:rsid w:val="003D0546"/>
    <w:rsid w:val="003D245F"/>
    <w:rsid w:val="003D6EA4"/>
    <w:rsid w:val="003E5E51"/>
    <w:rsid w:val="003F1D54"/>
    <w:rsid w:val="003F521C"/>
    <w:rsid w:val="004037A2"/>
    <w:rsid w:val="004110BF"/>
    <w:rsid w:val="004119E8"/>
    <w:rsid w:val="00431542"/>
    <w:rsid w:val="0043622D"/>
    <w:rsid w:val="0043684E"/>
    <w:rsid w:val="00437E20"/>
    <w:rsid w:val="0045406B"/>
    <w:rsid w:val="00455516"/>
    <w:rsid w:val="004613F1"/>
    <w:rsid w:val="00463CCA"/>
    <w:rsid w:val="0046565A"/>
    <w:rsid w:val="00465C90"/>
    <w:rsid w:val="00466FE1"/>
    <w:rsid w:val="004672EC"/>
    <w:rsid w:val="00467B38"/>
    <w:rsid w:val="004726B2"/>
    <w:rsid w:val="00481571"/>
    <w:rsid w:val="004918B1"/>
    <w:rsid w:val="004A00DE"/>
    <w:rsid w:val="004A1CD1"/>
    <w:rsid w:val="004B54CD"/>
    <w:rsid w:val="004C3785"/>
    <w:rsid w:val="004C5746"/>
    <w:rsid w:val="004C5907"/>
    <w:rsid w:val="004D4BE6"/>
    <w:rsid w:val="004D67B0"/>
    <w:rsid w:val="004F1734"/>
    <w:rsid w:val="004F45DC"/>
    <w:rsid w:val="004F512F"/>
    <w:rsid w:val="004F78ED"/>
    <w:rsid w:val="00503598"/>
    <w:rsid w:val="00506B6B"/>
    <w:rsid w:val="00510988"/>
    <w:rsid w:val="00514A01"/>
    <w:rsid w:val="00531447"/>
    <w:rsid w:val="00535DF2"/>
    <w:rsid w:val="00535EC1"/>
    <w:rsid w:val="00554432"/>
    <w:rsid w:val="0055647F"/>
    <w:rsid w:val="0056615C"/>
    <w:rsid w:val="00566935"/>
    <w:rsid w:val="00587833"/>
    <w:rsid w:val="005A09D5"/>
    <w:rsid w:val="005A3A4B"/>
    <w:rsid w:val="005A74B8"/>
    <w:rsid w:val="005B092F"/>
    <w:rsid w:val="005B2A6B"/>
    <w:rsid w:val="005B3D48"/>
    <w:rsid w:val="005B5421"/>
    <w:rsid w:val="005B6D68"/>
    <w:rsid w:val="005B715F"/>
    <w:rsid w:val="005C20D2"/>
    <w:rsid w:val="005C39D5"/>
    <w:rsid w:val="005C612E"/>
    <w:rsid w:val="005C7A1E"/>
    <w:rsid w:val="005D79A5"/>
    <w:rsid w:val="005E51F1"/>
    <w:rsid w:val="005E7E18"/>
    <w:rsid w:val="00601244"/>
    <w:rsid w:val="006014CB"/>
    <w:rsid w:val="006101B0"/>
    <w:rsid w:val="00613E93"/>
    <w:rsid w:val="0061523F"/>
    <w:rsid w:val="00617832"/>
    <w:rsid w:val="00623CAF"/>
    <w:rsid w:val="00626118"/>
    <w:rsid w:val="0063525D"/>
    <w:rsid w:val="006533B2"/>
    <w:rsid w:val="00677136"/>
    <w:rsid w:val="006858C5"/>
    <w:rsid w:val="006A34B1"/>
    <w:rsid w:val="006A3F53"/>
    <w:rsid w:val="006A44F1"/>
    <w:rsid w:val="006A4C93"/>
    <w:rsid w:val="006B5CD5"/>
    <w:rsid w:val="006B7363"/>
    <w:rsid w:val="006C6BEF"/>
    <w:rsid w:val="006C732F"/>
    <w:rsid w:val="006D0D61"/>
    <w:rsid w:val="006D2B81"/>
    <w:rsid w:val="006D45A6"/>
    <w:rsid w:val="006D71BF"/>
    <w:rsid w:val="006E0F62"/>
    <w:rsid w:val="006E2FF6"/>
    <w:rsid w:val="006E77D3"/>
    <w:rsid w:val="00701305"/>
    <w:rsid w:val="00705024"/>
    <w:rsid w:val="007103E4"/>
    <w:rsid w:val="00714CD6"/>
    <w:rsid w:val="0073049D"/>
    <w:rsid w:val="007371A2"/>
    <w:rsid w:val="0075015B"/>
    <w:rsid w:val="007551DE"/>
    <w:rsid w:val="00755464"/>
    <w:rsid w:val="00760E55"/>
    <w:rsid w:val="00761D94"/>
    <w:rsid w:val="0076432B"/>
    <w:rsid w:val="00765B8A"/>
    <w:rsid w:val="00766DA5"/>
    <w:rsid w:val="00771832"/>
    <w:rsid w:val="0077546E"/>
    <w:rsid w:val="007766AD"/>
    <w:rsid w:val="007836BA"/>
    <w:rsid w:val="0078766C"/>
    <w:rsid w:val="0079542B"/>
    <w:rsid w:val="007A35CE"/>
    <w:rsid w:val="007A3FBE"/>
    <w:rsid w:val="007A7E4B"/>
    <w:rsid w:val="007B4AD8"/>
    <w:rsid w:val="007B693E"/>
    <w:rsid w:val="007B6A42"/>
    <w:rsid w:val="007B7732"/>
    <w:rsid w:val="007C15EA"/>
    <w:rsid w:val="007E0004"/>
    <w:rsid w:val="007E2F8A"/>
    <w:rsid w:val="00806A8B"/>
    <w:rsid w:val="008100A8"/>
    <w:rsid w:val="00814B11"/>
    <w:rsid w:val="00816339"/>
    <w:rsid w:val="00832375"/>
    <w:rsid w:val="008360E3"/>
    <w:rsid w:val="00841250"/>
    <w:rsid w:val="008467D2"/>
    <w:rsid w:val="008524A2"/>
    <w:rsid w:val="008538B8"/>
    <w:rsid w:val="00857905"/>
    <w:rsid w:val="00872045"/>
    <w:rsid w:val="008741D9"/>
    <w:rsid w:val="00874EE2"/>
    <w:rsid w:val="00874FEF"/>
    <w:rsid w:val="0088176A"/>
    <w:rsid w:val="0089048C"/>
    <w:rsid w:val="00892DD8"/>
    <w:rsid w:val="008942E3"/>
    <w:rsid w:val="008A4082"/>
    <w:rsid w:val="008A42D8"/>
    <w:rsid w:val="008A6BF7"/>
    <w:rsid w:val="008B0885"/>
    <w:rsid w:val="008C303D"/>
    <w:rsid w:val="008C3714"/>
    <w:rsid w:val="008C3BD9"/>
    <w:rsid w:val="008C51CE"/>
    <w:rsid w:val="008E5F75"/>
    <w:rsid w:val="008F76B3"/>
    <w:rsid w:val="0090043D"/>
    <w:rsid w:val="00902B2D"/>
    <w:rsid w:val="00903892"/>
    <w:rsid w:val="00905550"/>
    <w:rsid w:val="00906B74"/>
    <w:rsid w:val="009120B0"/>
    <w:rsid w:val="00913FC2"/>
    <w:rsid w:val="00914C71"/>
    <w:rsid w:val="009204C9"/>
    <w:rsid w:val="00923639"/>
    <w:rsid w:val="00924E5A"/>
    <w:rsid w:val="00944410"/>
    <w:rsid w:val="00947802"/>
    <w:rsid w:val="00947F7A"/>
    <w:rsid w:val="00953EE7"/>
    <w:rsid w:val="00954B51"/>
    <w:rsid w:val="00970D3A"/>
    <w:rsid w:val="00972502"/>
    <w:rsid w:val="009758B2"/>
    <w:rsid w:val="009771F2"/>
    <w:rsid w:val="00981A47"/>
    <w:rsid w:val="0098275B"/>
    <w:rsid w:val="0099209E"/>
    <w:rsid w:val="00992607"/>
    <w:rsid w:val="00993EE9"/>
    <w:rsid w:val="009948E0"/>
    <w:rsid w:val="00995A18"/>
    <w:rsid w:val="009A18C9"/>
    <w:rsid w:val="009B211D"/>
    <w:rsid w:val="009B2CE2"/>
    <w:rsid w:val="009C0860"/>
    <w:rsid w:val="009C1DE6"/>
    <w:rsid w:val="009C23D4"/>
    <w:rsid w:val="009E1AAF"/>
    <w:rsid w:val="009F4CC9"/>
    <w:rsid w:val="009F5109"/>
    <w:rsid w:val="009F55C9"/>
    <w:rsid w:val="009F6543"/>
    <w:rsid w:val="009F6849"/>
    <w:rsid w:val="009F6A46"/>
    <w:rsid w:val="00A109B6"/>
    <w:rsid w:val="00A11348"/>
    <w:rsid w:val="00A24A92"/>
    <w:rsid w:val="00A30269"/>
    <w:rsid w:val="00A338BA"/>
    <w:rsid w:val="00A434DA"/>
    <w:rsid w:val="00A52593"/>
    <w:rsid w:val="00A56067"/>
    <w:rsid w:val="00A733F0"/>
    <w:rsid w:val="00A77033"/>
    <w:rsid w:val="00A82309"/>
    <w:rsid w:val="00A924A4"/>
    <w:rsid w:val="00A92C2D"/>
    <w:rsid w:val="00AA41C3"/>
    <w:rsid w:val="00AB05AC"/>
    <w:rsid w:val="00AB21EA"/>
    <w:rsid w:val="00AB4C95"/>
    <w:rsid w:val="00AC63B5"/>
    <w:rsid w:val="00AD60F7"/>
    <w:rsid w:val="00AE298D"/>
    <w:rsid w:val="00AF3D92"/>
    <w:rsid w:val="00B036F6"/>
    <w:rsid w:val="00B17B3E"/>
    <w:rsid w:val="00B20D6D"/>
    <w:rsid w:val="00B31E54"/>
    <w:rsid w:val="00B457D0"/>
    <w:rsid w:val="00B55074"/>
    <w:rsid w:val="00B5650F"/>
    <w:rsid w:val="00B60BDC"/>
    <w:rsid w:val="00B62944"/>
    <w:rsid w:val="00B66F64"/>
    <w:rsid w:val="00B71E98"/>
    <w:rsid w:val="00B80D9C"/>
    <w:rsid w:val="00B85285"/>
    <w:rsid w:val="00B85E2E"/>
    <w:rsid w:val="00B8790B"/>
    <w:rsid w:val="00BA1ECA"/>
    <w:rsid w:val="00BA450C"/>
    <w:rsid w:val="00BA5EA3"/>
    <w:rsid w:val="00BA72FC"/>
    <w:rsid w:val="00BB082F"/>
    <w:rsid w:val="00BC3429"/>
    <w:rsid w:val="00BC4003"/>
    <w:rsid w:val="00BC7F04"/>
    <w:rsid w:val="00BE3234"/>
    <w:rsid w:val="00BF028B"/>
    <w:rsid w:val="00C006BF"/>
    <w:rsid w:val="00C0571A"/>
    <w:rsid w:val="00C20F3B"/>
    <w:rsid w:val="00C229B0"/>
    <w:rsid w:val="00C46032"/>
    <w:rsid w:val="00C61415"/>
    <w:rsid w:val="00C660FA"/>
    <w:rsid w:val="00C7592E"/>
    <w:rsid w:val="00C75E46"/>
    <w:rsid w:val="00C84AD3"/>
    <w:rsid w:val="00C87D34"/>
    <w:rsid w:val="00C90AF4"/>
    <w:rsid w:val="00CA36A8"/>
    <w:rsid w:val="00CA6E73"/>
    <w:rsid w:val="00CC1F3B"/>
    <w:rsid w:val="00CC2B2A"/>
    <w:rsid w:val="00CC6137"/>
    <w:rsid w:val="00CD2E9A"/>
    <w:rsid w:val="00CD46AE"/>
    <w:rsid w:val="00CE37EC"/>
    <w:rsid w:val="00CE5757"/>
    <w:rsid w:val="00CE6809"/>
    <w:rsid w:val="00CF0686"/>
    <w:rsid w:val="00CF4A84"/>
    <w:rsid w:val="00CF68E3"/>
    <w:rsid w:val="00D004A6"/>
    <w:rsid w:val="00D00F77"/>
    <w:rsid w:val="00D05DB2"/>
    <w:rsid w:val="00D131AD"/>
    <w:rsid w:val="00D174A3"/>
    <w:rsid w:val="00D30971"/>
    <w:rsid w:val="00D37FD4"/>
    <w:rsid w:val="00D40232"/>
    <w:rsid w:val="00D4144B"/>
    <w:rsid w:val="00D41E7C"/>
    <w:rsid w:val="00D51F88"/>
    <w:rsid w:val="00D54134"/>
    <w:rsid w:val="00D55406"/>
    <w:rsid w:val="00D56B5F"/>
    <w:rsid w:val="00D77018"/>
    <w:rsid w:val="00D83022"/>
    <w:rsid w:val="00D927BF"/>
    <w:rsid w:val="00DA3B09"/>
    <w:rsid w:val="00DA589D"/>
    <w:rsid w:val="00DB1A42"/>
    <w:rsid w:val="00DB2042"/>
    <w:rsid w:val="00DB4150"/>
    <w:rsid w:val="00DD5D03"/>
    <w:rsid w:val="00DD6309"/>
    <w:rsid w:val="00DD6BC3"/>
    <w:rsid w:val="00DD781D"/>
    <w:rsid w:val="00DE09F5"/>
    <w:rsid w:val="00DE617A"/>
    <w:rsid w:val="00DF1869"/>
    <w:rsid w:val="00DF6DD7"/>
    <w:rsid w:val="00E01276"/>
    <w:rsid w:val="00E06E51"/>
    <w:rsid w:val="00E10133"/>
    <w:rsid w:val="00E12D1B"/>
    <w:rsid w:val="00E170A8"/>
    <w:rsid w:val="00E1784A"/>
    <w:rsid w:val="00E22D83"/>
    <w:rsid w:val="00E27417"/>
    <w:rsid w:val="00E30F23"/>
    <w:rsid w:val="00E33485"/>
    <w:rsid w:val="00E343B1"/>
    <w:rsid w:val="00E42970"/>
    <w:rsid w:val="00E52DEF"/>
    <w:rsid w:val="00E577D7"/>
    <w:rsid w:val="00E602DB"/>
    <w:rsid w:val="00E629BD"/>
    <w:rsid w:val="00E800F9"/>
    <w:rsid w:val="00E809F5"/>
    <w:rsid w:val="00E90CE0"/>
    <w:rsid w:val="00E9538D"/>
    <w:rsid w:val="00E96979"/>
    <w:rsid w:val="00E978BC"/>
    <w:rsid w:val="00E97FB8"/>
    <w:rsid w:val="00EA0E7E"/>
    <w:rsid w:val="00EA49F5"/>
    <w:rsid w:val="00EA641A"/>
    <w:rsid w:val="00EA7223"/>
    <w:rsid w:val="00EB2128"/>
    <w:rsid w:val="00EB2274"/>
    <w:rsid w:val="00EB3D60"/>
    <w:rsid w:val="00EB5A2D"/>
    <w:rsid w:val="00EB7987"/>
    <w:rsid w:val="00EC2BF5"/>
    <w:rsid w:val="00EC326B"/>
    <w:rsid w:val="00EC51D6"/>
    <w:rsid w:val="00EC7007"/>
    <w:rsid w:val="00ED0B48"/>
    <w:rsid w:val="00ED41D7"/>
    <w:rsid w:val="00EE2E8D"/>
    <w:rsid w:val="00EE37D2"/>
    <w:rsid w:val="00F07634"/>
    <w:rsid w:val="00F205D5"/>
    <w:rsid w:val="00F216B5"/>
    <w:rsid w:val="00F309CC"/>
    <w:rsid w:val="00F32049"/>
    <w:rsid w:val="00F330AF"/>
    <w:rsid w:val="00F42010"/>
    <w:rsid w:val="00F4281C"/>
    <w:rsid w:val="00F4729F"/>
    <w:rsid w:val="00F545D0"/>
    <w:rsid w:val="00F57C55"/>
    <w:rsid w:val="00F703FE"/>
    <w:rsid w:val="00F70B62"/>
    <w:rsid w:val="00F82C75"/>
    <w:rsid w:val="00FB3BCC"/>
    <w:rsid w:val="00FB7C81"/>
    <w:rsid w:val="00FC3993"/>
    <w:rsid w:val="00FD0A8D"/>
    <w:rsid w:val="00FD190A"/>
    <w:rsid w:val="00FE769C"/>
    <w:rsid w:val="00FF3B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3277F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51D6"/>
    <w:rPr>
      <w:rFonts w:ascii="Arial" w:hAnsi="Arial"/>
      <w:szCs w:val="24"/>
    </w:rPr>
  </w:style>
  <w:style w:type="paragraph" w:styleId="Heading1">
    <w:name w:val="heading 1"/>
    <w:basedOn w:val="Normal"/>
    <w:next w:val="Normal"/>
    <w:qFormat/>
    <w:rsid w:val="006A4C93"/>
    <w:pPr>
      <w:keepNext/>
      <w:numPr>
        <w:numId w:val="12"/>
      </w:numPr>
      <w:spacing w:before="240" w:after="60"/>
      <w:outlineLvl w:val="0"/>
    </w:pPr>
    <w:rPr>
      <w:rFonts w:cs="Arial"/>
      <w:b/>
      <w:bCs/>
      <w:kern w:val="32"/>
      <w:sz w:val="28"/>
      <w:szCs w:val="32"/>
    </w:rPr>
  </w:style>
  <w:style w:type="paragraph" w:styleId="Heading2">
    <w:name w:val="heading 2"/>
    <w:basedOn w:val="Heading1"/>
    <w:next w:val="Normal"/>
    <w:qFormat/>
    <w:rsid w:val="009204C9"/>
    <w:pPr>
      <w:numPr>
        <w:ilvl w:val="1"/>
      </w:numPr>
      <w:outlineLvl w:val="1"/>
    </w:pPr>
    <w:rPr>
      <w:bCs w:val="0"/>
      <w:iCs/>
      <w:sz w:val="24"/>
      <w:szCs w:val="28"/>
    </w:rPr>
  </w:style>
  <w:style w:type="paragraph" w:styleId="Heading3">
    <w:name w:val="heading 3"/>
    <w:basedOn w:val="Heading1"/>
    <w:next w:val="Normal"/>
    <w:qFormat/>
    <w:rsid w:val="009204C9"/>
    <w:pPr>
      <w:numPr>
        <w:ilvl w:val="2"/>
      </w:numPr>
      <w:outlineLvl w:val="2"/>
    </w:pPr>
    <w:rPr>
      <w:b w:val="0"/>
      <w:bCs w:val="0"/>
      <w:sz w:val="24"/>
      <w:szCs w:val="26"/>
    </w:rPr>
  </w:style>
  <w:style w:type="paragraph" w:styleId="Heading4">
    <w:name w:val="heading 4"/>
    <w:basedOn w:val="Heading1"/>
    <w:next w:val="Normal"/>
    <w:qFormat/>
    <w:rsid w:val="009204C9"/>
    <w:pPr>
      <w:numPr>
        <w:ilvl w:val="3"/>
      </w:numPr>
      <w:outlineLvl w:val="3"/>
    </w:pPr>
    <w:rPr>
      <w:b w:val="0"/>
      <w:bCs w:val="0"/>
      <w:sz w:val="22"/>
      <w:szCs w:val="28"/>
    </w:rPr>
  </w:style>
  <w:style w:type="paragraph" w:styleId="Heading5">
    <w:name w:val="heading 5"/>
    <w:basedOn w:val="Heading1"/>
    <w:next w:val="Normal"/>
    <w:qFormat/>
    <w:rsid w:val="009204C9"/>
    <w:pPr>
      <w:numPr>
        <w:ilvl w:val="4"/>
      </w:numPr>
      <w:outlineLvl w:val="4"/>
    </w:pPr>
    <w:rPr>
      <w:b w:val="0"/>
      <w:bCs w:val="0"/>
      <w:iCs/>
      <w:sz w:val="22"/>
      <w:szCs w:val="26"/>
    </w:rPr>
  </w:style>
  <w:style w:type="paragraph" w:styleId="Heading6">
    <w:name w:val="heading 6"/>
    <w:basedOn w:val="Normal"/>
    <w:next w:val="Normal"/>
    <w:qFormat/>
    <w:rsid w:val="009204C9"/>
    <w:pPr>
      <w:numPr>
        <w:ilvl w:val="5"/>
        <w:numId w:val="12"/>
      </w:numPr>
      <w:spacing w:before="240" w:after="60"/>
      <w:outlineLvl w:val="5"/>
    </w:pPr>
    <w:rPr>
      <w:b/>
      <w:bCs/>
      <w:sz w:val="22"/>
      <w:szCs w:val="22"/>
    </w:rPr>
  </w:style>
  <w:style w:type="paragraph" w:styleId="Heading7">
    <w:name w:val="heading 7"/>
    <w:basedOn w:val="Normal"/>
    <w:next w:val="Normal"/>
    <w:qFormat/>
    <w:rsid w:val="009204C9"/>
    <w:pPr>
      <w:numPr>
        <w:ilvl w:val="6"/>
        <w:numId w:val="12"/>
      </w:numPr>
      <w:spacing w:before="240" w:after="60"/>
      <w:outlineLvl w:val="6"/>
    </w:pPr>
  </w:style>
  <w:style w:type="paragraph" w:styleId="Heading8">
    <w:name w:val="heading 8"/>
    <w:basedOn w:val="Normal"/>
    <w:next w:val="Normal"/>
    <w:qFormat/>
    <w:rsid w:val="009204C9"/>
    <w:pPr>
      <w:numPr>
        <w:ilvl w:val="7"/>
        <w:numId w:val="12"/>
      </w:numPr>
      <w:spacing w:before="240" w:after="60"/>
      <w:outlineLvl w:val="7"/>
    </w:pPr>
    <w:rPr>
      <w:i/>
      <w:iCs/>
    </w:rPr>
  </w:style>
  <w:style w:type="paragraph" w:styleId="Heading9">
    <w:name w:val="heading 9"/>
    <w:basedOn w:val="Normal"/>
    <w:next w:val="Normal"/>
    <w:qFormat/>
    <w:rsid w:val="009204C9"/>
    <w:pPr>
      <w:numPr>
        <w:ilvl w:val="8"/>
        <w:numId w:val="12"/>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qFormat/>
    <w:rsid w:val="00455516"/>
    <w:pPr>
      <w:jc w:val="center"/>
    </w:pPr>
    <w:rPr>
      <w:b/>
      <w:bCs/>
      <w:szCs w:val="20"/>
    </w:rPr>
  </w:style>
  <w:style w:type="numbering" w:styleId="111111">
    <w:name w:val="Outline List 2"/>
    <w:basedOn w:val="NoList"/>
    <w:semiHidden/>
    <w:rsid w:val="00C660FA"/>
    <w:pPr>
      <w:numPr>
        <w:numId w:val="1"/>
      </w:numPr>
    </w:pPr>
  </w:style>
  <w:style w:type="numbering" w:styleId="1ai">
    <w:name w:val="Outline List 1"/>
    <w:basedOn w:val="NoList"/>
    <w:semiHidden/>
    <w:rsid w:val="00C660FA"/>
    <w:pPr>
      <w:numPr>
        <w:numId w:val="2"/>
      </w:numPr>
    </w:pPr>
  </w:style>
  <w:style w:type="numbering" w:styleId="ArticleSection">
    <w:name w:val="Outline List 3"/>
    <w:basedOn w:val="NoList"/>
    <w:semiHidden/>
    <w:rsid w:val="00C660FA"/>
    <w:pPr>
      <w:numPr>
        <w:numId w:val="3"/>
      </w:numPr>
    </w:pPr>
  </w:style>
  <w:style w:type="paragraph" w:styleId="BlockText">
    <w:name w:val="Block Text"/>
    <w:basedOn w:val="Normal"/>
    <w:semiHidden/>
    <w:rsid w:val="00C660FA"/>
    <w:pPr>
      <w:spacing w:after="120"/>
      <w:ind w:left="1440" w:right="1440"/>
    </w:pPr>
  </w:style>
  <w:style w:type="paragraph" w:styleId="BodyText2">
    <w:name w:val="Body Text 2"/>
    <w:basedOn w:val="Normal"/>
    <w:semiHidden/>
    <w:rsid w:val="00C660FA"/>
    <w:pPr>
      <w:spacing w:after="120" w:line="480" w:lineRule="auto"/>
    </w:pPr>
  </w:style>
  <w:style w:type="paragraph" w:styleId="BodyText3">
    <w:name w:val="Body Text 3"/>
    <w:basedOn w:val="Normal"/>
    <w:semiHidden/>
    <w:rsid w:val="00C660FA"/>
    <w:pPr>
      <w:spacing w:after="120"/>
    </w:pPr>
    <w:rPr>
      <w:sz w:val="16"/>
      <w:szCs w:val="16"/>
    </w:rPr>
  </w:style>
  <w:style w:type="paragraph" w:styleId="BodyText">
    <w:name w:val="Body Text"/>
    <w:basedOn w:val="Normal"/>
    <w:semiHidden/>
    <w:rsid w:val="00EC326B"/>
    <w:pPr>
      <w:spacing w:after="120"/>
    </w:pPr>
  </w:style>
  <w:style w:type="paragraph" w:styleId="BodyTextFirstIndent">
    <w:name w:val="Body Text First Indent"/>
    <w:basedOn w:val="Normal"/>
    <w:semiHidden/>
    <w:rsid w:val="00EC326B"/>
    <w:pPr>
      <w:ind w:firstLine="210"/>
    </w:pPr>
  </w:style>
  <w:style w:type="paragraph" w:styleId="BodyTextIndent">
    <w:name w:val="Body Text Indent"/>
    <w:basedOn w:val="Normal"/>
    <w:semiHidden/>
    <w:rsid w:val="00C660FA"/>
    <w:pPr>
      <w:spacing w:after="120"/>
      <w:ind w:left="360"/>
    </w:pPr>
  </w:style>
  <w:style w:type="paragraph" w:styleId="BodyTextFirstIndent2">
    <w:name w:val="Body Text First Indent 2"/>
    <w:basedOn w:val="BodyTextIndent"/>
    <w:semiHidden/>
    <w:rsid w:val="00C660FA"/>
    <w:pPr>
      <w:ind w:firstLine="210"/>
    </w:pPr>
  </w:style>
  <w:style w:type="paragraph" w:styleId="BodyTextIndent2">
    <w:name w:val="Body Text Indent 2"/>
    <w:basedOn w:val="Normal"/>
    <w:semiHidden/>
    <w:rsid w:val="00C660FA"/>
    <w:pPr>
      <w:spacing w:after="120" w:line="480" w:lineRule="auto"/>
      <w:ind w:left="360"/>
    </w:pPr>
  </w:style>
  <w:style w:type="paragraph" w:styleId="BodyTextIndent3">
    <w:name w:val="Body Text Indent 3"/>
    <w:basedOn w:val="Normal"/>
    <w:semiHidden/>
    <w:rsid w:val="00C660FA"/>
    <w:pPr>
      <w:spacing w:after="120"/>
      <w:ind w:left="360"/>
    </w:pPr>
    <w:rPr>
      <w:sz w:val="16"/>
      <w:szCs w:val="16"/>
    </w:rPr>
  </w:style>
  <w:style w:type="paragraph" w:styleId="Closing">
    <w:name w:val="Closing"/>
    <w:basedOn w:val="Normal"/>
    <w:semiHidden/>
    <w:rsid w:val="00C660FA"/>
    <w:pPr>
      <w:ind w:left="4320"/>
    </w:pPr>
  </w:style>
  <w:style w:type="paragraph" w:styleId="E-mailSignature">
    <w:name w:val="E-mail Signature"/>
    <w:basedOn w:val="Normal"/>
    <w:semiHidden/>
    <w:rsid w:val="00C660FA"/>
  </w:style>
  <w:style w:type="character" w:styleId="Emphasis">
    <w:name w:val="Emphasis"/>
    <w:qFormat/>
    <w:rsid w:val="00C660FA"/>
    <w:rPr>
      <w:i/>
      <w:iCs/>
    </w:rPr>
  </w:style>
  <w:style w:type="paragraph" w:styleId="EnvelopeAddress">
    <w:name w:val="envelope address"/>
    <w:basedOn w:val="Normal"/>
    <w:semiHidden/>
    <w:rsid w:val="00C660FA"/>
    <w:pPr>
      <w:framePr w:w="7920" w:h="1980" w:hRule="exact" w:hSpace="180" w:wrap="auto" w:hAnchor="page" w:xAlign="center" w:yAlign="bottom"/>
      <w:ind w:left="2880"/>
    </w:pPr>
    <w:rPr>
      <w:rFonts w:cs="Arial"/>
    </w:rPr>
  </w:style>
  <w:style w:type="paragraph" w:styleId="EnvelopeReturn">
    <w:name w:val="envelope return"/>
    <w:basedOn w:val="Normal"/>
    <w:semiHidden/>
    <w:rsid w:val="00C660FA"/>
    <w:rPr>
      <w:rFonts w:cs="Arial"/>
      <w:szCs w:val="20"/>
    </w:rPr>
  </w:style>
  <w:style w:type="character" w:styleId="FollowedHyperlink">
    <w:name w:val="FollowedHyperlink"/>
    <w:semiHidden/>
    <w:rsid w:val="00C660FA"/>
    <w:rPr>
      <w:color w:val="800080"/>
      <w:u w:val="single"/>
    </w:rPr>
  </w:style>
  <w:style w:type="character" w:styleId="HTMLAcronym">
    <w:name w:val="HTML Acronym"/>
    <w:basedOn w:val="DefaultParagraphFont"/>
    <w:semiHidden/>
    <w:rsid w:val="00C660FA"/>
  </w:style>
  <w:style w:type="paragraph" w:styleId="HTMLAddress">
    <w:name w:val="HTML Address"/>
    <w:basedOn w:val="Normal"/>
    <w:semiHidden/>
    <w:rsid w:val="00C660FA"/>
    <w:rPr>
      <w:i/>
      <w:iCs/>
    </w:rPr>
  </w:style>
  <w:style w:type="character" w:styleId="HTMLCite">
    <w:name w:val="HTML Cite"/>
    <w:semiHidden/>
    <w:rsid w:val="00C660FA"/>
    <w:rPr>
      <w:i/>
      <w:iCs/>
    </w:rPr>
  </w:style>
  <w:style w:type="character" w:styleId="HTMLCode">
    <w:name w:val="HTML Code"/>
    <w:semiHidden/>
    <w:rsid w:val="00C660FA"/>
    <w:rPr>
      <w:rFonts w:ascii="Courier New" w:hAnsi="Courier New" w:cs="Courier New"/>
      <w:sz w:val="20"/>
      <w:szCs w:val="20"/>
    </w:rPr>
  </w:style>
  <w:style w:type="character" w:styleId="HTMLDefinition">
    <w:name w:val="HTML Definition"/>
    <w:semiHidden/>
    <w:rsid w:val="00C660FA"/>
    <w:rPr>
      <w:i/>
      <w:iCs/>
    </w:rPr>
  </w:style>
  <w:style w:type="character" w:styleId="HTMLKeyboard">
    <w:name w:val="HTML Keyboard"/>
    <w:semiHidden/>
    <w:rsid w:val="00C660FA"/>
    <w:rPr>
      <w:rFonts w:ascii="Courier New" w:hAnsi="Courier New" w:cs="Courier New"/>
      <w:sz w:val="20"/>
      <w:szCs w:val="20"/>
    </w:rPr>
  </w:style>
  <w:style w:type="paragraph" w:styleId="HTMLPreformatted">
    <w:name w:val="HTML Preformatted"/>
    <w:basedOn w:val="Normal"/>
    <w:semiHidden/>
    <w:rsid w:val="00C660FA"/>
    <w:rPr>
      <w:rFonts w:ascii="Courier New" w:hAnsi="Courier New" w:cs="Courier New"/>
      <w:szCs w:val="20"/>
    </w:rPr>
  </w:style>
  <w:style w:type="character" w:styleId="HTMLSample">
    <w:name w:val="HTML Sample"/>
    <w:semiHidden/>
    <w:rsid w:val="00C660FA"/>
    <w:rPr>
      <w:rFonts w:ascii="Courier New" w:hAnsi="Courier New" w:cs="Courier New"/>
    </w:rPr>
  </w:style>
  <w:style w:type="character" w:styleId="HTMLTypewriter">
    <w:name w:val="HTML Typewriter"/>
    <w:semiHidden/>
    <w:rsid w:val="00C660FA"/>
    <w:rPr>
      <w:rFonts w:ascii="Courier New" w:hAnsi="Courier New" w:cs="Courier New"/>
      <w:sz w:val="20"/>
      <w:szCs w:val="20"/>
    </w:rPr>
  </w:style>
  <w:style w:type="character" w:styleId="HTMLVariable">
    <w:name w:val="HTML Variable"/>
    <w:semiHidden/>
    <w:rsid w:val="00C660FA"/>
    <w:rPr>
      <w:i/>
      <w:iCs/>
    </w:rPr>
  </w:style>
  <w:style w:type="character" w:styleId="Hyperlink">
    <w:name w:val="Hyperlink"/>
    <w:semiHidden/>
    <w:rsid w:val="00C660FA"/>
    <w:rPr>
      <w:color w:val="0000FF"/>
      <w:u w:val="single"/>
    </w:rPr>
  </w:style>
  <w:style w:type="character" w:styleId="LineNumber">
    <w:name w:val="line number"/>
    <w:basedOn w:val="DefaultParagraphFont"/>
    <w:semiHidden/>
    <w:rsid w:val="00C660FA"/>
  </w:style>
  <w:style w:type="paragraph" w:styleId="List">
    <w:name w:val="List"/>
    <w:basedOn w:val="Normal"/>
    <w:semiHidden/>
    <w:rsid w:val="00C660FA"/>
    <w:pPr>
      <w:ind w:left="360" w:hanging="360"/>
    </w:pPr>
  </w:style>
  <w:style w:type="paragraph" w:styleId="List2">
    <w:name w:val="List 2"/>
    <w:basedOn w:val="Normal"/>
    <w:semiHidden/>
    <w:rsid w:val="00C660FA"/>
    <w:pPr>
      <w:ind w:left="720" w:hanging="360"/>
    </w:pPr>
  </w:style>
  <w:style w:type="paragraph" w:styleId="List3">
    <w:name w:val="List 3"/>
    <w:basedOn w:val="Normal"/>
    <w:semiHidden/>
    <w:rsid w:val="00C660FA"/>
    <w:pPr>
      <w:ind w:left="1080" w:hanging="360"/>
    </w:pPr>
  </w:style>
  <w:style w:type="paragraph" w:styleId="List4">
    <w:name w:val="List 4"/>
    <w:basedOn w:val="Normal"/>
    <w:semiHidden/>
    <w:rsid w:val="00C660FA"/>
    <w:pPr>
      <w:ind w:left="1440" w:hanging="360"/>
    </w:pPr>
  </w:style>
  <w:style w:type="paragraph" w:styleId="List5">
    <w:name w:val="List 5"/>
    <w:basedOn w:val="Normal"/>
    <w:semiHidden/>
    <w:rsid w:val="00C660FA"/>
    <w:pPr>
      <w:ind w:left="1800" w:hanging="360"/>
    </w:pPr>
  </w:style>
  <w:style w:type="paragraph" w:styleId="ListBullet3">
    <w:name w:val="List Bullet 3"/>
    <w:basedOn w:val="Normal"/>
    <w:semiHidden/>
    <w:rsid w:val="00C660FA"/>
    <w:pPr>
      <w:numPr>
        <w:numId w:val="4"/>
      </w:numPr>
    </w:pPr>
  </w:style>
  <w:style w:type="paragraph" w:styleId="ListBullet4">
    <w:name w:val="List Bullet 4"/>
    <w:basedOn w:val="Normal"/>
    <w:semiHidden/>
    <w:rsid w:val="00C660FA"/>
    <w:pPr>
      <w:numPr>
        <w:numId w:val="5"/>
      </w:numPr>
    </w:pPr>
  </w:style>
  <w:style w:type="paragraph" w:styleId="ListBullet5">
    <w:name w:val="List Bullet 5"/>
    <w:basedOn w:val="Normal"/>
    <w:semiHidden/>
    <w:rsid w:val="00C660FA"/>
    <w:pPr>
      <w:numPr>
        <w:numId w:val="6"/>
      </w:numPr>
    </w:pPr>
  </w:style>
  <w:style w:type="paragraph" w:styleId="ListContinue">
    <w:name w:val="List Continue"/>
    <w:basedOn w:val="Normal"/>
    <w:semiHidden/>
    <w:rsid w:val="00C660FA"/>
    <w:pPr>
      <w:spacing w:after="120"/>
      <w:ind w:left="360"/>
    </w:pPr>
  </w:style>
  <w:style w:type="paragraph" w:styleId="ListContinue2">
    <w:name w:val="List Continue 2"/>
    <w:basedOn w:val="Normal"/>
    <w:semiHidden/>
    <w:rsid w:val="00C660FA"/>
    <w:pPr>
      <w:spacing w:after="120"/>
      <w:ind w:left="720"/>
    </w:pPr>
  </w:style>
  <w:style w:type="paragraph" w:styleId="ListContinue3">
    <w:name w:val="List Continue 3"/>
    <w:basedOn w:val="Normal"/>
    <w:semiHidden/>
    <w:rsid w:val="00C660FA"/>
    <w:pPr>
      <w:spacing w:after="120"/>
      <w:ind w:left="1080"/>
    </w:pPr>
  </w:style>
  <w:style w:type="paragraph" w:styleId="ListContinue4">
    <w:name w:val="List Continue 4"/>
    <w:basedOn w:val="Normal"/>
    <w:semiHidden/>
    <w:rsid w:val="00C660FA"/>
    <w:pPr>
      <w:spacing w:after="120"/>
      <w:ind w:left="1440"/>
    </w:pPr>
  </w:style>
  <w:style w:type="paragraph" w:styleId="ListContinue5">
    <w:name w:val="List Continue 5"/>
    <w:basedOn w:val="Normal"/>
    <w:semiHidden/>
    <w:rsid w:val="00C660FA"/>
    <w:pPr>
      <w:spacing w:after="120"/>
      <w:ind w:left="1800"/>
    </w:pPr>
  </w:style>
  <w:style w:type="paragraph" w:styleId="ListNumber">
    <w:name w:val="List Number"/>
    <w:basedOn w:val="Normal"/>
    <w:semiHidden/>
    <w:rsid w:val="00C660FA"/>
    <w:pPr>
      <w:numPr>
        <w:numId w:val="7"/>
      </w:numPr>
    </w:pPr>
  </w:style>
  <w:style w:type="paragraph" w:styleId="ListNumber2">
    <w:name w:val="List Number 2"/>
    <w:basedOn w:val="Normal"/>
    <w:semiHidden/>
    <w:rsid w:val="00C660FA"/>
    <w:pPr>
      <w:numPr>
        <w:numId w:val="8"/>
      </w:numPr>
    </w:pPr>
  </w:style>
  <w:style w:type="paragraph" w:styleId="ListNumber3">
    <w:name w:val="List Number 3"/>
    <w:basedOn w:val="Normal"/>
    <w:semiHidden/>
    <w:rsid w:val="00C660FA"/>
    <w:pPr>
      <w:numPr>
        <w:numId w:val="9"/>
      </w:numPr>
    </w:pPr>
  </w:style>
  <w:style w:type="paragraph" w:styleId="ListNumber4">
    <w:name w:val="List Number 4"/>
    <w:basedOn w:val="Normal"/>
    <w:semiHidden/>
    <w:rsid w:val="00C660FA"/>
    <w:pPr>
      <w:numPr>
        <w:numId w:val="10"/>
      </w:numPr>
    </w:pPr>
  </w:style>
  <w:style w:type="paragraph" w:styleId="ListNumber5">
    <w:name w:val="List Number 5"/>
    <w:basedOn w:val="Normal"/>
    <w:semiHidden/>
    <w:rsid w:val="00C660FA"/>
    <w:pPr>
      <w:numPr>
        <w:numId w:val="11"/>
      </w:numPr>
    </w:pPr>
  </w:style>
  <w:style w:type="paragraph" w:styleId="MessageHeader">
    <w:name w:val="Message Header"/>
    <w:basedOn w:val="Normal"/>
    <w:semiHidden/>
    <w:rsid w:val="00C660FA"/>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semiHidden/>
    <w:rsid w:val="00C660FA"/>
  </w:style>
  <w:style w:type="paragraph" w:styleId="NormalIndent">
    <w:name w:val="Normal Indent"/>
    <w:basedOn w:val="Normal"/>
    <w:semiHidden/>
    <w:rsid w:val="00C660FA"/>
    <w:pPr>
      <w:ind w:left="720"/>
    </w:pPr>
  </w:style>
  <w:style w:type="paragraph" w:styleId="PlainText">
    <w:name w:val="Plain Text"/>
    <w:basedOn w:val="Normal"/>
    <w:semiHidden/>
    <w:rsid w:val="00C660FA"/>
    <w:rPr>
      <w:rFonts w:ascii="Courier New" w:hAnsi="Courier New" w:cs="Courier New"/>
      <w:szCs w:val="20"/>
    </w:rPr>
  </w:style>
  <w:style w:type="paragraph" w:styleId="Salutation">
    <w:name w:val="Salutation"/>
    <w:basedOn w:val="Normal"/>
    <w:next w:val="Normal"/>
    <w:semiHidden/>
    <w:rsid w:val="00C660FA"/>
  </w:style>
  <w:style w:type="paragraph" w:styleId="Signature">
    <w:name w:val="Signature"/>
    <w:basedOn w:val="Normal"/>
    <w:semiHidden/>
    <w:rsid w:val="00C660FA"/>
    <w:pPr>
      <w:ind w:left="4320"/>
    </w:pPr>
  </w:style>
  <w:style w:type="character" w:styleId="Strong">
    <w:name w:val="Strong"/>
    <w:qFormat/>
    <w:rsid w:val="00C660FA"/>
    <w:rPr>
      <w:b/>
      <w:bCs/>
    </w:rPr>
  </w:style>
  <w:style w:type="paragraph" w:styleId="Subtitle">
    <w:name w:val="Subtitle"/>
    <w:basedOn w:val="Normal"/>
    <w:qFormat/>
    <w:rsid w:val="00C660FA"/>
    <w:pPr>
      <w:spacing w:after="60"/>
      <w:jc w:val="center"/>
      <w:outlineLvl w:val="1"/>
    </w:pPr>
    <w:rPr>
      <w:rFonts w:cs="Arial"/>
    </w:rPr>
  </w:style>
  <w:style w:type="table" w:styleId="Table3Deffects1">
    <w:name w:val="Table 3D effects 1"/>
    <w:basedOn w:val="TableNormal"/>
    <w:semiHidden/>
    <w:rsid w:val="00C660FA"/>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660FA"/>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660FA"/>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660FA"/>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660FA"/>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660FA"/>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660FA"/>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660FA"/>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660FA"/>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660FA"/>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660FA"/>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660FA"/>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660FA"/>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660FA"/>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660FA"/>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660F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660FA"/>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660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C660FA"/>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660FA"/>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660FA"/>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660FA"/>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660FA"/>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660FA"/>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660FA"/>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660FA"/>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660FA"/>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660FA"/>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660FA"/>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660FA"/>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660FA"/>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660FA"/>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660FA"/>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660FA"/>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660FA"/>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660FA"/>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660FA"/>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660FA"/>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660FA"/>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660FA"/>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660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C660FA"/>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660FA"/>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660FA"/>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C660FA"/>
    <w:pPr>
      <w:spacing w:before="240" w:after="60"/>
      <w:jc w:val="center"/>
      <w:outlineLvl w:val="0"/>
    </w:pPr>
    <w:rPr>
      <w:rFonts w:cs="Arial"/>
      <w:b/>
      <w:bCs/>
      <w:kern w:val="28"/>
      <w:sz w:val="32"/>
      <w:szCs w:val="32"/>
    </w:rPr>
  </w:style>
  <w:style w:type="paragraph" w:styleId="TOC1">
    <w:name w:val="toc 1"/>
    <w:basedOn w:val="Normal"/>
    <w:next w:val="Normal"/>
    <w:uiPriority w:val="39"/>
    <w:rsid w:val="00A109B6"/>
    <w:pPr>
      <w:tabs>
        <w:tab w:val="left" w:pos="360"/>
        <w:tab w:val="right" w:leader="dot" w:pos="9360"/>
      </w:tabs>
      <w:spacing w:before="40" w:after="40"/>
    </w:pPr>
    <w:rPr>
      <w:b/>
    </w:rPr>
  </w:style>
  <w:style w:type="paragraph" w:styleId="TOC2">
    <w:name w:val="toc 2"/>
    <w:basedOn w:val="TOC1"/>
    <w:next w:val="Normal"/>
    <w:uiPriority w:val="39"/>
    <w:rsid w:val="00A109B6"/>
    <w:pPr>
      <w:tabs>
        <w:tab w:val="left" w:pos="800"/>
      </w:tabs>
      <w:spacing w:before="0" w:after="0"/>
      <w:ind w:left="360"/>
    </w:pPr>
    <w:rPr>
      <w:b w:val="0"/>
    </w:rPr>
  </w:style>
  <w:style w:type="paragraph" w:styleId="TOC3">
    <w:name w:val="toc 3"/>
    <w:basedOn w:val="TOC1"/>
    <w:next w:val="Normal"/>
    <w:uiPriority w:val="39"/>
    <w:rsid w:val="00A109B6"/>
    <w:pPr>
      <w:tabs>
        <w:tab w:val="left" w:pos="1620"/>
      </w:tabs>
      <w:spacing w:before="0" w:after="0"/>
      <w:ind w:left="403" w:firstLine="504"/>
    </w:pPr>
    <w:rPr>
      <w:b w:val="0"/>
      <w:noProof/>
    </w:rPr>
  </w:style>
  <w:style w:type="paragraph" w:styleId="TOC4">
    <w:name w:val="toc 4"/>
    <w:basedOn w:val="TOC1"/>
    <w:next w:val="Normal"/>
    <w:rsid w:val="00455516"/>
    <w:pPr>
      <w:tabs>
        <w:tab w:val="left" w:pos="1680"/>
      </w:tabs>
      <w:ind w:left="1800"/>
    </w:pPr>
    <w:rPr>
      <w:b w:val="0"/>
    </w:rPr>
  </w:style>
  <w:style w:type="paragraph" w:styleId="TOC5">
    <w:name w:val="toc 5"/>
    <w:basedOn w:val="TOC1"/>
    <w:next w:val="Normal"/>
    <w:semiHidden/>
    <w:rsid w:val="00455516"/>
    <w:pPr>
      <w:tabs>
        <w:tab w:val="left" w:pos="1920"/>
      </w:tabs>
      <w:ind w:left="2700"/>
    </w:pPr>
    <w:rPr>
      <w:b w:val="0"/>
    </w:rPr>
  </w:style>
  <w:style w:type="paragraph" w:customStyle="1" w:styleId="Title1Right">
    <w:name w:val="Title 1 Right"/>
    <w:basedOn w:val="Normal"/>
    <w:next w:val="Normal"/>
    <w:rsid w:val="006A4C93"/>
    <w:pPr>
      <w:spacing w:before="240" w:after="60"/>
      <w:jc w:val="right"/>
    </w:pPr>
    <w:rPr>
      <w:b/>
      <w:sz w:val="36"/>
    </w:rPr>
  </w:style>
  <w:style w:type="paragraph" w:customStyle="1" w:styleId="Title2Right">
    <w:name w:val="Title 2 Right"/>
    <w:basedOn w:val="Title1Right"/>
    <w:rsid w:val="004C5746"/>
    <w:rPr>
      <w:sz w:val="32"/>
    </w:rPr>
  </w:style>
  <w:style w:type="paragraph" w:customStyle="1" w:styleId="Title3Right">
    <w:name w:val="Title 3 Right"/>
    <w:basedOn w:val="Title1Right"/>
    <w:next w:val="Normal"/>
    <w:rsid w:val="00455516"/>
    <w:rPr>
      <w:sz w:val="24"/>
    </w:rPr>
  </w:style>
  <w:style w:type="paragraph" w:customStyle="1" w:styleId="TitleCenter">
    <w:name w:val="Title Center"/>
    <w:basedOn w:val="Normal"/>
    <w:rsid w:val="006A4C93"/>
    <w:pPr>
      <w:spacing w:before="240" w:after="60"/>
      <w:jc w:val="center"/>
    </w:pPr>
    <w:rPr>
      <w:b/>
      <w:sz w:val="32"/>
    </w:rPr>
  </w:style>
  <w:style w:type="paragraph" w:styleId="Footer">
    <w:name w:val="footer"/>
    <w:basedOn w:val="Normal"/>
    <w:rsid w:val="004C5746"/>
    <w:pPr>
      <w:tabs>
        <w:tab w:val="center" w:pos="4320"/>
        <w:tab w:val="right" w:pos="8640"/>
      </w:tabs>
      <w:spacing w:before="6" w:after="6"/>
    </w:pPr>
    <w:rPr>
      <w:sz w:val="18"/>
    </w:rPr>
  </w:style>
  <w:style w:type="paragraph" w:styleId="Header">
    <w:name w:val="header"/>
    <w:basedOn w:val="Normal"/>
    <w:rsid w:val="004C5746"/>
    <w:pPr>
      <w:tabs>
        <w:tab w:val="center" w:pos="4320"/>
        <w:tab w:val="right" w:pos="8640"/>
      </w:tabs>
      <w:spacing w:before="6" w:after="6"/>
    </w:pPr>
    <w:rPr>
      <w:sz w:val="18"/>
    </w:rPr>
  </w:style>
  <w:style w:type="paragraph" w:customStyle="1" w:styleId="InfoText">
    <w:name w:val="Info Text"/>
    <w:basedOn w:val="Normal"/>
    <w:link w:val="InfoTextChar"/>
    <w:rsid w:val="00A24A92"/>
    <w:pPr>
      <w:keepLines/>
    </w:pPr>
    <w:rPr>
      <w:i/>
      <w:color w:val="005DAA"/>
    </w:rPr>
  </w:style>
  <w:style w:type="paragraph" w:customStyle="1" w:styleId="InfoBullet">
    <w:name w:val="Info Bullet"/>
    <w:basedOn w:val="Normal"/>
    <w:rsid w:val="008538B8"/>
    <w:pPr>
      <w:numPr>
        <w:numId w:val="30"/>
      </w:numPr>
    </w:pPr>
    <w:rPr>
      <w:i/>
      <w:color w:val="005DAA"/>
    </w:rPr>
  </w:style>
  <w:style w:type="paragraph" w:customStyle="1" w:styleId="ListBullet10Pt">
    <w:name w:val="List Bullet 10 Pt"/>
    <w:basedOn w:val="Normal"/>
    <w:rsid w:val="006E0F62"/>
    <w:pPr>
      <w:numPr>
        <w:numId w:val="28"/>
      </w:numPr>
    </w:pPr>
  </w:style>
  <w:style w:type="character" w:styleId="PageNumber">
    <w:name w:val="page number"/>
    <w:rsid w:val="00455516"/>
    <w:rPr>
      <w:rFonts w:ascii="Arial" w:hAnsi="Arial"/>
    </w:rPr>
  </w:style>
  <w:style w:type="paragraph" w:customStyle="1" w:styleId="AppendixTitle">
    <w:name w:val="Appendix Title"/>
    <w:basedOn w:val="Normal"/>
    <w:rsid w:val="006A4C93"/>
    <w:pPr>
      <w:spacing w:before="240" w:after="60"/>
    </w:pPr>
    <w:rPr>
      <w:b/>
      <w:sz w:val="32"/>
    </w:rPr>
  </w:style>
  <w:style w:type="paragraph" w:customStyle="1" w:styleId="TableHeading">
    <w:name w:val="Table Heading"/>
    <w:basedOn w:val="Normal"/>
    <w:rsid w:val="00DB1A42"/>
    <w:pPr>
      <w:spacing w:before="20" w:after="20"/>
      <w:jc w:val="center"/>
    </w:pPr>
    <w:rPr>
      <w:b/>
    </w:rPr>
  </w:style>
  <w:style w:type="paragraph" w:customStyle="1" w:styleId="TableText9Pt">
    <w:name w:val="Table Text 9 Pt"/>
    <w:basedOn w:val="TableText10Pt"/>
    <w:rsid w:val="00E42970"/>
    <w:rPr>
      <w:sz w:val="18"/>
    </w:rPr>
  </w:style>
  <w:style w:type="paragraph" w:customStyle="1" w:styleId="TableText8Pt">
    <w:name w:val="Table Text 8 Pt"/>
    <w:basedOn w:val="TableText10Pt"/>
    <w:rsid w:val="00E42970"/>
    <w:rPr>
      <w:sz w:val="16"/>
    </w:rPr>
  </w:style>
  <w:style w:type="paragraph" w:customStyle="1" w:styleId="ListBullet9Pt">
    <w:name w:val="List Bullet 9 Pt"/>
    <w:basedOn w:val="ListBullet10Pt"/>
    <w:rsid w:val="006E0F62"/>
    <w:rPr>
      <w:sz w:val="18"/>
    </w:rPr>
  </w:style>
  <w:style w:type="paragraph" w:customStyle="1" w:styleId="OrderedList">
    <w:name w:val="Ordered List"/>
    <w:basedOn w:val="Normal"/>
    <w:rsid w:val="00E42970"/>
    <w:pPr>
      <w:numPr>
        <w:numId w:val="21"/>
      </w:numPr>
    </w:pPr>
  </w:style>
  <w:style w:type="paragraph" w:customStyle="1" w:styleId="TableText10Pt">
    <w:name w:val="Table Text 10 Pt"/>
    <w:basedOn w:val="Normal"/>
    <w:rsid w:val="003540C0"/>
    <w:pPr>
      <w:spacing w:before="20" w:after="20"/>
    </w:pPr>
  </w:style>
  <w:style w:type="paragraph" w:customStyle="1" w:styleId="InfoOrderedList">
    <w:name w:val="Info Ordered List"/>
    <w:basedOn w:val="InfoText"/>
    <w:rsid w:val="006E0F62"/>
    <w:pPr>
      <w:numPr>
        <w:numId w:val="14"/>
      </w:numPr>
      <w:ind w:left="720"/>
    </w:pPr>
  </w:style>
  <w:style w:type="paragraph" w:customStyle="1" w:styleId="BoldNote">
    <w:name w:val="Bold/Note"/>
    <w:basedOn w:val="Normal"/>
    <w:link w:val="BoldNoteChar"/>
    <w:rsid w:val="00455516"/>
    <w:rPr>
      <w:b/>
    </w:rPr>
  </w:style>
  <w:style w:type="paragraph" w:styleId="NoteHeading">
    <w:name w:val="Note Heading"/>
    <w:basedOn w:val="Normal"/>
    <w:next w:val="Normal"/>
    <w:semiHidden/>
    <w:rsid w:val="00E96979"/>
  </w:style>
  <w:style w:type="character" w:customStyle="1" w:styleId="CaptionChar">
    <w:name w:val="Caption Char"/>
    <w:link w:val="Caption"/>
    <w:rsid w:val="00455516"/>
    <w:rPr>
      <w:rFonts w:ascii="Arial" w:hAnsi="Arial"/>
      <w:b/>
      <w:bCs/>
      <w:lang w:val="en-US" w:eastAsia="en-US" w:bidi="ar-SA"/>
    </w:rPr>
  </w:style>
  <w:style w:type="paragraph" w:customStyle="1" w:styleId="ListBullet8Pt">
    <w:name w:val="List Bullet 8 Pt"/>
    <w:basedOn w:val="ListBullet10Pt"/>
    <w:rsid w:val="006E0F62"/>
    <w:rPr>
      <w:sz w:val="16"/>
    </w:rPr>
  </w:style>
  <w:style w:type="paragraph" w:customStyle="1" w:styleId="ListBullet210Pt">
    <w:name w:val="List Bullet 2 10 Pt"/>
    <w:basedOn w:val="Normal"/>
    <w:rsid w:val="006E0F62"/>
    <w:pPr>
      <w:numPr>
        <w:numId w:val="29"/>
      </w:numPr>
    </w:pPr>
  </w:style>
  <w:style w:type="paragraph" w:customStyle="1" w:styleId="ListBullet29Pt">
    <w:name w:val="List Bullet 2 9 Pt"/>
    <w:basedOn w:val="ListBullet210Pt"/>
    <w:rsid w:val="006E0F62"/>
    <w:rPr>
      <w:sz w:val="18"/>
    </w:rPr>
  </w:style>
  <w:style w:type="paragraph" w:customStyle="1" w:styleId="ListBullet28Pt">
    <w:name w:val="List Bullet 2 8 Pt"/>
    <w:basedOn w:val="ListBullet210Pt"/>
    <w:rsid w:val="006E0F62"/>
    <w:rPr>
      <w:sz w:val="16"/>
    </w:rPr>
  </w:style>
  <w:style w:type="paragraph" w:customStyle="1" w:styleId="Indented">
    <w:name w:val="Indented"/>
    <w:basedOn w:val="Normal"/>
    <w:rsid w:val="00455516"/>
    <w:pPr>
      <w:ind w:left="720"/>
    </w:pPr>
  </w:style>
  <w:style w:type="paragraph" w:customStyle="1" w:styleId="InfoBullet2">
    <w:name w:val="Info Bullet 2"/>
    <w:basedOn w:val="Normal"/>
    <w:rsid w:val="001D30C7"/>
    <w:pPr>
      <w:numPr>
        <w:numId w:val="31"/>
      </w:numPr>
    </w:pPr>
    <w:rPr>
      <w:i/>
      <w:color w:val="005DAA"/>
    </w:rPr>
  </w:style>
  <w:style w:type="paragraph" w:customStyle="1" w:styleId="InfoBullet-Bold">
    <w:name w:val="Info Bullet-Bold"/>
    <w:basedOn w:val="Normal"/>
    <w:rsid w:val="001D30C7"/>
    <w:pPr>
      <w:numPr>
        <w:numId w:val="32"/>
      </w:numPr>
    </w:pPr>
    <w:rPr>
      <w:b/>
      <w:i/>
      <w:color w:val="005DAA"/>
    </w:rPr>
  </w:style>
  <w:style w:type="paragraph" w:customStyle="1" w:styleId="InfoIndented">
    <w:name w:val="Info Indented"/>
    <w:basedOn w:val="Normal"/>
    <w:rsid w:val="001D30C7"/>
    <w:pPr>
      <w:ind w:left="720"/>
    </w:pPr>
    <w:rPr>
      <w:i/>
      <w:color w:val="005DAA"/>
    </w:rPr>
  </w:style>
  <w:style w:type="paragraph" w:customStyle="1" w:styleId="TemplateVersionNumber">
    <w:name w:val="Template Version Number"/>
    <w:basedOn w:val="Title3Right"/>
    <w:rsid w:val="001D30C7"/>
    <w:rPr>
      <w:color w:val="005DAA"/>
    </w:rPr>
  </w:style>
  <w:style w:type="paragraph" w:customStyle="1" w:styleId="Appendix-Heading2">
    <w:name w:val="Appendix-Heading 2"/>
    <w:basedOn w:val="Normal"/>
    <w:rsid w:val="00B55074"/>
    <w:pPr>
      <w:keepNext/>
      <w:keepLines/>
      <w:numPr>
        <w:ilvl w:val="1"/>
        <w:numId w:val="33"/>
      </w:numPr>
      <w:spacing w:before="240" w:after="60"/>
    </w:pPr>
    <w:rPr>
      <w:b/>
      <w:sz w:val="24"/>
    </w:rPr>
  </w:style>
  <w:style w:type="paragraph" w:customStyle="1" w:styleId="InfoTextBold">
    <w:name w:val="Info Text Bold"/>
    <w:basedOn w:val="Normal"/>
    <w:rsid w:val="00B31E54"/>
    <w:rPr>
      <w:b/>
      <w:i/>
      <w:color w:val="005DAA"/>
    </w:rPr>
  </w:style>
  <w:style w:type="character" w:customStyle="1" w:styleId="BoldNoteChar">
    <w:name w:val="Bold/Note Char"/>
    <w:link w:val="BoldNote"/>
    <w:rsid w:val="00874EE2"/>
    <w:rPr>
      <w:rFonts w:ascii="Arial" w:hAnsi="Arial"/>
      <w:b/>
      <w:szCs w:val="24"/>
      <w:lang w:val="en-US" w:eastAsia="en-US" w:bidi="ar-SA"/>
    </w:rPr>
  </w:style>
  <w:style w:type="character" w:customStyle="1" w:styleId="InfoTextChar">
    <w:name w:val="Info Text Char"/>
    <w:link w:val="InfoText"/>
    <w:rsid w:val="00874EE2"/>
    <w:rPr>
      <w:rFonts w:ascii="Arial" w:hAnsi="Arial"/>
      <w:i/>
      <w:color w:val="005DAA"/>
      <w:szCs w:val="24"/>
      <w:lang w:val="en-US" w:eastAsia="en-US" w:bidi="ar-SA"/>
    </w:rPr>
  </w:style>
  <w:style w:type="paragraph" w:styleId="BalloonText">
    <w:name w:val="Balloon Text"/>
    <w:basedOn w:val="Normal"/>
    <w:semiHidden/>
    <w:rsid w:val="00601244"/>
    <w:rPr>
      <w:rFonts w:ascii="Tahoma" w:hAnsi="Tahoma" w:cs="Tahoma"/>
      <w:sz w:val="16"/>
      <w:szCs w:val="16"/>
    </w:rPr>
  </w:style>
  <w:style w:type="character" w:styleId="CommentReference">
    <w:name w:val="annotation reference"/>
    <w:semiHidden/>
    <w:rsid w:val="005A74B8"/>
    <w:rPr>
      <w:sz w:val="16"/>
      <w:szCs w:val="16"/>
    </w:rPr>
  </w:style>
  <w:style w:type="paragraph" w:styleId="CommentText">
    <w:name w:val="annotation text"/>
    <w:basedOn w:val="Normal"/>
    <w:semiHidden/>
    <w:rsid w:val="005A74B8"/>
    <w:rPr>
      <w:szCs w:val="20"/>
    </w:rPr>
  </w:style>
  <w:style w:type="paragraph" w:styleId="CommentSubject">
    <w:name w:val="annotation subject"/>
    <w:basedOn w:val="CommentText"/>
    <w:next w:val="CommentText"/>
    <w:semiHidden/>
    <w:rsid w:val="005A74B8"/>
    <w:rPr>
      <w:b/>
      <w:bCs/>
    </w:rPr>
  </w:style>
  <w:style w:type="paragraph" w:customStyle="1" w:styleId="InfoBlue">
    <w:name w:val="InfoBlue"/>
    <w:basedOn w:val="Normal"/>
    <w:next w:val="BodyText"/>
    <w:autoRedefine/>
    <w:rsid w:val="007B693E"/>
    <w:pPr>
      <w:widowControl w:val="0"/>
      <w:spacing w:after="120" w:line="240" w:lineRule="atLeast"/>
      <w:ind w:left="720"/>
    </w:pPr>
    <w:rPr>
      <w:rFonts w:ascii="Times New Roman" w:hAnsi="Times New Roman"/>
      <w:i/>
      <w:color w:val="0000FF"/>
      <w:szCs w:val="20"/>
    </w:rPr>
  </w:style>
  <w:style w:type="paragraph" w:customStyle="1" w:styleId="Noraml">
    <w:name w:val="Noraml"/>
    <w:basedOn w:val="InfoText"/>
    <w:rsid w:val="009758B2"/>
  </w:style>
  <w:style w:type="paragraph" w:styleId="ListParagraph">
    <w:name w:val="List Paragraph"/>
    <w:basedOn w:val="Normal"/>
    <w:uiPriority w:val="72"/>
    <w:rsid w:val="001D246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51D6"/>
    <w:rPr>
      <w:rFonts w:ascii="Arial" w:hAnsi="Arial"/>
      <w:szCs w:val="24"/>
    </w:rPr>
  </w:style>
  <w:style w:type="paragraph" w:styleId="Heading1">
    <w:name w:val="heading 1"/>
    <w:basedOn w:val="Normal"/>
    <w:next w:val="Normal"/>
    <w:qFormat/>
    <w:rsid w:val="006A4C93"/>
    <w:pPr>
      <w:keepNext/>
      <w:numPr>
        <w:numId w:val="12"/>
      </w:numPr>
      <w:spacing w:before="240" w:after="60"/>
      <w:outlineLvl w:val="0"/>
    </w:pPr>
    <w:rPr>
      <w:rFonts w:cs="Arial"/>
      <w:b/>
      <w:bCs/>
      <w:kern w:val="32"/>
      <w:sz w:val="28"/>
      <w:szCs w:val="32"/>
    </w:rPr>
  </w:style>
  <w:style w:type="paragraph" w:styleId="Heading2">
    <w:name w:val="heading 2"/>
    <w:basedOn w:val="Heading1"/>
    <w:next w:val="Normal"/>
    <w:qFormat/>
    <w:rsid w:val="009204C9"/>
    <w:pPr>
      <w:numPr>
        <w:ilvl w:val="1"/>
      </w:numPr>
      <w:outlineLvl w:val="1"/>
    </w:pPr>
    <w:rPr>
      <w:bCs w:val="0"/>
      <w:iCs/>
      <w:sz w:val="24"/>
      <w:szCs w:val="28"/>
    </w:rPr>
  </w:style>
  <w:style w:type="paragraph" w:styleId="Heading3">
    <w:name w:val="heading 3"/>
    <w:basedOn w:val="Heading1"/>
    <w:next w:val="Normal"/>
    <w:qFormat/>
    <w:rsid w:val="009204C9"/>
    <w:pPr>
      <w:numPr>
        <w:ilvl w:val="2"/>
      </w:numPr>
      <w:outlineLvl w:val="2"/>
    </w:pPr>
    <w:rPr>
      <w:b w:val="0"/>
      <w:bCs w:val="0"/>
      <w:sz w:val="24"/>
      <w:szCs w:val="26"/>
    </w:rPr>
  </w:style>
  <w:style w:type="paragraph" w:styleId="Heading4">
    <w:name w:val="heading 4"/>
    <w:basedOn w:val="Heading1"/>
    <w:next w:val="Normal"/>
    <w:qFormat/>
    <w:rsid w:val="009204C9"/>
    <w:pPr>
      <w:numPr>
        <w:ilvl w:val="3"/>
      </w:numPr>
      <w:outlineLvl w:val="3"/>
    </w:pPr>
    <w:rPr>
      <w:b w:val="0"/>
      <w:bCs w:val="0"/>
      <w:sz w:val="22"/>
      <w:szCs w:val="28"/>
    </w:rPr>
  </w:style>
  <w:style w:type="paragraph" w:styleId="Heading5">
    <w:name w:val="heading 5"/>
    <w:basedOn w:val="Heading1"/>
    <w:next w:val="Normal"/>
    <w:qFormat/>
    <w:rsid w:val="009204C9"/>
    <w:pPr>
      <w:numPr>
        <w:ilvl w:val="4"/>
      </w:numPr>
      <w:outlineLvl w:val="4"/>
    </w:pPr>
    <w:rPr>
      <w:b w:val="0"/>
      <w:bCs w:val="0"/>
      <w:iCs/>
      <w:sz w:val="22"/>
      <w:szCs w:val="26"/>
    </w:rPr>
  </w:style>
  <w:style w:type="paragraph" w:styleId="Heading6">
    <w:name w:val="heading 6"/>
    <w:basedOn w:val="Normal"/>
    <w:next w:val="Normal"/>
    <w:qFormat/>
    <w:rsid w:val="009204C9"/>
    <w:pPr>
      <w:numPr>
        <w:ilvl w:val="5"/>
        <w:numId w:val="12"/>
      </w:numPr>
      <w:spacing w:before="240" w:after="60"/>
      <w:outlineLvl w:val="5"/>
    </w:pPr>
    <w:rPr>
      <w:b/>
      <w:bCs/>
      <w:sz w:val="22"/>
      <w:szCs w:val="22"/>
    </w:rPr>
  </w:style>
  <w:style w:type="paragraph" w:styleId="Heading7">
    <w:name w:val="heading 7"/>
    <w:basedOn w:val="Normal"/>
    <w:next w:val="Normal"/>
    <w:qFormat/>
    <w:rsid w:val="009204C9"/>
    <w:pPr>
      <w:numPr>
        <w:ilvl w:val="6"/>
        <w:numId w:val="12"/>
      </w:numPr>
      <w:spacing w:before="240" w:after="60"/>
      <w:outlineLvl w:val="6"/>
    </w:pPr>
  </w:style>
  <w:style w:type="paragraph" w:styleId="Heading8">
    <w:name w:val="heading 8"/>
    <w:basedOn w:val="Normal"/>
    <w:next w:val="Normal"/>
    <w:qFormat/>
    <w:rsid w:val="009204C9"/>
    <w:pPr>
      <w:numPr>
        <w:ilvl w:val="7"/>
        <w:numId w:val="12"/>
      </w:numPr>
      <w:spacing w:before="240" w:after="60"/>
      <w:outlineLvl w:val="7"/>
    </w:pPr>
    <w:rPr>
      <w:i/>
      <w:iCs/>
    </w:rPr>
  </w:style>
  <w:style w:type="paragraph" w:styleId="Heading9">
    <w:name w:val="heading 9"/>
    <w:basedOn w:val="Normal"/>
    <w:next w:val="Normal"/>
    <w:qFormat/>
    <w:rsid w:val="009204C9"/>
    <w:pPr>
      <w:numPr>
        <w:ilvl w:val="8"/>
        <w:numId w:val="12"/>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qFormat/>
    <w:rsid w:val="00455516"/>
    <w:pPr>
      <w:jc w:val="center"/>
    </w:pPr>
    <w:rPr>
      <w:b/>
      <w:bCs/>
      <w:szCs w:val="20"/>
    </w:rPr>
  </w:style>
  <w:style w:type="numbering" w:styleId="111111">
    <w:name w:val="Outline List 2"/>
    <w:basedOn w:val="NoList"/>
    <w:semiHidden/>
    <w:rsid w:val="00C660FA"/>
    <w:pPr>
      <w:numPr>
        <w:numId w:val="1"/>
      </w:numPr>
    </w:pPr>
  </w:style>
  <w:style w:type="numbering" w:styleId="1ai">
    <w:name w:val="Outline List 1"/>
    <w:basedOn w:val="NoList"/>
    <w:semiHidden/>
    <w:rsid w:val="00C660FA"/>
    <w:pPr>
      <w:numPr>
        <w:numId w:val="2"/>
      </w:numPr>
    </w:pPr>
  </w:style>
  <w:style w:type="numbering" w:styleId="ArticleSection">
    <w:name w:val="Outline List 3"/>
    <w:basedOn w:val="NoList"/>
    <w:semiHidden/>
    <w:rsid w:val="00C660FA"/>
    <w:pPr>
      <w:numPr>
        <w:numId w:val="3"/>
      </w:numPr>
    </w:pPr>
  </w:style>
  <w:style w:type="paragraph" w:styleId="BlockText">
    <w:name w:val="Block Text"/>
    <w:basedOn w:val="Normal"/>
    <w:semiHidden/>
    <w:rsid w:val="00C660FA"/>
    <w:pPr>
      <w:spacing w:after="120"/>
      <w:ind w:left="1440" w:right="1440"/>
    </w:pPr>
  </w:style>
  <w:style w:type="paragraph" w:styleId="BodyText2">
    <w:name w:val="Body Text 2"/>
    <w:basedOn w:val="Normal"/>
    <w:semiHidden/>
    <w:rsid w:val="00C660FA"/>
    <w:pPr>
      <w:spacing w:after="120" w:line="480" w:lineRule="auto"/>
    </w:pPr>
  </w:style>
  <w:style w:type="paragraph" w:styleId="BodyText3">
    <w:name w:val="Body Text 3"/>
    <w:basedOn w:val="Normal"/>
    <w:semiHidden/>
    <w:rsid w:val="00C660FA"/>
    <w:pPr>
      <w:spacing w:after="120"/>
    </w:pPr>
    <w:rPr>
      <w:sz w:val="16"/>
      <w:szCs w:val="16"/>
    </w:rPr>
  </w:style>
  <w:style w:type="paragraph" w:styleId="BodyText">
    <w:name w:val="Body Text"/>
    <w:basedOn w:val="Normal"/>
    <w:semiHidden/>
    <w:rsid w:val="00EC326B"/>
    <w:pPr>
      <w:spacing w:after="120"/>
    </w:pPr>
  </w:style>
  <w:style w:type="paragraph" w:styleId="BodyTextFirstIndent">
    <w:name w:val="Body Text First Indent"/>
    <w:basedOn w:val="Normal"/>
    <w:semiHidden/>
    <w:rsid w:val="00EC326B"/>
    <w:pPr>
      <w:ind w:firstLine="210"/>
    </w:pPr>
  </w:style>
  <w:style w:type="paragraph" w:styleId="BodyTextIndent">
    <w:name w:val="Body Text Indent"/>
    <w:basedOn w:val="Normal"/>
    <w:semiHidden/>
    <w:rsid w:val="00C660FA"/>
    <w:pPr>
      <w:spacing w:after="120"/>
      <w:ind w:left="360"/>
    </w:pPr>
  </w:style>
  <w:style w:type="paragraph" w:styleId="BodyTextFirstIndent2">
    <w:name w:val="Body Text First Indent 2"/>
    <w:basedOn w:val="BodyTextIndent"/>
    <w:semiHidden/>
    <w:rsid w:val="00C660FA"/>
    <w:pPr>
      <w:ind w:firstLine="210"/>
    </w:pPr>
  </w:style>
  <w:style w:type="paragraph" w:styleId="BodyTextIndent2">
    <w:name w:val="Body Text Indent 2"/>
    <w:basedOn w:val="Normal"/>
    <w:semiHidden/>
    <w:rsid w:val="00C660FA"/>
    <w:pPr>
      <w:spacing w:after="120" w:line="480" w:lineRule="auto"/>
      <w:ind w:left="360"/>
    </w:pPr>
  </w:style>
  <w:style w:type="paragraph" w:styleId="BodyTextIndent3">
    <w:name w:val="Body Text Indent 3"/>
    <w:basedOn w:val="Normal"/>
    <w:semiHidden/>
    <w:rsid w:val="00C660FA"/>
    <w:pPr>
      <w:spacing w:after="120"/>
      <w:ind w:left="360"/>
    </w:pPr>
    <w:rPr>
      <w:sz w:val="16"/>
      <w:szCs w:val="16"/>
    </w:rPr>
  </w:style>
  <w:style w:type="paragraph" w:styleId="Closing">
    <w:name w:val="Closing"/>
    <w:basedOn w:val="Normal"/>
    <w:semiHidden/>
    <w:rsid w:val="00C660FA"/>
    <w:pPr>
      <w:ind w:left="4320"/>
    </w:pPr>
  </w:style>
  <w:style w:type="paragraph" w:styleId="E-mailSignature">
    <w:name w:val="E-mail Signature"/>
    <w:basedOn w:val="Normal"/>
    <w:semiHidden/>
    <w:rsid w:val="00C660FA"/>
  </w:style>
  <w:style w:type="character" w:styleId="Emphasis">
    <w:name w:val="Emphasis"/>
    <w:qFormat/>
    <w:rsid w:val="00C660FA"/>
    <w:rPr>
      <w:i/>
      <w:iCs/>
    </w:rPr>
  </w:style>
  <w:style w:type="paragraph" w:styleId="EnvelopeAddress">
    <w:name w:val="envelope address"/>
    <w:basedOn w:val="Normal"/>
    <w:semiHidden/>
    <w:rsid w:val="00C660FA"/>
    <w:pPr>
      <w:framePr w:w="7920" w:h="1980" w:hRule="exact" w:hSpace="180" w:wrap="auto" w:hAnchor="page" w:xAlign="center" w:yAlign="bottom"/>
      <w:ind w:left="2880"/>
    </w:pPr>
    <w:rPr>
      <w:rFonts w:cs="Arial"/>
    </w:rPr>
  </w:style>
  <w:style w:type="paragraph" w:styleId="EnvelopeReturn">
    <w:name w:val="envelope return"/>
    <w:basedOn w:val="Normal"/>
    <w:semiHidden/>
    <w:rsid w:val="00C660FA"/>
    <w:rPr>
      <w:rFonts w:cs="Arial"/>
      <w:szCs w:val="20"/>
    </w:rPr>
  </w:style>
  <w:style w:type="character" w:styleId="FollowedHyperlink">
    <w:name w:val="FollowedHyperlink"/>
    <w:semiHidden/>
    <w:rsid w:val="00C660FA"/>
    <w:rPr>
      <w:color w:val="800080"/>
      <w:u w:val="single"/>
    </w:rPr>
  </w:style>
  <w:style w:type="character" w:styleId="HTMLAcronym">
    <w:name w:val="HTML Acronym"/>
    <w:basedOn w:val="DefaultParagraphFont"/>
    <w:semiHidden/>
    <w:rsid w:val="00C660FA"/>
  </w:style>
  <w:style w:type="paragraph" w:styleId="HTMLAddress">
    <w:name w:val="HTML Address"/>
    <w:basedOn w:val="Normal"/>
    <w:semiHidden/>
    <w:rsid w:val="00C660FA"/>
    <w:rPr>
      <w:i/>
      <w:iCs/>
    </w:rPr>
  </w:style>
  <w:style w:type="character" w:styleId="HTMLCite">
    <w:name w:val="HTML Cite"/>
    <w:semiHidden/>
    <w:rsid w:val="00C660FA"/>
    <w:rPr>
      <w:i/>
      <w:iCs/>
    </w:rPr>
  </w:style>
  <w:style w:type="character" w:styleId="HTMLCode">
    <w:name w:val="HTML Code"/>
    <w:semiHidden/>
    <w:rsid w:val="00C660FA"/>
    <w:rPr>
      <w:rFonts w:ascii="Courier New" w:hAnsi="Courier New" w:cs="Courier New"/>
      <w:sz w:val="20"/>
      <w:szCs w:val="20"/>
    </w:rPr>
  </w:style>
  <w:style w:type="character" w:styleId="HTMLDefinition">
    <w:name w:val="HTML Definition"/>
    <w:semiHidden/>
    <w:rsid w:val="00C660FA"/>
    <w:rPr>
      <w:i/>
      <w:iCs/>
    </w:rPr>
  </w:style>
  <w:style w:type="character" w:styleId="HTMLKeyboard">
    <w:name w:val="HTML Keyboard"/>
    <w:semiHidden/>
    <w:rsid w:val="00C660FA"/>
    <w:rPr>
      <w:rFonts w:ascii="Courier New" w:hAnsi="Courier New" w:cs="Courier New"/>
      <w:sz w:val="20"/>
      <w:szCs w:val="20"/>
    </w:rPr>
  </w:style>
  <w:style w:type="paragraph" w:styleId="HTMLPreformatted">
    <w:name w:val="HTML Preformatted"/>
    <w:basedOn w:val="Normal"/>
    <w:semiHidden/>
    <w:rsid w:val="00C660FA"/>
    <w:rPr>
      <w:rFonts w:ascii="Courier New" w:hAnsi="Courier New" w:cs="Courier New"/>
      <w:szCs w:val="20"/>
    </w:rPr>
  </w:style>
  <w:style w:type="character" w:styleId="HTMLSample">
    <w:name w:val="HTML Sample"/>
    <w:semiHidden/>
    <w:rsid w:val="00C660FA"/>
    <w:rPr>
      <w:rFonts w:ascii="Courier New" w:hAnsi="Courier New" w:cs="Courier New"/>
    </w:rPr>
  </w:style>
  <w:style w:type="character" w:styleId="HTMLTypewriter">
    <w:name w:val="HTML Typewriter"/>
    <w:semiHidden/>
    <w:rsid w:val="00C660FA"/>
    <w:rPr>
      <w:rFonts w:ascii="Courier New" w:hAnsi="Courier New" w:cs="Courier New"/>
      <w:sz w:val="20"/>
      <w:szCs w:val="20"/>
    </w:rPr>
  </w:style>
  <w:style w:type="character" w:styleId="HTMLVariable">
    <w:name w:val="HTML Variable"/>
    <w:semiHidden/>
    <w:rsid w:val="00C660FA"/>
    <w:rPr>
      <w:i/>
      <w:iCs/>
    </w:rPr>
  </w:style>
  <w:style w:type="character" w:styleId="Hyperlink">
    <w:name w:val="Hyperlink"/>
    <w:semiHidden/>
    <w:rsid w:val="00C660FA"/>
    <w:rPr>
      <w:color w:val="0000FF"/>
      <w:u w:val="single"/>
    </w:rPr>
  </w:style>
  <w:style w:type="character" w:styleId="LineNumber">
    <w:name w:val="line number"/>
    <w:basedOn w:val="DefaultParagraphFont"/>
    <w:semiHidden/>
    <w:rsid w:val="00C660FA"/>
  </w:style>
  <w:style w:type="paragraph" w:styleId="List">
    <w:name w:val="List"/>
    <w:basedOn w:val="Normal"/>
    <w:semiHidden/>
    <w:rsid w:val="00C660FA"/>
    <w:pPr>
      <w:ind w:left="360" w:hanging="360"/>
    </w:pPr>
  </w:style>
  <w:style w:type="paragraph" w:styleId="List2">
    <w:name w:val="List 2"/>
    <w:basedOn w:val="Normal"/>
    <w:semiHidden/>
    <w:rsid w:val="00C660FA"/>
    <w:pPr>
      <w:ind w:left="720" w:hanging="360"/>
    </w:pPr>
  </w:style>
  <w:style w:type="paragraph" w:styleId="List3">
    <w:name w:val="List 3"/>
    <w:basedOn w:val="Normal"/>
    <w:semiHidden/>
    <w:rsid w:val="00C660FA"/>
    <w:pPr>
      <w:ind w:left="1080" w:hanging="360"/>
    </w:pPr>
  </w:style>
  <w:style w:type="paragraph" w:styleId="List4">
    <w:name w:val="List 4"/>
    <w:basedOn w:val="Normal"/>
    <w:semiHidden/>
    <w:rsid w:val="00C660FA"/>
    <w:pPr>
      <w:ind w:left="1440" w:hanging="360"/>
    </w:pPr>
  </w:style>
  <w:style w:type="paragraph" w:styleId="List5">
    <w:name w:val="List 5"/>
    <w:basedOn w:val="Normal"/>
    <w:semiHidden/>
    <w:rsid w:val="00C660FA"/>
    <w:pPr>
      <w:ind w:left="1800" w:hanging="360"/>
    </w:pPr>
  </w:style>
  <w:style w:type="paragraph" w:styleId="ListBullet3">
    <w:name w:val="List Bullet 3"/>
    <w:basedOn w:val="Normal"/>
    <w:semiHidden/>
    <w:rsid w:val="00C660FA"/>
    <w:pPr>
      <w:numPr>
        <w:numId w:val="4"/>
      </w:numPr>
    </w:pPr>
  </w:style>
  <w:style w:type="paragraph" w:styleId="ListBullet4">
    <w:name w:val="List Bullet 4"/>
    <w:basedOn w:val="Normal"/>
    <w:semiHidden/>
    <w:rsid w:val="00C660FA"/>
    <w:pPr>
      <w:numPr>
        <w:numId w:val="5"/>
      </w:numPr>
    </w:pPr>
  </w:style>
  <w:style w:type="paragraph" w:styleId="ListBullet5">
    <w:name w:val="List Bullet 5"/>
    <w:basedOn w:val="Normal"/>
    <w:semiHidden/>
    <w:rsid w:val="00C660FA"/>
    <w:pPr>
      <w:numPr>
        <w:numId w:val="6"/>
      </w:numPr>
    </w:pPr>
  </w:style>
  <w:style w:type="paragraph" w:styleId="ListContinue">
    <w:name w:val="List Continue"/>
    <w:basedOn w:val="Normal"/>
    <w:semiHidden/>
    <w:rsid w:val="00C660FA"/>
    <w:pPr>
      <w:spacing w:after="120"/>
      <w:ind w:left="360"/>
    </w:pPr>
  </w:style>
  <w:style w:type="paragraph" w:styleId="ListContinue2">
    <w:name w:val="List Continue 2"/>
    <w:basedOn w:val="Normal"/>
    <w:semiHidden/>
    <w:rsid w:val="00C660FA"/>
    <w:pPr>
      <w:spacing w:after="120"/>
      <w:ind w:left="720"/>
    </w:pPr>
  </w:style>
  <w:style w:type="paragraph" w:styleId="ListContinue3">
    <w:name w:val="List Continue 3"/>
    <w:basedOn w:val="Normal"/>
    <w:semiHidden/>
    <w:rsid w:val="00C660FA"/>
    <w:pPr>
      <w:spacing w:after="120"/>
      <w:ind w:left="1080"/>
    </w:pPr>
  </w:style>
  <w:style w:type="paragraph" w:styleId="ListContinue4">
    <w:name w:val="List Continue 4"/>
    <w:basedOn w:val="Normal"/>
    <w:semiHidden/>
    <w:rsid w:val="00C660FA"/>
    <w:pPr>
      <w:spacing w:after="120"/>
      <w:ind w:left="1440"/>
    </w:pPr>
  </w:style>
  <w:style w:type="paragraph" w:styleId="ListContinue5">
    <w:name w:val="List Continue 5"/>
    <w:basedOn w:val="Normal"/>
    <w:semiHidden/>
    <w:rsid w:val="00C660FA"/>
    <w:pPr>
      <w:spacing w:after="120"/>
      <w:ind w:left="1800"/>
    </w:pPr>
  </w:style>
  <w:style w:type="paragraph" w:styleId="ListNumber">
    <w:name w:val="List Number"/>
    <w:basedOn w:val="Normal"/>
    <w:semiHidden/>
    <w:rsid w:val="00C660FA"/>
    <w:pPr>
      <w:numPr>
        <w:numId w:val="7"/>
      </w:numPr>
    </w:pPr>
  </w:style>
  <w:style w:type="paragraph" w:styleId="ListNumber2">
    <w:name w:val="List Number 2"/>
    <w:basedOn w:val="Normal"/>
    <w:semiHidden/>
    <w:rsid w:val="00C660FA"/>
    <w:pPr>
      <w:numPr>
        <w:numId w:val="8"/>
      </w:numPr>
    </w:pPr>
  </w:style>
  <w:style w:type="paragraph" w:styleId="ListNumber3">
    <w:name w:val="List Number 3"/>
    <w:basedOn w:val="Normal"/>
    <w:semiHidden/>
    <w:rsid w:val="00C660FA"/>
    <w:pPr>
      <w:numPr>
        <w:numId w:val="9"/>
      </w:numPr>
    </w:pPr>
  </w:style>
  <w:style w:type="paragraph" w:styleId="ListNumber4">
    <w:name w:val="List Number 4"/>
    <w:basedOn w:val="Normal"/>
    <w:semiHidden/>
    <w:rsid w:val="00C660FA"/>
    <w:pPr>
      <w:numPr>
        <w:numId w:val="10"/>
      </w:numPr>
    </w:pPr>
  </w:style>
  <w:style w:type="paragraph" w:styleId="ListNumber5">
    <w:name w:val="List Number 5"/>
    <w:basedOn w:val="Normal"/>
    <w:semiHidden/>
    <w:rsid w:val="00C660FA"/>
    <w:pPr>
      <w:numPr>
        <w:numId w:val="11"/>
      </w:numPr>
    </w:pPr>
  </w:style>
  <w:style w:type="paragraph" w:styleId="MessageHeader">
    <w:name w:val="Message Header"/>
    <w:basedOn w:val="Normal"/>
    <w:semiHidden/>
    <w:rsid w:val="00C660FA"/>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semiHidden/>
    <w:rsid w:val="00C660FA"/>
  </w:style>
  <w:style w:type="paragraph" w:styleId="NormalIndent">
    <w:name w:val="Normal Indent"/>
    <w:basedOn w:val="Normal"/>
    <w:semiHidden/>
    <w:rsid w:val="00C660FA"/>
    <w:pPr>
      <w:ind w:left="720"/>
    </w:pPr>
  </w:style>
  <w:style w:type="paragraph" w:styleId="PlainText">
    <w:name w:val="Plain Text"/>
    <w:basedOn w:val="Normal"/>
    <w:semiHidden/>
    <w:rsid w:val="00C660FA"/>
    <w:rPr>
      <w:rFonts w:ascii="Courier New" w:hAnsi="Courier New" w:cs="Courier New"/>
      <w:szCs w:val="20"/>
    </w:rPr>
  </w:style>
  <w:style w:type="paragraph" w:styleId="Salutation">
    <w:name w:val="Salutation"/>
    <w:basedOn w:val="Normal"/>
    <w:next w:val="Normal"/>
    <w:semiHidden/>
    <w:rsid w:val="00C660FA"/>
  </w:style>
  <w:style w:type="paragraph" w:styleId="Signature">
    <w:name w:val="Signature"/>
    <w:basedOn w:val="Normal"/>
    <w:semiHidden/>
    <w:rsid w:val="00C660FA"/>
    <w:pPr>
      <w:ind w:left="4320"/>
    </w:pPr>
  </w:style>
  <w:style w:type="character" w:styleId="Strong">
    <w:name w:val="Strong"/>
    <w:qFormat/>
    <w:rsid w:val="00C660FA"/>
    <w:rPr>
      <w:b/>
      <w:bCs/>
    </w:rPr>
  </w:style>
  <w:style w:type="paragraph" w:styleId="Subtitle">
    <w:name w:val="Subtitle"/>
    <w:basedOn w:val="Normal"/>
    <w:qFormat/>
    <w:rsid w:val="00C660FA"/>
    <w:pPr>
      <w:spacing w:after="60"/>
      <w:jc w:val="center"/>
      <w:outlineLvl w:val="1"/>
    </w:pPr>
    <w:rPr>
      <w:rFonts w:cs="Arial"/>
    </w:rPr>
  </w:style>
  <w:style w:type="table" w:styleId="Table3Deffects1">
    <w:name w:val="Table 3D effects 1"/>
    <w:basedOn w:val="TableNormal"/>
    <w:semiHidden/>
    <w:rsid w:val="00C660FA"/>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660FA"/>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660FA"/>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660FA"/>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660FA"/>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660FA"/>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660FA"/>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660FA"/>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660FA"/>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660FA"/>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660FA"/>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660FA"/>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660FA"/>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660FA"/>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660FA"/>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660F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660FA"/>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660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C660FA"/>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660FA"/>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660FA"/>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660FA"/>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660FA"/>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660FA"/>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660FA"/>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660FA"/>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660FA"/>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660FA"/>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660FA"/>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660FA"/>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660FA"/>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660FA"/>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660FA"/>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660FA"/>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660FA"/>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660FA"/>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660FA"/>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660FA"/>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660FA"/>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660FA"/>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660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C660FA"/>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660FA"/>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660FA"/>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C660FA"/>
    <w:pPr>
      <w:spacing w:before="240" w:after="60"/>
      <w:jc w:val="center"/>
      <w:outlineLvl w:val="0"/>
    </w:pPr>
    <w:rPr>
      <w:rFonts w:cs="Arial"/>
      <w:b/>
      <w:bCs/>
      <w:kern w:val="28"/>
      <w:sz w:val="32"/>
      <w:szCs w:val="32"/>
    </w:rPr>
  </w:style>
  <w:style w:type="paragraph" w:styleId="TOC1">
    <w:name w:val="toc 1"/>
    <w:basedOn w:val="Normal"/>
    <w:next w:val="Normal"/>
    <w:uiPriority w:val="39"/>
    <w:rsid w:val="00A109B6"/>
    <w:pPr>
      <w:tabs>
        <w:tab w:val="left" w:pos="360"/>
        <w:tab w:val="right" w:leader="dot" w:pos="9360"/>
      </w:tabs>
      <w:spacing w:before="40" w:after="40"/>
    </w:pPr>
    <w:rPr>
      <w:b/>
    </w:rPr>
  </w:style>
  <w:style w:type="paragraph" w:styleId="TOC2">
    <w:name w:val="toc 2"/>
    <w:basedOn w:val="TOC1"/>
    <w:next w:val="Normal"/>
    <w:uiPriority w:val="39"/>
    <w:rsid w:val="00A109B6"/>
    <w:pPr>
      <w:tabs>
        <w:tab w:val="left" w:pos="800"/>
      </w:tabs>
      <w:spacing w:before="0" w:after="0"/>
      <w:ind w:left="360"/>
    </w:pPr>
    <w:rPr>
      <w:b w:val="0"/>
    </w:rPr>
  </w:style>
  <w:style w:type="paragraph" w:styleId="TOC3">
    <w:name w:val="toc 3"/>
    <w:basedOn w:val="TOC1"/>
    <w:next w:val="Normal"/>
    <w:uiPriority w:val="39"/>
    <w:rsid w:val="00A109B6"/>
    <w:pPr>
      <w:tabs>
        <w:tab w:val="left" w:pos="1620"/>
      </w:tabs>
      <w:spacing w:before="0" w:after="0"/>
      <w:ind w:left="403" w:firstLine="504"/>
    </w:pPr>
    <w:rPr>
      <w:b w:val="0"/>
      <w:noProof/>
    </w:rPr>
  </w:style>
  <w:style w:type="paragraph" w:styleId="TOC4">
    <w:name w:val="toc 4"/>
    <w:basedOn w:val="TOC1"/>
    <w:next w:val="Normal"/>
    <w:rsid w:val="00455516"/>
    <w:pPr>
      <w:tabs>
        <w:tab w:val="left" w:pos="1680"/>
      </w:tabs>
      <w:ind w:left="1800"/>
    </w:pPr>
    <w:rPr>
      <w:b w:val="0"/>
    </w:rPr>
  </w:style>
  <w:style w:type="paragraph" w:styleId="TOC5">
    <w:name w:val="toc 5"/>
    <w:basedOn w:val="TOC1"/>
    <w:next w:val="Normal"/>
    <w:semiHidden/>
    <w:rsid w:val="00455516"/>
    <w:pPr>
      <w:tabs>
        <w:tab w:val="left" w:pos="1920"/>
      </w:tabs>
      <w:ind w:left="2700"/>
    </w:pPr>
    <w:rPr>
      <w:b w:val="0"/>
    </w:rPr>
  </w:style>
  <w:style w:type="paragraph" w:customStyle="1" w:styleId="Title1Right">
    <w:name w:val="Title 1 Right"/>
    <w:basedOn w:val="Normal"/>
    <w:next w:val="Normal"/>
    <w:rsid w:val="006A4C93"/>
    <w:pPr>
      <w:spacing w:before="240" w:after="60"/>
      <w:jc w:val="right"/>
    </w:pPr>
    <w:rPr>
      <w:b/>
      <w:sz w:val="36"/>
    </w:rPr>
  </w:style>
  <w:style w:type="paragraph" w:customStyle="1" w:styleId="Title2Right">
    <w:name w:val="Title 2 Right"/>
    <w:basedOn w:val="Title1Right"/>
    <w:rsid w:val="004C5746"/>
    <w:rPr>
      <w:sz w:val="32"/>
    </w:rPr>
  </w:style>
  <w:style w:type="paragraph" w:customStyle="1" w:styleId="Title3Right">
    <w:name w:val="Title 3 Right"/>
    <w:basedOn w:val="Title1Right"/>
    <w:next w:val="Normal"/>
    <w:rsid w:val="00455516"/>
    <w:rPr>
      <w:sz w:val="24"/>
    </w:rPr>
  </w:style>
  <w:style w:type="paragraph" w:customStyle="1" w:styleId="TitleCenter">
    <w:name w:val="Title Center"/>
    <w:basedOn w:val="Normal"/>
    <w:rsid w:val="006A4C93"/>
    <w:pPr>
      <w:spacing w:before="240" w:after="60"/>
      <w:jc w:val="center"/>
    </w:pPr>
    <w:rPr>
      <w:b/>
      <w:sz w:val="32"/>
    </w:rPr>
  </w:style>
  <w:style w:type="paragraph" w:styleId="Footer">
    <w:name w:val="footer"/>
    <w:basedOn w:val="Normal"/>
    <w:rsid w:val="004C5746"/>
    <w:pPr>
      <w:tabs>
        <w:tab w:val="center" w:pos="4320"/>
        <w:tab w:val="right" w:pos="8640"/>
      </w:tabs>
      <w:spacing w:before="6" w:after="6"/>
    </w:pPr>
    <w:rPr>
      <w:sz w:val="18"/>
    </w:rPr>
  </w:style>
  <w:style w:type="paragraph" w:styleId="Header">
    <w:name w:val="header"/>
    <w:basedOn w:val="Normal"/>
    <w:rsid w:val="004C5746"/>
    <w:pPr>
      <w:tabs>
        <w:tab w:val="center" w:pos="4320"/>
        <w:tab w:val="right" w:pos="8640"/>
      </w:tabs>
      <w:spacing w:before="6" w:after="6"/>
    </w:pPr>
    <w:rPr>
      <w:sz w:val="18"/>
    </w:rPr>
  </w:style>
  <w:style w:type="paragraph" w:customStyle="1" w:styleId="InfoText">
    <w:name w:val="Info Text"/>
    <w:basedOn w:val="Normal"/>
    <w:link w:val="InfoTextChar"/>
    <w:rsid w:val="00A24A92"/>
    <w:pPr>
      <w:keepLines/>
    </w:pPr>
    <w:rPr>
      <w:i/>
      <w:color w:val="005DAA"/>
    </w:rPr>
  </w:style>
  <w:style w:type="paragraph" w:customStyle="1" w:styleId="InfoBullet">
    <w:name w:val="Info Bullet"/>
    <w:basedOn w:val="Normal"/>
    <w:rsid w:val="008538B8"/>
    <w:pPr>
      <w:numPr>
        <w:numId w:val="30"/>
      </w:numPr>
    </w:pPr>
    <w:rPr>
      <w:i/>
      <w:color w:val="005DAA"/>
    </w:rPr>
  </w:style>
  <w:style w:type="paragraph" w:customStyle="1" w:styleId="ListBullet10Pt">
    <w:name w:val="List Bullet 10 Pt"/>
    <w:basedOn w:val="Normal"/>
    <w:rsid w:val="006E0F62"/>
    <w:pPr>
      <w:numPr>
        <w:numId w:val="28"/>
      </w:numPr>
    </w:pPr>
  </w:style>
  <w:style w:type="character" w:styleId="PageNumber">
    <w:name w:val="page number"/>
    <w:rsid w:val="00455516"/>
    <w:rPr>
      <w:rFonts w:ascii="Arial" w:hAnsi="Arial"/>
    </w:rPr>
  </w:style>
  <w:style w:type="paragraph" w:customStyle="1" w:styleId="AppendixTitle">
    <w:name w:val="Appendix Title"/>
    <w:basedOn w:val="Normal"/>
    <w:rsid w:val="006A4C93"/>
    <w:pPr>
      <w:spacing w:before="240" w:after="60"/>
    </w:pPr>
    <w:rPr>
      <w:b/>
      <w:sz w:val="32"/>
    </w:rPr>
  </w:style>
  <w:style w:type="paragraph" w:customStyle="1" w:styleId="TableHeading">
    <w:name w:val="Table Heading"/>
    <w:basedOn w:val="Normal"/>
    <w:rsid w:val="00DB1A42"/>
    <w:pPr>
      <w:spacing w:before="20" w:after="20"/>
      <w:jc w:val="center"/>
    </w:pPr>
    <w:rPr>
      <w:b/>
    </w:rPr>
  </w:style>
  <w:style w:type="paragraph" w:customStyle="1" w:styleId="TableText9Pt">
    <w:name w:val="Table Text 9 Pt"/>
    <w:basedOn w:val="TableText10Pt"/>
    <w:rsid w:val="00E42970"/>
    <w:rPr>
      <w:sz w:val="18"/>
    </w:rPr>
  </w:style>
  <w:style w:type="paragraph" w:customStyle="1" w:styleId="TableText8Pt">
    <w:name w:val="Table Text 8 Pt"/>
    <w:basedOn w:val="TableText10Pt"/>
    <w:rsid w:val="00E42970"/>
    <w:rPr>
      <w:sz w:val="16"/>
    </w:rPr>
  </w:style>
  <w:style w:type="paragraph" w:customStyle="1" w:styleId="ListBullet9Pt">
    <w:name w:val="List Bullet 9 Pt"/>
    <w:basedOn w:val="ListBullet10Pt"/>
    <w:rsid w:val="006E0F62"/>
    <w:rPr>
      <w:sz w:val="18"/>
    </w:rPr>
  </w:style>
  <w:style w:type="paragraph" w:customStyle="1" w:styleId="OrderedList">
    <w:name w:val="Ordered List"/>
    <w:basedOn w:val="Normal"/>
    <w:rsid w:val="00E42970"/>
    <w:pPr>
      <w:numPr>
        <w:numId w:val="21"/>
      </w:numPr>
    </w:pPr>
  </w:style>
  <w:style w:type="paragraph" w:customStyle="1" w:styleId="TableText10Pt">
    <w:name w:val="Table Text 10 Pt"/>
    <w:basedOn w:val="Normal"/>
    <w:rsid w:val="003540C0"/>
    <w:pPr>
      <w:spacing w:before="20" w:after="20"/>
    </w:pPr>
  </w:style>
  <w:style w:type="paragraph" w:customStyle="1" w:styleId="InfoOrderedList">
    <w:name w:val="Info Ordered List"/>
    <w:basedOn w:val="InfoText"/>
    <w:rsid w:val="006E0F62"/>
    <w:pPr>
      <w:numPr>
        <w:numId w:val="14"/>
      </w:numPr>
      <w:ind w:left="720"/>
    </w:pPr>
  </w:style>
  <w:style w:type="paragraph" w:customStyle="1" w:styleId="BoldNote">
    <w:name w:val="Bold/Note"/>
    <w:basedOn w:val="Normal"/>
    <w:link w:val="BoldNoteChar"/>
    <w:rsid w:val="00455516"/>
    <w:rPr>
      <w:b/>
    </w:rPr>
  </w:style>
  <w:style w:type="paragraph" w:styleId="NoteHeading">
    <w:name w:val="Note Heading"/>
    <w:basedOn w:val="Normal"/>
    <w:next w:val="Normal"/>
    <w:semiHidden/>
    <w:rsid w:val="00E96979"/>
  </w:style>
  <w:style w:type="character" w:customStyle="1" w:styleId="CaptionChar">
    <w:name w:val="Caption Char"/>
    <w:link w:val="Caption"/>
    <w:rsid w:val="00455516"/>
    <w:rPr>
      <w:rFonts w:ascii="Arial" w:hAnsi="Arial"/>
      <w:b/>
      <w:bCs/>
      <w:lang w:val="en-US" w:eastAsia="en-US" w:bidi="ar-SA"/>
    </w:rPr>
  </w:style>
  <w:style w:type="paragraph" w:customStyle="1" w:styleId="ListBullet8Pt">
    <w:name w:val="List Bullet 8 Pt"/>
    <w:basedOn w:val="ListBullet10Pt"/>
    <w:rsid w:val="006E0F62"/>
    <w:rPr>
      <w:sz w:val="16"/>
    </w:rPr>
  </w:style>
  <w:style w:type="paragraph" w:customStyle="1" w:styleId="ListBullet210Pt">
    <w:name w:val="List Bullet 2 10 Pt"/>
    <w:basedOn w:val="Normal"/>
    <w:rsid w:val="006E0F62"/>
    <w:pPr>
      <w:numPr>
        <w:numId w:val="29"/>
      </w:numPr>
    </w:pPr>
  </w:style>
  <w:style w:type="paragraph" w:customStyle="1" w:styleId="ListBullet29Pt">
    <w:name w:val="List Bullet 2 9 Pt"/>
    <w:basedOn w:val="ListBullet210Pt"/>
    <w:rsid w:val="006E0F62"/>
    <w:rPr>
      <w:sz w:val="18"/>
    </w:rPr>
  </w:style>
  <w:style w:type="paragraph" w:customStyle="1" w:styleId="ListBullet28Pt">
    <w:name w:val="List Bullet 2 8 Pt"/>
    <w:basedOn w:val="ListBullet210Pt"/>
    <w:rsid w:val="006E0F62"/>
    <w:rPr>
      <w:sz w:val="16"/>
    </w:rPr>
  </w:style>
  <w:style w:type="paragraph" w:customStyle="1" w:styleId="Indented">
    <w:name w:val="Indented"/>
    <w:basedOn w:val="Normal"/>
    <w:rsid w:val="00455516"/>
    <w:pPr>
      <w:ind w:left="720"/>
    </w:pPr>
  </w:style>
  <w:style w:type="paragraph" w:customStyle="1" w:styleId="InfoBullet2">
    <w:name w:val="Info Bullet 2"/>
    <w:basedOn w:val="Normal"/>
    <w:rsid w:val="001D30C7"/>
    <w:pPr>
      <w:numPr>
        <w:numId w:val="31"/>
      </w:numPr>
    </w:pPr>
    <w:rPr>
      <w:i/>
      <w:color w:val="005DAA"/>
    </w:rPr>
  </w:style>
  <w:style w:type="paragraph" w:customStyle="1" w:styleId="InfoBullet-Bold">
    <w:name w:val="Info Bullet-Bold"/>
    <w:basedOn w:val="Normal"/>
    <w:rsid w:val="001D30C7"/>
    <w:pPr>
      <w:numPr>
        <w:numId w:val="32"/>
      </w:numPr>
    </w:pPr>
    <w:rPr>
      <w:b/>
      <w:i/>
      <w:color w:val="005DAA"/>
    </w:rPr>
  </w:style>
  <w:style w:type="paragraph" w:customStyle="1" w:styleId="InfoIndented">
    <w:name w:val="Info Indented"/>
    <w:basedOn w:val="Normal"/>
    <w:rsid w:val="001D30C7"/>
    <w:pPr>
      <w:ind w:left="720"/>
    </w:pPr>
    <w:rPr>
      <w:i/>
      <w:color w:val="005DAA"/>
    </w:rPr>
  </w:style>
  <w:style w:type="paragraph" w:customStyle="1" w:styleId="TemplateVersionNumber">
    <w:name w:val="Template Version Number"/>
    <w:basedOn w:val="Title3Right"/>
    <w:rsid w:val="001D30C7"/>
    <w:rPr>
      <w:color w:val="005DAA"/>
    </w:rPr>
  </w:style>
  <w:style w:type="paragraph" w:customStyle="1" w:styleId="Appendix-Heading2">
    <w:name w:val="Appendix-Heading 2"/>
    <w:basedOn w:val="Normal"/>
    <w:rsid w:val="00B55074"/>
    <w:pPr>
      <w:keepNext/>
      <w:keepLines/>
      <w:numPr>
        <w:ilvl w:val="1"/>
        <w:numId w:val="33"/>
      </w:numPr>
      <w:spacing w:before="240" w:after="60"/>
    </w:pPr>
    <w:rPr>
      <w:b/>
      <w:sz w:val="24"/>
    </w:rPr>
  </w:style>
  <w:style w:type="paragraph" w:customStyle="1" w:styleId="InfoTextBold">
    <w:name w:val="Info Text Bold"/>
    <w:basedOn w:val="Normal"/>
    <w:rsid w:val="00B31E54"/>
    <w:rPr>
      <w:b/>
      <w:i/>
      <w:color w:val="005DAA"/>
    </w:rPr>
  </w:style>
  <w:style w:type="character" w:customStyle="1" w:styleId="BoldNoteChar">
    <w:name w:val="Bold/Note Char"/>
    <w:link w:val="BoldNote"/>
    <w:rsid w:val="00874EE2"/>
    <w:rPr>
      <w:rFonts w:ascii="Arial" w:hAnsi="Arial"/>
      <w:b/>
      <w:szCs w:val="24"/>
      <w:lang w:val="en-US" w:eastAsia="en-US" w:bidi="ar-SA"/>
    </w:rPr>
  </w:style>
  <w:style w:type="character" w:customStyle="1" w:styleId="InfoTextChar">
    <w:name w:val="Info Text Char"/>
    <w:link w:val="InfoText"/>
    <w:rsid w:val="00874EE2"/>
    <w:rPr>
      <w:rFonts w:ascii="Arial" w:hAnsi="Arial"/>
      <w:i/>
      <w:color w:val="005DAA"/>
      <w:szCs w:val="24"/>
      <w:lang w:val="en-US" w:eastAsia="en-US" w:bidi="ar-SA"/>
    </w:rPr>
  </w:style>
  <w:style w:type="paragraph" w:styleId="BalloonText">
    <w:name w:val="Balloon Text"/>
    <w:basedOn w:val="Normal"/>
    <w:semiHidden/>
    <w:rsid w:val="00601244"/>
    <w:rPr>
      <w:rFonts w:ascii="Tahoma" w:hAnsi="Tahoma" w:cs="Tahoma"/>
      <w:sz w:val="16"/>
      <w:szCs w:val="16"/>
    </w:rPr>
  </w:style>
  <w:style w:type="character" w:styleId="CommentReference">
    <w:name w:val="annotation reference"/>
    <w:semiHidden/>
    <w:rsid w:val="005A74B8"/>
    <w:rPr>
      <w:sz w:val="16"/>
      <w:szCs w:val="16"/>
    </w:rPr>
  </w:style>
  <w:style w:type="paragraph" w:styleId="CommentText">
    <w:name w:val="annotation text"/>
    <w:basedOn w:val="Normal"/>
    <w:semiHidden/>
    <w:rsid w:val="005A74B8"/>
    <w:rPr>
      <w:szCs w:val="20"/>
    </w:rPr>
  </w:style>
  <w:style w:type="paragraph" w:styleId="CommentSubject">
    <w:name w:val="annotation subject"/>
    <w:basedOn w:val="CommentText"/>
    <w:next w:val="CommentText"/>
    <w:semiHidden/>
    <w:rsid w:val="005A74B8"/>
    <w:rPr>
      <w:b/>
      <w:bCs/>
    </w:rPr>
  </w:style>
  <w:style w:type="paragraph" w:customStyle="1" w:styleId="InfoBlue">
    <w:name w:val="InfoBlue"/>
    <w:basedOn w:val="Normal"/>
    <w:next w:val="BodyText"/>
    <w:autoRedefine/>
    <w:rsid w:val="007B693E"/>
    <w:pPr>
      <w:widowControl w:val="0"/>
      <w:spacing w:after="120" w:line="240" w:lineRule="atLeast"/>
      <w:ind w:left="720"/>
    </w:pPr>
    <w:rPr>
      <w:rFonts w:ascii="Times New Roman" w:hAnsi="Times New Roman"/>
      <w:i/>
      <w:color w:val="0000FF"/>
      <w:szCs w:val="20"/>
    </w:rPr>
  </w:style>
  <w:style w:type="paragraph" w:customStyle="1" w:styleId="Noraml">
    <w:name w:val="Noraml"/>
    <w:basedOn w:val="InfoText"/>
    <w:rsid w:val="009758B2"/>
  </w:style>
  <w:style w:type="paragraph" w:styleId="ListParagraph">
    <w:name w:val="List Paragraph"/>
    <w:basedOn w:val="Normal"/>
    <w:uiPriority w:val="72"/>
    <w:rsid w:val="001D2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3337125">
      <w:bodyDiv w:val="1"/>
      <w:marLeft w:val="0"/>
      <w:marRight w:val="0"/>
      <w:marTop w:val="0"/>
      <w:marBottom w:val="0"/>
      <w:divBdr>
        <w:top w:val="none" w:sz="0" w:space="0" w:color="auto"/>
        <w:left w:val="none" w:sz="0" w:space="0" w:color="auto"/>
        <w:bottom w:val="none" w:sz="0" w:space="0" w:color="auto"/>
        <w:right w:val="none" w:sz="0" w:space="0" w:color="auto"/>
      </w:divBdr>
      <w:divsChild>
        <w:div w:id="1921596028">
          <w:marLeft w:val="0"/>
          <w:marRight w:val="0"/>
          <w:marTop w:val="0"/>
          <w:marBottom w:val="0"/>
          <w:divBdr>
            <w:top w:val="none" w:sz="0" w:space="0" w:color="auto"/>
            <w:left w:val="none" w:sz="0" w:space="0" w:color="auto"/>
            <w:bottom w:val="none" w:sz="0" w:space="0" w:color="auto"/>
            <w:right w:val="none" w:sz="0" w:space="0" w:color="auto"/>
          </w:divBdr>
          <w:divsChild>
            <w:div w:id="1560818531">
              <w:marLeft w:val="0"/>
              <w:marRight w:val="0"/>
              <w:marTop w:val="0"/>
              <w:marBottom w:val="0"/>
              <w:divBdr>
                <w:top w:val="none" w:sz="0" w:space="0" w:color="auto"/>
                <w:left w:val="none" w:sz="0" w:space="0" w:color="auto"/>
                <w:bottom w:val="none" w:sz="0" w:space="0" w:color="auto"/>
                <w:right w:val="none" w:sz="0" w:space="0" w:color="auto"/>
              </w:divBdr>
              <w:divsChild>
                <w:div w:id="549458971">
                  <w:marLeft w:val="0"/>
                  <w:marRight w:val="0"/>
                  <w:marTop w:val="0"/>
                  <w:marBottom w:val="0"/>
                  <w:divBdr>
                    <w:top w:val="none" w:sz="0" w:space="0" w:color="auto"/>
                    <w:left w:val="none" w:sz="0" w:space="0" w:color="auto"/>
                    <w:bottom w:val="none" w:sz="0" w:space="0" w:color="auto"/>
                    <w:right w:val="none" w:sz="0" w:space="0" w:color="auto"/>
                  </w:divBdr>
                  <w:divsChild>
                    <w:div w:id="51250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wmf"/><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narayan:Dropbox:UAE-ICT:ICT_Architecture_v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ICT_Architecture_v01.dot</Template>
  <TotalTime>303</TotalTime>
  <Pages>11</Pages>
  <Words>2006</Words>
  <Characters>11440</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System Architecture Document</vt:lpstr>
    </vt:vector>
  </TitlesOfParts>
  <Company>Jeppesen</Company>
  <LinksUpToDate>false</LinksUpToDate>
  <CharactersWithSpaces>13420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Architecture Document</dc:title>
  <dc:subject/>
  <dc:creator>Sada Narayanappa</dc:creator>
  <cp:keywords/>
  <dc:description/>
  <cp:lastModifiedBy>Sada Narayanappa</cp:lastModifiedBy>
  <cp:revision>73</cp:revision>
  <cp:lastPrinted>2009-04-20T15:54:00Z</cp:lastPrinted>
  <dcterms:created xsi:type="dcterms:W3CDTF">2014-01-16T03:17:00Z</dcterms:created>
  <dcterms:modified xsi:type="dcterms:W3CDTF">2014-10-17T17:20:00Z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2.1</vt:lpwstr>
  </property>
  <property fmtid="{D5CDD505-2E9C-101B-9397-08002B2CF9AE}" pid="3" name="Document Version">
    <vt:lpwstr>0.1</vt:lpwstr>
  </property>
  <property fmtid="{D5CDD505-2E9C-101B-9397-08002B2CF9AE}" pid="4" name="Project Name">
    <vt:lpwstr>DTP</vt:lpwstr>
  </property>
  <property fmtid="{D5CDD505-2E9C-101B-9397-08002B2CF9AE}" pid="5" name="Document Title">
    <vt:lpwstr>System Architecture Document</vt:lpwstr>
  </property>
  <property fmtid="{D5CDD505-2E9C-101B-9397-08002B2CF9AE}" pid="6" name="Document ID">
    <vt:lpwstr>GNTS_DTP_SysArchDoc</vt:lpwstr>
  </property>
  <property fmtid="{D5CDD505-2E9C-101B-9397-08002B2CF9AE}" pid="7" name="Date">
    <vt:lpwstr>April, 04 2011</vt:lpwstr>
  </property>
</Properties>
</file>